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D81B2" w14:textId="71F72A69" w:rsidR="001264D2" w:rsidRDefault="001264D2" w:rsidP="00D05B5F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322303F8" w14:textId="045C0475" w:rsidR="004322F9" w:rsidRDefault="004322F9" w:rsidP="00D05B5F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5923BB4B" w14:textId="4AD50E54" w:rsidR="004322F9" w:rsidRDefault="004322F9" w:rsidP="00D05B5F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6A937D70" w14:textId="3740121F" w:rsidR="004322F9" w:rsidRDefault="004322F9" w:rsidP="00D05B5F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30040056" w14:textId="248DAB40" w:rsidR="004322F9" w:rsidRDefault="004322F9" w:rsidP="00D05B5F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69EF7F14" w14:textId="23EB1163" w:rsidR="004322F9" w:rsidRDefault="004322F9" w:rsidP="00D05B5F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0C06C4C1" w14:textId="7AB6E605" w:rsidR="004322F9" w:rsidRDefault="004322F9" w:rsidP="00D05B5F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55A339B6" w14:textId="71E9EA88" w:rsidR="004322F9" w:rsidRDefault="004322F9" w:rsidP="00D05B5F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35D7676E" w14:textId="23A7C2E6" w:rsidR="004322F9" w:rsidRDefault="004322F9" w:rsidP="00D05B5F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75ECC685" w14:textId="1788DBC6" w:rsidR="004322F9" w:rsidRDefault="004322F9" w:rsidP="00D05B5F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7863ED5A" w14:textId="2C959F44" w:rsidR="004322F9" w:rsidRDefault="004322F9" w:rsidP="00D05B5F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030BBA11" w14:textId="73EDC0CA" w:rsidR="004322F9" w:rsidRDefault="004322F9" w:rsidP="00D05B5F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030A0272" w14:textId="320C799A" w:rsidR="004322F9" w:rsidRDefault="004322F9" w:rsidP="00D05B5F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23A1C68A" w14:textId="104A7274" w:rsidR="004322F9" w:rsidRDefault="004322F9" w:rsidP="00D05B5F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13158936" w14:textId="3C3D9184" w:rsidR="004322F9" w:rsidRDefault="004322F9" w:rsidP="00D05B5F">
      <w:pPr>
        <w:rPr>
          <w:rFonts w:ascii="Times New Roman" w:hAnsi="Times New Roman" w:cs="Times New Roman"/>
          <w:i/>
          <w:iCs/>
          <w:sz w:val="24"/>
          <w:szCs w:val="24"/>
        </w:rPr>
      </w:pPr>
    </w:p>
    <w:tbl>
      <w:tblPr>
        <w:tblStyle w:val="StatusReportTable"/>
        <w:tblpPr w:leftFromText="180" w:rightFromText="180" w:vertAnchor="page" w:horzAnchor="margin" w:tblpY="6811"/>
        <w:tblW w:w="5065" w:type="pct"/>
        <w:tblLook w:val="0620" w:firstRow="1" w:lastRow="0" w:firstColumn="0" w:lastColumn="0" w:noHBand="1" w:noVBand="1"/>
        <w:tblDescription w:val="Header layout table"/>
      </w:tblPr>
      <w:tblGrid>
        <w:gridCol w:w="9482"/>
      </w:tblGrid>
      <w:tr w:rsidR="004322F9" w:rsidRPr="001A58E9" w14:paraId="4263C550" w14:textId="77777777" w:rsidTr="004322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0"/>
        </w:trPr>
        <w:tc>
          <w:tcPr>
            <w:tcW w:w="9482" w:type="dxa"/>
          </w:tcPr>
          <w:p w14:paraId="452548B9" w14:textId="65858EB2" w:rsidR="004322F9" w:rsidRPr="00CE427E" w:rsidRDefault="004322F9" w:rsidP="004322F9">
            <w:pPr>
              <w:pStyle w:val="Heading2"/>
              <w:rPr>
                <w:rFonts w:ascii="Times New Roman" w:hAnsi="Times New Roman" w:cs="Times New Roman"/>
                <w:sz w:val="36"/>
                <w:szCs w:val="36"/>
              </w:rPr>
            </w:pPr>
            <w:r w:rsidRPr="004322F9">
              <w:rPr>
                <w:rFonts w:ascii="Times New Roman" w:hAnsi="Times New Roman" w:cs="Times New Roman"/>
                <w:sz w:val="36"/>
                <w:szCs w:val="36"/>
              </w:rPr>
              <w:t>DATA DICTIONARY</w:t>
            </w:r>
          </w:p>
        </w:tc>
      </w:tr>
      <w:tr w:rsidR="004322F9" w:rsidRPr="00CC7363" w14:paraId="64DCF051" w14:textId="77777777" w:rsidTr="004322F9">
        <w:trPr>
          <w:trHeight w:val="388"/>
        </w:trPr>
        <w:tc>
          <w:tcPr>
            <w:tcW w:w="9482" w:type="dxa"/>
          </w:tcPr>
          <w:p w14:paraId="08955B51" w14:textId="77777777" w:rsidR="004322F9" w:rsidRPr="006B47BC" w:rsidRDefault="004322F9" w:rsidP="00432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5DA5">
              <w:rPr>
                <w:rFonts w:ascii="Times New Roman" w:hAnsi="Times New Roman" w:cs="Times New Roman"/>
                <w:sz w:val="24"/>
                <w:szCs w:val="24"/>
              </w:rPr>
              <w:t>Databases &amp; SQL for Analysts</w:t>
            </w:r>
          </w:p>
        </w:tc>
      </w:tr>
    </w:tbl>
    <w:p w14:paraId="210457F0" w14:textId="3EAE43A4" w:rsidR="004322F9" w:rsidRDefault="004322F9" w:rsidP="00D05B5F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3E65BFEC" w14:textId="4A98A683" w:rsidR="004322F9" w:rsidRDefault="004322F9" w:rsidP="00D05B5F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Ky Trac</w:t>
      </w:r>
    </w:p>
    <w:p w14:paraId="4012F272" w14:textId="31EBDD86" w:rsidR="004322F9" w:rsidRDefault="004322F9" w:rsidP="00D05B5F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409E3CEA" w14:textId="1193B1AE" w:rsidR="004322F9" w:rsidRDefault="004322F9" w:rsidP="00D05B5F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6A141D6D" w14:textId="20B9C7CD" w:rsidR="004322F9" w:rsidRDefault="004322F9" w:rsidP="00D05B5F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1232B7DA" w14:textId="3EC3D866" w:rsidR="004322F9" w:rsidRDefault="004322F9" w:rsidP="00D05B5F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7A518F5A" w14:textId="25F568C8" w:rsidR="004322F9" w:rsidRDefault="004322F9" w:rsidP="00D05B5F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52C18883" w14:textId="659EEAD8" w:rsidR="004322F9" w:rsidRDefault="004322F9" w:rsidP="00D05B5F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1CA457D5" w14:textId="67CA476A" w:rsidR="004322F9" w:rsidRDefault="004322F9" w:rsidP="00D05B5F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5622A0D2" w14:textId="09808709" w:rsidR="004322F9" w:rsidRDefault="004322F9" w:rsidP="00D05B5F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22C92995" w14:textId="1A4CED48" w:rsidR="004322F9" w:rsidRDefault="004322F9" w:rsidP="00D05B5F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1437A6D2" w14:textId="36077A97" w:rsidR="004322F9" w:rsidRDefault="004322F9" w:rsidP="00D05B5F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57F6C474" w14:textId="30DB6890" w:rsidR="004322F9" w:rsidRDefault="004322F9" w:rsidP="00D05B5F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6C472EA8" w14:textId="01D5D4C7" w:rsidR="004322F9" w:rsidRDefault="004322F9" w:rsidP="00D05B5F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03507F95" w14:textId="423B2DD4" w:rsidR="004322F9" w:rsidRDefault="004322F9" w:rsidP="00D05B5F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7359FF6A" w14:textId="5EA88329" w:rsidR="004322F9" w:rsidRDefault="004322F9" w:rsidP="00D05B5F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01BCAD44" w14:textId="3E4FB65C" w:rsidR="004322F9" w:rsidRDefault="004322F9" w:rsidP="00D05B5F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1313CB28" w14:textId="79657EF1" w:rsidR="004322F9" w:rsidRDefault="004322F9" w:rsidP="00D05B5F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45C3D358" w14:textId="048FB11D" w:rsidR="004322F9" w:rsidRDefault="004322F9" w:rsidP="00D05B5F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178A465B" w14:textId="2EB9D9F7" w:rsidR="004322F9" w:rsidRDefault="004322F9" w:rsidP="00D05B5F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2AEBA875" w14:textId="2DAA4E2C" w:rsidR="004322F9" w:rsidRDefault="004322F9" w:rsidP="00D05B5F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55F24459" w14:textId="7C27CA0D" w:rsidR="00C12C42" w:rsidRDefault="00C12C42" w:rsidP="00812C08">
      <w:pPr>
        <w:shd w:val="clear" w:color="auto" w:fill="FFFFFF"/>
        <w:spacing w:after="0"/>
        <w:rPr>
          <w:rFonts w:ascii="Times New Roman" w:eastAsia="Times New Roman" w:hAnsi="Times New Roman" w:cs="Times New Roman"/>
          <w:i/>
          <w:iCs/>
          <w:sz w:val="24"/>
          <w:szCs w:val="24"/>
        </w:rPr>
      </w:pPr>
    </w:p>
    <w:tbl>
      <w:tblPr>
        <w:tblStyle w:val="StatusReportTable"/>
        <w:tblpPr w:leftFromText="180" w:rightFromText="180" w:tblpY="-435"/>
        <w:tblW w:w="5065" w:type="pct"/>
        <w:tblLook w:val="0620" w:firstRow="1" w:lastRow="0" w:firstColumn="0" w:lastColumn="0" w:noHBand="1" w:noVBand="1"/>
        <w:tblDescription w:val="Header layout table"/>
      </w:tblPr>
      <w:tblGrid>
        <w:gridCol w:w="9482"/>
      </w:tblGrid>
      <w:tr w:rsidR="007D2BD6" w:rsidRPr="001A58E9" w14:paraId="28B3977F" w14:textId="77777777" w:rsidTr="00CA08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0"/>
        </w:trPr>
        <w:tc>
          <w:tcPr>
            <w:tcW w:w="13128" w:type="dxa"/>
          </w:tcPr>
          <w:p w14:paraId="78567AD8" w14:textId="1226E55F" w:rsidR="007D2BD6" w:rsidRPr="00CE427E" w:rsidRDefault="007D2BD6" w:rsidP="00CA08CA">
            <w:pPr>
              <w:pStyle w:val="Heading2"/>
              <w:rPr>
                <w:rFonts w:ascii="Times New Roman" w:hAnsi="Times New Roman" w:cs="Times New Roman"/>
                <w:sz w:val="36"/>
                <w:szCs w:val="36"/>
              </w:rPr>
            </w:pPr>
            <w:bookmarkStart w:id="0" w:name="_Hlk127653391"/>
            <w:r>
              <w:rPr>
                <w:rFonts w:ascii="Times New Roman" w:hAnsi="Times New Roman" w:cs="Times New Roman"/>
                <w:sz w:val="36"/>
                <w:szCs w:val="36"/>
              </w:rPr>
              <w:lastRenderedPageBreak/>
              <w:t>Table OF CONTENTS</w:t>
            </w:r>
          </w:p>
        </w:tc>
      </w:tr>
      <w:tr w:rsidR="007D2BD6" w:rsidRPr="00CC7363" w14:paraId="64452487" w14:textId="77777777" w:rsidTr="00CA08CA">
        <w:trPr>
          <w:trHeight w:val="388"/>
        </w:trPr>
        <w:tc>
          <w:tcPr>
            <w:tcW w:w="13128" w:type="dxa"/>
          </w:tcPr>
          <w:p w14:paraId="0CC7B3B0" w14:textId="77777777" w:rsidR="007D2BD6" w:rsidRPr="006B47BC" w:rsidRDefault="007D2BD6" w:rsidP="00CA08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5DA5">
              <w:rPr>
                <w:rFonts w:ascii="Times New Roman" w:hAnsi="Times New Roman" w:cs="Times New Roman"/>
                <w:sz w:val="24"/>
                <w:szCs w:val="24"/>
              </w:rPr>
              <w:t>Databases &amp; SQL for Analysts</w:t>
            </w:r>
          </w:p>
        </w:tc>
      </w:tr>
      <w:bookmarkEnd w:id="0"/>
    </w:tbl>
    <w:p w14:paraId="6196A491" w14:textId="6CB80FB5" w:rsidR="00CA2C2B" w:rsidRPr="007D2BD6" w:rsidRDefault="00CA2C2B" w:rsidP="00812C08">
      <w:pPr>
        <w:shd w:val="clear" w:color="auto" w:fill="FFFFFF"/>
        <w:spacing w:after="0"/>
        <w:rPr>
          <w:rFonts w:ascii="Times New Roman" w:eastAsia="Times New Roman" w:hAnsi="Times New Roman" w:cs="Times New Roman"/>
          <w:i/>
          <w:iCs/>
          <w:sz w:val="24"/>
          <w:szCs w:val="24"/>
        </w:rPr>
      </w:pPr>
    </w:p>
    <w:p w14:paraId="53B21ACC" w14:textId="3D760DE9" w:rsidR="00423E48" w:rsidRDefault="007D2BD6" w:rsidP="00423E48">
      <w:pPr>
        <w:shd w:val="clear" w:color="auto" w:fill="FFFFFF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D2BD6">
        <w:rPr>
          <w:rFonts w:ascii="Times New Roman" w:hAnsi="Times New Roman" w:cs="Times New Roman"/>
          <w:sz w:val="24"/>
          <w:szCs w:val="24"/>
        </w:rPr>
        <w:t>1. Entity Relationship Diagram (ERD)</w:t>
      </w:r>
      <w:r w:rsidR="00131C4F">
        <w:rPr>
          <w:rFonts w:ascii="Times New Roman" w:hAnsi="Times New Roman" w:cs="Times New Roman"/>
          <w:sz w:val="24"/>
          <w:szCs w:val="24"/>
        </w:rPr>
        <w:tab/>
      </w:r>
      <w:r w:rsidR="00131C4F">
        <w:rPr>
          <w:rFonts w:ascii="Times New Roman" w:hAnsi="Times New Roman" w:cs="Times New Roman"/>
          <w:sz w:val="24"/>
          <w:szCs w:val="24"/>
        </w:rPr>
        <w:tab/>
      </w:r>
      <w:r w:rsidR="00131C4F">
        <w:rPr>
          <w:rFonts w:ascii="Times New Roman" w:hAnsi="Times New Roman" w:cs="Times New Roman"/>
          <w:sz w:val="24"/>
          <w:szCs w:val="24"/>
        </w:rPr>
        <w:tab/>
      </w:r>
      <w:r w:rsidR="00131C4F">
        <w:rPr>
          <w:rFonts w:ascii="Times New Roman" w:hAnsi="Times New Roman" w:cs="Times New Roman"/>
          <w:sz w:val="24"/>
          <w:szCs w:val="24"/>
        </w:rPr>
        <w:tab/>
      </w:r>
      <w:r w:rsidR="00131C4F">
        <w:rPr>
          <w:rFonts w:ascii="Times New Roman" w:hAnsi="Times New Roman" w:cs="Times New Roman"/>
          <w:sz w:val="24"/>
          <w:szCs w:val="24"/>
        </w:rPr>
        <w:tab/>
      </w:r>
      <w:r w:rsidR="00131C4F">
        <w:rPr>
          <w:rFonts w:ascii="Times New Roman" w:hAnsi="Times New Roman" w:cs="Times New Roman"/>
          <w:sz w:val="24"/>
          <w:szCs w:val="24"/>
        </w:rPr>
        <w:tab/>
      </w:r>
      <w:r w:rsidR="00131C4F">
        <w:rPr>
          <w:rFonts w:ascii="Times New Roman" w:hAnsi="Times New Roman" w:cs="Times New Roman"/>
          <w:sz w:val="24"/>
          <w:szCs w:val="24"/>
        </w:rPr>
        <w:tab/>
        <w:t>3</w:t>
      </w:r>
    </w:p>
    <w:p w14:paraId="20DEE3B4" w14:textId="1CE09BA6" w:rsidR="007D2BD6" w:rsidRPr="007D2BD6" w:rsidRDefault="007D2BD6" w:rsidP="00423E48">
      <w:pPr>
        <w:shd w:val="clear" w:color="auto" w:fill="FFFFFF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D2BD6">
        <w:rPr>
          <w:rFonts w:ascii="Times New Roman" w:hAnsi="Times New Roman" w:cs="Times New Roman"/>
          <w:sz w:val="24"/>
          <w:szCs w:val="24"/>
        </w:rPr>
        <w:t>2. Fact Tables</w:t>
      </w:r>
      <w:r w:rsidR="00131C4F">
        <w:rPr>
          <w:rFonts w:ascii="Times New Roman" w:hAnsi="Times New Roman" w:cs="Times New Roman"/>
          <w:sz w:val="24"/>
          <w:szCs w:val="24"/>
        </w:rPr>
        <w:tab/>
      </w:r>
      <w:r w:rsidR="00131C4F">
        <w:rPr>
          <w:rFonts w:ascii="Times New Roman" w:hAnsi="Times New Roman" w:cs="Times New Roman"/>
          <w:sz w:val="24"/>
          <w:szCs w:val="24"/>
        </w:rPr>
        <w:tab/>
      </w:r>
      <w:r w:rsidR="00131C4F">
        <w:rPr>
          <w:rFonts w:ascii="Times New Roman" w:hAnsi="Times New Roman" w:cs="Times New Roman"/>
          <w:sz w:val="24"/>
          <w:szCs w:val="24"/>
        </w:rPr>
        <w:tab/>
      </w:r>
      <w:r w:rsidR="00131C4F">
        <w:rPr>
          <w:rFonts w:ascii="Times New Roman" w:hAnsi="Times New Roman" w:cs="Times New Roman"/>
          <w:sz w:val="24"/>
          <w:szCs w:val="24"/>
        </w:rPr>
        <w:tab/>
      </w:r>
      <w:r w:rsidR="00131C4F">
        <w:rPr>
          <w:rFonts w:ascii="Times New Roman" w:hAnsi="Times New Roman" w:cs="Times New Roman"/>
          <w:sz w:val="24"/>
          <w:szCs w:val="24"/>
        </w:rPr>
        <w:tab/>
      </w:r>
      <w:r w:rsidR="00131C4F">
        <w:rPr>
          <w:rFonts w:ascii="Times New Roman" w:hAnsi="Times New Roman" w:cs="Times New Roman"/>
          <w:sz w:val="24"/>
          <w:szCs w:val="24"/>
        </w:rPr>
        <w:tab/>
      </w:r>
      <w:r w:rsidR="00131C4F">
        <w:rPr>
          <w:rFonts w:ascii="Times New Roman" w:hAnsi="Times New Roman" w:cs="Times New Roman"/>
          <w:sz w:val="24"/>
          <w:szCs w:val="24"/>
        </w:rPr>
        <w:tab/>
      </w:r>
      <w:r w:rsidR="00131C4F">
        <w:rPr>
          <w:rFonts w:ascii="Times New Roman" w:hAnsi="Times New Roman" w:cs="Times New Roman"/>
          <w:sz w:val="24"/>
          <w:szCs w:val="24"/>
        </w:rPr>
        <w:tab/>
      </w:r>
      <w:r w:rsidR="00131C4F">
        <w:rPr>
          <w:rFonts w:ascii="Times New Roman" w:hAnsi="Times New Roman" w:cs="Times New Roman"/>
          <w:sz w:val="24"/>
          <w:szCs w:val="24"/>
        </w:rPr>
        <w:tab/>
      </w:r>
      <w:r w:rsidR="00131C4F">
        <w:rPr>
          <w:rFonts w:ascii="Times New Roman" w:hAnsi="Times New Roman" w:cs="Times New Roman"/>
          <w:sz w:val="24"/>
          <w:szCs w:val="24"/>
        </w:rPr>
        <w:tab/>
      </w:r>
      <w:r w:rsidR="00131C4F">
        <w:rPr>
          <w:rFonts w:ascii="Times New Roman" w:hAnsi="Times New Roman" w:cs="Times New Roman"/>
          <w:sz w:val="24"/>
          <w:szCs w:val="24"/>
        </w:rPr>
        <w:tab/>
        <w:t>4</w:t>
      </w:r>
      <w:r w:rsidR="00372ADA">
        <w:rPr>
          <w:rFonts w:ascii="Times New Roman" w:hAnsi="Times New Roman" w:cs="Times New Roman"/>
          <w:sz w:val="24"/>
          <w:szCs w:val="24"/>
        </w:rPr>
        <w:t>-5</w:t>
      </w:r>
    </w:p>
    <w:p w14:paraId="1AE111D5" w14:textId="4FD980CE" w:rsidR="007D2BD6" w:rsidRPr="007D2BD6" w:rsidRDefault="007D2BD6" w:rsidP="00423E48">
      <w:pPr>
        <w:shd w:val="clear" w:color="auto" w:fill="FFFFFF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7D2BD6">
        <w:rPr>
          <w:rFonts w:ascii="Times New Roman" w:hAnsi="Times New Roman" w:cs="Times New Roman"/>
          <w:sz w:val="24"/>
          <w:szCs w:val="24"/>
        </w:rPr>
        <w:t>2.1 Rental</w:t>
      </w:r>
      <w:r w:rsidR="00372ADA">
        <w:rPr>
          <w:rFonts w:ascii="Times New Roman" w:hAnsi="Times New Roman" w:cs="Times New Roman"/>
          <w:sz w:val="24"/>
          <w:szCs w:val="24"/>
        </w:rPr>
        <w:tab/>
      </w:r>
      <w:r w:rsidR="00372ADA">
        <w:rPr>
          <w:rFonts w:ascii="Times New Roman" w:hAnsi="Times New Roman" w:cs="Times New Roman"/>
          <w:sz w:val="24"/>
          <w:szCs w:val="24"/>
        </w:rPr>
        <w:tab/>
      </w:r>
      <w:r w:rsidR="00372ADA">
        <w:rPr>
          <w:rFonts w:ascii="Times New Roman" w:hAnsi="Times New Roman" w:cs="Times New Roman"/>
          <w:sz w:val="24"/>
          <w:szCs w:val="24"/>
        </w:rPr>
        <w:tab/>
      </w:r>
      <w:r w:rsidR="00372ADA">
        <w:rPr>
          <w:rFonts w:ascii="Times New Roman" w:hAnsi="Times New Roman" w:cs="Times New Roman"/>
          <w:sz w:val="24"/>
          <w:szCs w:val="24"/>
        </w:rPr>
        <w:tab/>
      </w:r>
      <w:r w:rsidR="00372ADA">
        <w:rPr>
          <w:rFonts w:ascii="Times New Roman" w:hAnsi="Times New Roman" w:cs="Times New Roman"/>
          <w:sz w:val="24"/>
          <w:szCs w:val="24"/>
        </w:rPr>
        <w:tab/>
      </w:r>
      <w:r w:rsidR="00372ADA">
        <w:rPr>
          <w:rFonts w:ascii="Times New Roman" w:hAnsi="Times New Roman" w:cs="Times New Roman"/>
          <w:sz w:val="24"/>
          <w:szCs w:val="24"/>
        </w:rPr>
        <w:tab/>
      </w:r>
      <w:r w:rsidR="00372ADA">
        <w:rPr>
          <w:rFonts w:ascii="Times New Roman" w:hAnsi="Times New Roman" w:cs="Times New Roman"/>
          <w:sz w:val="24"/>
          <w:szCs w:val="24"/>
        </w:rPr>
        <w:tab/>
      </w:r>
      <w:r w:rsidR="00372ADA">
        <w:rPr>
          <w:rFonts w:ascii="Times New Roman" w:hAnsi="Times New Roman" w:cs="Times New Roman"/>
          <w:sz w:val="24"/>
          <w:szCs w:val="24"/>
        </w:rPr>
        <w:tab/>
      </w:r>
      <w:r w:rsidR="00372ADA">
        <w:rPr>
          <w:rFonts w:ascii="Times New Roman" w:hAnsi="Times New Roman" w:cs="Times New Roman"/>
          <w:sz w:val="24"/>
          <w:szCs w:val="24"/>
        </w:rPr>
        <w:tab/>
      </w:r>
      <w:r w:rsidR="00372ADA">
        <w:rPr>
          <w:rFonts w:ascii="Times New Roman" w:hAnsi="Times New Roman" w:cs="Times New Roman"/>
          <w:sz w:val="24"/>
          <w:szCs w:val="24"/>
        </w:rPr>
        <w:tab/>
        <w:t>4</w:t>
      </w:r>
      <w:r w:rsidRPr="007D2BD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0677C36" w14:textId="6A32D341" w:rsidR="007D2BD6" w:rsidRPr="007D2BD6" w:rsidRDefault="007D2BD6" w:rsidP="00423E48">
      <w:pPr>
        <w:shd w:val="clear" w:color="auto" w:fill="FFFFFF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7D2BD6">
        <w:rPr>
          <w:rFonts w:ascii="Times New Roman" w:hAnsi="Times New Roman" w:cs="Times New Roman"/>
          <w:sz w:val="24"/>
          <w:szCs w:val="24"/>
        </w:rPr>
        <w:t>2.2 Payment</w:t>
      </w:r>
      <w:r w:rsidR="00372ADA">
        <w:rPr>
          <w:rFonts w:ascii="Times New Roman" w:hAnsi="Times New Roman" w:cs="Times New Roman"/>
          <w:sz w:val="24"/>
          <w:szCs w:val="24"/>
        </w:rPr>
        <w:tab/>
      </w:r>
      <w:r w:rsidR="00372ADA">
        <w:rPr>
          <w:rFonts w:ascii="Times New Roman" w:hAnsi="Times New Roman" w:cs="Times New Roman"/>
          <w:sz w:val="24"/>
          <w:szCs w:val="24"/>
        </w:rPr>
        <w:tab/>
      </w:r>
      <w:r w:rsidR="00372ADA">
        <w:rPr>
          <w:rFonts w:ascii="Times New Roman" w:hAnsi="Times New Roman" w:cs="Times New Roman"/>
          <w:sz w:val="24"/>
          <w:szCs w:val="24"/>
        </w:rPr>
        <w:tab/>
      </w:r>
      <w:r w:rsidR="00372ADA">
        <w:rPr>
          <w:rFonts w:ascii="Times New Roman" w:hAnsi="Times New Roman" w:cs="Times New Roman"/>
          <w:sz w:val="24"/>
          <w:szCs w:val="24"/>
        </w:rPr>
        <w:tab/>
      </w:r>
      <w:r w:rsidR="00372ADA">
        <w:rPr>
          <w:rFonts w:ascii="Times New Roman" w:hAnsi="Times New Roman" w:cs="Times New Roman"/>
          <w:sz w:val="24"/>
          <w:szCs w:val="24"/>
        </w:rPr>
        <w:tab/>
      </w:r>
      <w:r w:rsidR="00372ADA">
        <w:rPr>
          <w:rFonts w:ascii="Times New Roman" w:hAnsi="Times New Roman" w:cs="Times New Roman"/>
          <w:sz w:val="24"/>
          <w:szCs w:val="24"/>
        </w:rPr>
        <w:tab/>
      </w:r>
      <w:r w:rsidR="00372ADA">
        <w:rPr>
          <w:rFonts w:ascii="Times New Roman" w:hAnsi="Times New Roman" w:cs="Times New Roman"/>
          <w:sz w:val="24"/>
          <w:szCs w:val="24"/>
        </w:rPr>
        <w:tab/>
      </w:r>
      <w:r w:rsidR="00372ADA">
        <w:rPr>
          <w:rFonts w:ascii="Times New Roman" w:hAnsi="Times New Roman" w:cs="Times New Roman"/>
          <w:sz w:val="24"/>
          <w:szCs w:val="24"/>
        </w:rPr>
        <w:tab/>
      </w:r>
      <w:r w:rsidR="00372ADA">
        <w:rPr>
          <w:rFonts w:ascii="Times New Roman" w:hAnsi="Times New Roman" w:cs="Times New Roman"/>
          <w:sz w:val="24"/>
          <w:szCs w:val="24"/>
        </w:rPr>
        <w:tab/>
      </w:r>
      <w:r w:rsidR="00372ADA">
        <w:rPr>
          <w:rFonts w:ascii="Times New Roman" w:hAnsi="Times New Roman" w:cs="Times New Roman"/>
          <w:sz w:val="24"/>
          <w:szCs w:val="24"/>
        </w:rPr>
        <w:tab/>
        <w:t>4-5</w:t>
      </w:r>
      <w:r w:rsidRPr="007D2BD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5E26A7D" w14:textId="0EBCC705" w:rsidR="007D2BD6" w:rsidRPr="007D2BD6" w:rsidRDefault="007D2BD6" w:rsidP="00423E48">
      <w:pPr>
        <w:shd w:val="clear" w:color="auto" w:fill="FFFFFF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D2BD6">
        <w:rPr>
          <w:rFonts w:ascii="Times New Roman" w:hAnsi="Times New Roman" w:cs="Times New Roman"/>
          <w:sz w:val="24"/>
          <w:szCs w:val="24"/>
        </w:rPr>
        <w:t>3. Dimension Tables</w:t>
      </w:r>
      <w:r w:rsidR="00372ADA">
        <w:rPr>
          <w:rFonts w:ascii="Times New Roman" w:hAnsi="Times New Roman" w:cs="Times New Roman"/>
          <w:sz w:val="24"/>
          <w:szCs w:val="24"/>
        </w:rPr>
        <w:tab/>
      </w:r>
      <w:r w:rsidR="00372ADA">
        <w:rPr>
          <w:rFonts w:ascii="Times New Roman" w:hAnsi="Times New Roman" w:cs="Times New Roman"/>
          <w:sz w:val="24"/>
          <w:szCs w:val="24"/>
        </w:rPr>
        <w:tab/>
      </w:r>
      <w:r w:rsidR="00372ADA">
        <w:rPr>
          <w:rFonts w:ascii="Times New Roman" w:hAnsi="Times New Roman" w:cs="Times New Roman"/>
          <w:sz w:val="24"/>
          <w:szCs w:val="24"/>
        </w:rPr>
        <w:tab/>
      </w:r>
      <w:r w:rsidR="00372ADA">
        <w:rPr>
          <w:rFonts w:ascii="Times New Roman" w:hAnsi="Times New Roman" w:cs="Times New Roman"/>
          <w:sz w:val="24"/>
          <w:szCs w:val="24"/>
        </w:rPr>
        <w:tab/>
      </w:r>
      <w:r w:rsidR="00372ADA">
        <w:rPr>
          <w:rFonts w:ascii="Times New Roman" w:hAnsi="Times New Roman" w:cs="Times New Roman"/>
          <w:sz w:val="24"/>
          <w:szCs w:val="24"/>
        </w:rPr>
        <w:tab/>
      </w:r>
      <w:r w:rsidR="00372ADA">
        <w:rPr>
          <w:rFonts w:ascii="Times New Roman" w:hAnsi="Times New Roman" w:cs="Times New Roman"/>
          <w:sz w:val="24"/>
          <w:szCs w:val="24"/>
        </w:rPr>
        <w:tab/>
      </w:r>
      <w:r w:rsidR="00372ADA">
        <w:rPr>
          <w:rFonts w:ascii="Times New Roman" w:hAnsi="Times New Roman" w:cs="Times New Roman"/>
          <w:sz w:val="24"/>
          <w:szCs w:val="24"/>
        </w:rPr>
        <w:tab/>
      </w:r>
      <w:r w:rsidR="00372ADA">
        <w:rPr>
          <w:rFonts w:ascii="Times New Roman" w:hAnsi="Times New Roman" w:cs="Times New Roman"/>
          <w:sz w:val="24"/>
          <w:szCs w:val="24"/>
        </w:rPr>
        <w:tab/>
      </w:r>
      <w:r w:rsidR="00372ADA">
        <w:rPr>
          <w:rFonts w:ascii="Times New Roman" w:hAnsi="Times New Roman" w:cs="Times New Roman"/>
          <w:sz w:val="24"/>
          <w:szCs w:val="24"/>
        </w:rPr>
        <w:tab/>
      </w:r>
      <w:r w:rsidR="00372ADA">
        <w:rPr>
          <w:rFonts w:ascii="Times New Roman" w:hAnsi="Times New Roman" w:cs="Times New Roman"/>
          <w:sz w:val="24"/>
          <w:szCs w:val="24"/>
        </w:rPr>
        <w:tab/>
        <w:t>5-12</w:t>
      </w:r>
      <w:r w:rsidRPr="007D2BD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66F18FC" w14:textId="42667357" w:rsidR="007D2BD6" w:rsidRPr="007D2BD6" w:rsidRDefault="007D2BD6" w:rsidP="00423E48">
      <w:pPr>
        <w:shd w:val="clear" w:color="auto" w:fill="FFFFFF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7D2BD6">
        <w:rPr>
          <w:rFonts w:ascii="Times New Roman" w:hAnsi="Times New Roman" w:cs="Times New Roman"/>
          <w:sz w:val="24"/>
          <w:szCs w:val="24"/>
        </w:rPr>
        <w:t>3.1 Store</w:t>
      </w:r>
      <w:r w:rsidR="00372ADA">
        <w:rPr>
          <w:rFonts w:ascii="Times New Roman" w:hAnsi="Times New Roman" w:cs="Times New Roman"/>
          <w:sz w:val="24"/>
          <w:szCs w:val="24"/>
        </w:rPr>
        <w:tab/>
      </w:r>
      <w:r w:rsidR="00372ADA">
        <w:rPr>
          <w:rFonts w:ascii="Times New Roman" w:hAnsi="Times New Roman" w:cs="Times New Roman"/>
          <w:sz w:val="24"/>
          <w:szCs w:val="24"/>
        </w:rPr>
        <w:tab/>
      </w:r>
      <w:r w:rsidR="00372ADA">
        <w:rPr>
          <w:rFonts w:ascii="Times New Roman" w:hAnsi="Times New Roman" w:cs="Times New Roman"/>
          <w:sz w:val="24"/>
          <w:szCs w:val="24"/>
        </w:rPr>
        <w:tab/>
      </w:r>
      <w:r w:rsidR="00372ADA">
        <w:rPr>
          <w:rFonts w:ascii="Times New Roman" w:hAnsi="Times New Roman" w:cs="Times New Roman"/>
          <w:sz w:val="24"/>
          <w:szCs w:val="24"/>
        </w:rPr>
        <w:tab/>
      </w:r>
      <w:r w:rsidR="00372ADA">
        <w:rPr>
          <w:rFonts w:ascii="Times New Roman" w:hAnsi="Times New Roman" w:cs="Times New Roman"/>
          <w:sz w:val="24"/>
          <w:szCs w:val="24"/>
        </w:rPr>
        <w:tab/>
      </w:r>
      <w:r w:rsidR="00372ADA">
        <w:rPr>
          <w:rFonts w:ascii="Times New Roman" w:hAnsi="Times New Roman" w:cs="Times New Roman"/>
          <w:sz w:val="24"/>
          <w:szCs w:val="24"/>
        </w:rPr>
        <w:tab/>
      </w:r>
      <w:r w:rsidR="00372ADA">
        <w:rPr>
          <w:rFonts w:ascii="Times New Roman" w:hAnsi="Times New Roman" w:cs="Times New Roman"/>
          <w:sz w:val="24"/>
          <w:szCs w:val="24"/>
        </w:rPr>
        <w:tab/>
      </w:r>
      <w:r w:rsidR="00372ADA">
        <w:rPr>
          <w:rFonts w:ascii="Times New Roman" w:hAnsi="Times New Roman" w:cs="Times New Roman"/>
          <w:sz w:val="24"/>
          <w:szCs w:val="24"/>
        </w:rPr>
        <w:tab/>
      </w:r>
      <w:r w:rsidR="00372ADA">
        <w:rPr>
          <w:rFonts w:ascii="Times New Roman" w:hAnsi="Times New Roman" w:cs="Times New Roman"/>
          <w:sz w:val="24"/>
          <w:szCs w:val="24"/>
        </w:rPr>
        <w:tab/>
      </w:r>
      <w:r w:rsidR="00372ADA">
        <w:rPr>
          <w:rFonts w:ascii="Times New Roman" w:hAnsi="Times New Roman" w:cs="Times New Roman"/>
          <w:sz w:val="24"/>
          <w:szCs w:val="24"/>
        </w:rPr>
        <w:tab/>
        <w:t>5</w:t>
      </w:r>
      <w:r w:rsidRPr="007D2BD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DE9C8F0" w14:textId="06B36E92" w:rsidR="00423E48" w:rsidRDefault="007D2BD6" w:rsidP="00423E48">
      <w:pPr>
        <w:shd w:val="clear" w:color="auto" w:fill="FFFFFF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7D2BD6">
        <w:rPr>
          <w:rFonts w:ascii="Times New Roman" w:hAnsi="Times New Roman" w:cs="Times New Roman"/>
          <w:sz w:val="24"/>
          <w:szCs w:val="24"/>
        </w:rPr>
        <w:t xml:space="preserve">3.2 </w:t>
      </w:r>
      <w:proofErr w:type="spellStart"/>
      <w:r w:rsidRPr="007D2BD6">
        <w:rPr>
          <w:rFonts w:ascii="Times New Roman" w:hAnsi="Times New Roman" w:cs="Times New Roman"/>
          <w:sz w:val="24"/>
          <w:szCs w:val="24"/>
        </w:rPr>
        <w:t>Film_actor</w:t>
      </w:r>
      <w:proofErr w:type="spellEnd"/>
      <w:r w:rsidR="00372ADA">
        <w:rPr>
          <w:rFonts w:ascii="Times New Roman" w:hAnsi="Times New Roman" w:cs="Times New Roman"/>
          <w:sz w:val="24"/>
          <w:szCs w:val="24"/>
        </w:rPr>
        <w:tab/>
      </w:r>
      <w:r w:rsidR="00372ADA">
        <w:rPr>
          <w:rFonts w:ascii="Times New Roman" w:hAnsi="Times New Roman" w:cs="Times New Roman"/>
          <w:sz w:val="24"/>
          <w:szCs w:val="24"/>
        </w:rPr>
        <w:tab/>
      </w:r>
      <w:r w:rsidR="00372ADA">
        <w:rPr>
          <w:rFonts w:ascii="Times New Roman" w:hAnsi="Times New Roman" w:cs="Times New Roman"/>
          <w:sz w:val="24"/>
          <w:szCs w:val="24"/>
        </w:rPr>
        <w:tab/>
      </w:r>
      <w:r w:rsidR="00372ADA">
        <w:rPr>
          <w:rFonts w:ascii="Times New Roman" w:hAnsi="Times New Roman" w:cs="Times New Roman"/>
          <w:sz w:val="24"/>
          <w:szCs w:val="24"/>
        </w:rPr>
        <w:tab/>
      </w:r>
      <w:r w:rsidR="00372ADA">
        <w:rPr>
          <w:rFonts w:ascii="Times New Roman" w:hAnsi="Times New Roman" w:cs="Times New Roman"/>
          <w:sz w:val="24"/>
          <w:szCs w:val="24"/>
        </w:rPr>
        <w:tab/>
      </w:r>
      <w:r w:rsidR="00372ADA">
        <w:rPr>
          <w:rFonts w:ascii="Times New Roman" w:hAnsi="Times New Roman" w:cs="Times New Roman"/>
          <w:sz w:val="24"/>
          <w:szCs w:val="24"/>
        </w:rPr>
        <w:tab/>
      </w:r>
      <w:r w:rsidR="00372ADA">
        <w:rPr>
          <w:rFonts w:ascii="Times New Roman" w:hAnsi="Times New Roman" w:cs="Times New Roman"/>
          <w:sz w:val="24"/>
          <w:szCs w:val="24"/>
        </w:rPr>
        <w:tab/>
      </w:r>
      <w:r w:rsidR="00372ADA">
        <w:rPr>
          <w:rFonts w:ascii="Times New Roman" w:hAnsi="Times New Roman" w:cs="Times New Roman"/>
          <w:sz w:val="24"/>
          <w:szCs w:val="24"/>
        </w:rPr>
        <w:tab/>
      </w:r>
      <w:r w:rsidR="00372ADA">
        <w:rPr>
          <w:rFonts w:ascii="Times New Roman" w:hAnsi="Times New Roman" w:cs="Times New Roman"/>
          <w:sz w:val="24"/>
          <w:szCs w:val="24"/>
        </w:rPr>
        <w:tab/>
      </w:r>
      <w:r w:rsidR="00372ADA">
        <w:rPr>
          <w:rFonts w:ascii="Times New Roman" w:hAnsi="Times New Roman" w:cs="Times New Roman"/>
          <w:sz w:val="24"/>
          <w:szCs w:val="24"/>
        </w:rPr>
        <w:tab/>
        <w:t>6</w:t>
      </w:r>
    </w:p>
    <w:p w14:paraId="2C8F4032" w14:textId="761735E5" w:rsidR="007D2BD6" w:rsidRPr="007D2BD6" w:rsidRDefault="007D2BD6" w:rsidP="00423E48">
      <w:pPr>
        <w:shd w:val="clear" w:color="auto" w:fill="FFFFFF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7D2BD6">
        <w:rPr>
          <w:rFonts w:ascii="Times New Roman" w:hAnsi="Times New Roman" w:cs="Times New Roman"/>
          <w:sz w:val="24"/>
          <w:szCs w:val="24"/>
        </w:rPr>
        <w:t>3.3 Inventory</w:t>
      </w:r>
      <w:r w:rsidR="00372ADA">
        <w:rPr>
          <w:rFonts w:ascii="Times New Roman" w:hAnsi="Times New Roman" w:cs="Times New Roman"/>
          <w:sz w:val="24"/>
          <w:szCs w:val="24"/>
        </w:rPr>
        <w:tab/>
      </w:r>
      <w:r w:rsidR="00372ADA">
        <w:rPr>
          <w:rFonts w:ascii="Times New Roman" w:hAnsi="Times New Roman" w:cs="Times New Roman"/>
          <w:sz w:val="24"/>
          <w:szCs w:val="24"/>
        </w:rPr>
        <w:tab/>
      </w:r>
      <w:r w:rsidR="00372ADA">
        <w:rPr>
          <w:rFonts w:ascii="Times New Roman" w:hAnsi="Times New Roman" w:cs="Times New Roman"/>
          <w:sz w:val="24"/>
          <w:szCs w:val="24"/>
        </w:rPr>
        <w:tab/>
      </w:r>
      <w:r w:rsidR="00372ADA">
        <w:rPr>
          <w:rFonts w:ascii="Times New Roman" w:hAnsi="Times New Roman" w:cs="Times New Roman"/>
          <w:sz w:val="24"/>
          <w:szCs w:val="24"/>
        </w:rPr>
        <w:tab/>
      </w:r>
      <w:r w:rsidR="00372ADA">
        <w:rPr>
          <w:rFonts w:ascii="Times New Roman" w:hAnsi="Times New Roman" w:cs="Times New Roman"/>
          <w:sz w:val="24"/>
          <w:szCs w:val="24"/>
        </w:rPr>
        <w:tab/>
      </w:r>
      <w:r w:rsidR="00372ADA">
        <w:rPr>
          <w:rFonts w:ascii="Times New Roman" w:hAnsi="Times New Roman" w:cs="Times New Roman"/>
          <w:sz w:val="24"/>
          <w:szCs w:val="24"/>
        </w:rPr>
        <w:tab/>
      </w:r>
      <w:r w:rsidR="00372ADA">
        <w:rPr>
          <w:rFonts w:ascii="Times New Roman" w:hAnsi="Times New Roman" w:cs="Times New Roman"/>
          <w:sz w:val="24"/>
          <w:szCs w:val="24"/>
        </w:rPr>
        <w:tab/>
      </w:r>
      <w:r w:rsidR="00372ADA">
        <w:rPr>
          <w:rFonts w:ascii="Times New Roman" w:hAnsi="Times New Roman" w:cs="Times New Roman"/>
          <w:sz w:val="24"/>
          <w:szCs w:val="24"/>
        </w:rPr>
        <w:tab/>
      </w:r>
      <w:r w:rsidR="00372ADA">
        <w:rPr>
          <w:rFonts w:ascii="Times New Roman" w:hAnsi="Times New Roman" w:cs="Times New Roman"/>
          <w:sz w:val="24"/>
          <w:szCs w:val="24"/>
        </w:rPr>
        <w:tab/>
      </w:r>
      <w:r w:rsidR="00372ADA">
        <w:rPr>
          <w:rFonts w:ascii="Times New Roman" w:hAnsi="Times New Roman" w:cs="Times New Roman"/>
          <w:sz w:val="24"/>
          <w:szCs w:val="24"/>
        </w:rPr>
        <w:tab/>
        <w:t>6</w:t>
      </w:r>
      <w:r w:rsidRPr="007D2BD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1BF1820" w14:textId="0BAE1D94" w:rsidR="007D2BD6" w:rsidRPr="007D2BD6" w:rsidRDefault="007D2BD6" w:rsidP="00423E48">
      <w:pPr>
        <w:shd w:val="clear" w:color="auto" w:fill="FFFFFF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7D2BD6">
        <w:rPr>
          <w:rFonts w:ascii="Times New Roman" w:hAnsi="Times New Roman" w:cs="Times New Roman"/>
          <w:sz w:val="24"/>
          <w:szCs w:val="24"/>
        </w:rPr>
        <w:t xml:space="preserve">3.4 </w:t>
      </w:r>
      <w:proofErr w:type="spellStart"/>
      <w:r w:rsidRPr="007D2BD6">
        <w:rPr>
          <w:rFonts w:ascii="Times New Roman" w:hAnsi="Times New Roman" w:cs="Times New Roman"/>
          <w:sz w:val="24"/>
          <w:szCs w:val="24"/>
        </w:rPr>
        <w:t>Film_category</w:t>
      </w:r>
      <w:proofErr w:type="spellEnd"/>
      <w:r w:rsidR="00372ADA">
        <w:rPr>
          <w:rFonts w:ascii="Times New Roman" w:hAnsi="Times New Roman" w:cs="Times New Roman"/>
          <w:sz w:val="24"/>
          <w:szCs w:val="24"/>
        </w:rPr>
        <w:tab/>
      </w:r>
      <w:r w:rsidR="00372ADA">
        <w:rPr>
          <w:rFonts w:ascii="Times New Roman" w:hAnsi="Times New Roman" w:cs="Times New Roman"/>
          <w:sz w:val="24"/>
          <w:szCs w:val="24"/>
        </w:rPr>
        <w:tab/>
      </w:r>
      <w:r w:rsidR="00372ADA">
        <w:rPr>
          <w:rFonts w:ascii="Times New Roman" w:hAnsi="Times New Roman" w:cs="Times New Roman"/>
          <w:sz w:val="24"/>
          <w:szCs w:val="24"/>
        </w:rPr>
        <w:tab/>
      </w:r>
      <w:r w:rsidR="00372ADA">
        <w:rPr>
          <w:rFonts w:ascii="Times New Roman" w:hAnsi="Times New Roman" w:cs="Times New Roman"/>
          <w:sz w:val="24"/>
          <w:szCs w:val="24"/>
        </w:rPr>
        <w:tab/>
      </w:r>
      <w:r w:rsidR="00372ADA">
        <w:rPr>
          <w:rFonts w:ascii="Times New Roman" w:hAnsi="Times New Roman" w:cs="Times New Roman"/>
          <w:sz w:val="24"/>
          <w:szCs w:val="24"/>
        </w:rPr>
        <w:tab/>
      </w:r>
      <w:r w:rsidR="00372ADA">
        <w:rPr>
          <w:rFonts w:ascii="Times New Roman" w:hAnsi="Times New Roman" w:cs="Times New Roman"/>
          <w:sz w:val="24"/>
          <w:szCs w:val="24"/>
        </w:rPr>
        <w:tab/>
      </w:r>
      <w:r w:rsidR="00372ADA">
        <w:rPr>
          <w:rFonts w:ascii="Times New Roman" w:hAnsi="Times New Roman" w:cs="Times New Roman"/>
          <w:sz w:val="24"/>
          <w:szCs w:val="24"/>
        </w:rPr>
        <w:tab/>
      </w:r>
      <w:r w:rsidR="00372ADA">
        <w:rPr>
          <w:rFonts w:ascii="Times New Roman" w:hAnsi="Times New Roman" w:cs="Times New Roman"/>
          <w:sz w:val="24"/>
          <w:szCs w:val="24"/>
        </w:rPr>
        <w:tab/>
      </w:r>
      <w:r w:rsidR="00372ADA">
        <w:rPr>
          <w:rFonts w:ascii="Times New Roman" w:hAnsi="Times New Roman" w:cs="Times New Roman"/>
          <w:sz w:val="24"/>
          <w:szCs w:val="24"/>
        </w:rPr>
        <w:tab/>
        <w:t>7</w:t>
      </w:r>
      <w:r w:rsidRPr="007D2BD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C70DCD6" w14:textId="0C3CAEF8" w:rsidR="007D2BD6" w:rsidRPr="007D2BD6" w:rsidRDefault="007D2BD6" w:rsidP="00423E48">
      <w:pPr>
        <w:shd w:val="clear" w:color="auto" w:fill="FFFFFF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7D2BD6">
        <w:rPr>
          <w:rFonts w:ascii="Times New Roman" w:hAnsi="Times New Roman" w:cs="Times New Roman"/>
          <w:sz w:val="24"/>
          <w:szCs w:val="24"/>
        </w:rPr>
        <w:t>3.5 Customer</w:t>
      </w:r>
      <w:r w:rsidR="00372ADA">
        <w:rPr>
          <w:rFonts w:ascii="Times New Roman" w:hAnsi="Times New Roman" w:cs="Times New Roman"/>
          <w:sz w:val="24"/>
          <w:szCs w:val="24"/>
        </w:rPr>
        <w:tab/>
      </w:r>
      <w:r w:rsidR="00372ADA">
        <w:rPr>
          <w:rFonts w:ascii="Times New Roman" w:hAnsi="Times New Roman" w:cs="Times New Roman"/>
          <w:sz w:val="24"/>
          <w:szCs w:val="24"/>
        </w:rPr>
        <w:tab/>
      </w:r>
      <w:r w:rsidR="00372ADA">
        <w:rPr>
          <w:rFonts w:ascii="Times New Roman" w:hAnsi="Times New Roman" w:cs="Times New Roman"/>
          <w:sz w:val="24"/>
          <w:szCs w:val="24"/>
        </w:rPr>
        <w:tab/>
      </w:r>
      <w:r w:rsidR="00372ADA">
        <w:rPr>
          <w:rFonts w:ascii="Times New Roman" w:hAnsi="Times New Roman" w:cs="Times New Roman"/>
          <w:sz w:val="24"/>
          <w:szCs w:val="24"/>
        </w:rPr>
        <w:tab/>
      </w:r>
      <w:r w:rsidR="00372ADA">
        <w:rPr>
          <w:rFonts w:ascii="Times New Roman" w:hAnsi="Times New Roman" w:cs="Times New Roman"/>
          <w:sz w:val="24"/>
          <w:szCs w:val="24"/>
        </w:rPr>
        <w:tab/>
      </w:r>
      <w:r w:rsidR="00372ADA">
        <w:rPr>
          <w:rFonts w:ascii="Times New Roman" w:hAnsi="Times New Roman" w:cs="Times New Roman"/>
          <w:sz w:val="24"/>
          <w:szCs w:val="24"/>
        </w:rPr>
        <w:tab/>
      </w:r>
      <w:r w:rsidR="00372ADA">
        <w:rPr>
          <w:rFonts w:ascii="Times New Roman" w:hAnsi="Times New Roman" w:cs="Times New Roman"/>
          <w:sz w:val="24"/>
          <w:szCs w:val="24"/>
        </w:rPr>
        <w:tab/>
      </w:r>
      <w:r w:rsidR="00372ADA">
        <w:rPr>
          <w:rFonts w:ascii="Times New Roman" w:hAnsi="Times New Roman" w:cs="Times New Roman"/>
          <w:sz w:val="24"/>
          <w:szCs w:val="24"/>
        </w:rPr>
        <w:tab/>
      </w:r>
      <w:r w:rsidR="00372ADA">
        <w:rPr>
          <w:rFonts w:ascii="Times New Roman" w:hAnsi="Times New Roman" w:cs="Times New Roman"/>
          <w:sz w:val="24"/>
          <w:szCs w:val="24"/>
        </w:rPr>
        <w:tab/>
      </w:r>
      <w:r w:rsidR="00372ADA">
        <w:rPr>
          <w:rFonts w:ascii="Times New Roman" w:hAnsi="Times New Roman" w:cs="Times New Roman"/>
          <w:sz w:val="24"/>
          <w:szCs w:val="24"/>
        </w:rPr>
        <w:tab/>
        <w:t>7</w:t>
      </w:r>
      <w:r w:rsidRPr="007D2BD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C9EA058" w14:textId="666F911C" w:rsidR="00423E48" w:rsidRDefault="007D2BD6" w:rsidP="00423E48">
      <w:pPr>
        <w:shd w:val="clear" w:color="auto" w:fill="FFFFFF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7D2BD6">
        <w:rPr>
          <w:rFonts w:ascii="Times New Roman" w:hAnsi="Times New Roman" w:cs="Times New Roman"/>
          <w:sz w:val="24"/>
          <w:szCs w:val="24"/>
        </w:rPr>
        <w:t>3.6 Staff</w:t>
      </w:r>
      <w:r w:rsidR="00372ADA">
        <w:rPr>
          <w:rFonts w:ascii="Times New Roman" w:hAnsi="Times New Roman" w:cs="Times New Roman"/>
          <w:sz w:val="24"/>
          <w:szCs w:val="24"/>
        </w:rPr>
        <w:tab/>
      </w:r>
      <w:r w:rsidR="00372ADA">
        <w:rPr>
          <w:rFonts w:ascii="Times New Roman" w:hAnsi="Times New Roman" w:cs="Times New Roman"/>
          <w:sz w:val="24"/>
          <w:szCs w:val="24"/>
        </w:rPr>
        <w:tab/>
      </w:r>
      <w:r w:rsidR="00372ADA">
        <w:rPr>
          <w:rFonts w:ascii="Times New Roman" w:hAnsi="Times New Roman" w:cs="Times New Roman"/>
          <w:sz w:val="24"/>
          <w:szCs w:val="24"/>
        </w:rPr>
        <w:tab/>
      </w:r>
      <w:r w:rsidR="00372ADA">
        <w:rPr>
          <w:rFonts w:ascii="Times New Roman" w:hAnsi="Times New Roman" w:cs="Times New Roman"/>
          <w:sz w:val="24"/>
          <w:szCs w:val="24"/>
        </w:rPr>
        <w:tab/>
      </w:r>
      <w:r w:rsidR="00372ADA">
        <w:rPr>
          <w:rFonts w:ascii="Times New Roman" w:hAnsi="Times New Roman" w:cs="Times New Roman"/>
          <w:sz w:val="24"/>
          <w:szCs w:val="24"/>
        </w:rPr>
        <w:tab/>
      </w:r>
      <w:r w:rsidR="00372ADA">
        <w:rPr>
          <w:rFonts w:ascii="Times New Roman" w:hAnsi="Times New Roman" w:cs="Times New Roman"/>
          <w:sz w:val="24"/>
          <w:szCs w:val="24"/>
        </w:rPr>
        <w:tab/>
      </w:r>
      <w:r w:rsidR="00372ADA">
        <w:rPr>
          <w:rFonts w:ascii="Times New Roman" w:hAnsi="Times New Roman" w:cs="Times New Roman"/>
          <w:sz w:val="24"/>
          <w:szCs w:val="24"/>
        </w:rPr>
        <w:tab/>
      </w:r>
      <w:r w:rsidR="00372ADA">
        <w:rPr>
          <w:rFonts w:ascii="Times New Roman" w:hAnsi="Times New Roman" w:cs="Times New Roman"/>
          <w:sz w:val="24"/>
          <w:szCs w:val="24"/>
        </w:rPr>
        <w:tab/>
      </w:r>
      <w:r w:rsidR="00372ADA">
        <w:rPr>
          <w:rFonts w:ascii="Times New Roman" w:hAnsi="Times New Roman" w:cs="Times New Roman"/>
          <w:sz w:val="24"/>
          <w:szCs w:val="24"/>
        </w:rPr>
        <w:tab/>
      </w:r>
      <w:r w:rsidR="00372ADA">
        <w:rPr>
          <w:rFonts w:ascii="Times New Roman" w:hAnsi="Times New Roman" w:cs="Times New Roman"/>
          <w:sz w:val="24"/>
          <w:szCs w:val="24"/>
        </w:rPr>
        <w:tab/>
        <w:t>8</w:t>
      </w:r>
    </w:p>
    <w:p w14:paraId="49034591" w14:textId="1E66C15D" w:rsidR="007D2BD6" w:rsidRPr="007D2BD6" w:rsidRDefault="007D2BD6" w:rsidP="00423E48">
      <w:pPr>
        <w:shd w:val="clear" w:color="auto" w:fill="FFFFFF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7D2BD6">
        <w:rPr>
          <w:rFonts w:ascii="Times New Roman" w:hAnsi="Times New Roman" w:cs="Times New Roman"/>
          <w:sz w:val="24"/>
          <w:szCs w:val="24"/>
        </w:rPr>
        <w:t>3.7 Actor</w:t>
      </w:r>
      <w:r w:rsidR="00372ADA">
        <w:rPr>
          <w:rFonts w:ascii="Times New Roman" w:hAnsi="Times New Roman" w:cs="Times New Roman"/>
          <w:sz w:val="24"/>
          <w:szCs w:val="24"/>
        </w:rPr>
        <w:tab/>
      </w:r>
      <w:r w:rsidR="00372ADA">
        <w:rPr>
          <w:rFonts w:ascii="Times New Roman" w:hAnsi="Times New Roman" w:cs="Times New Roman"/>
          <w:sz w:val="24"/>
          <w:szCs w:val="24"/>
        </w:rPr>
        <w:tab/>
      </w:r>
      <w:r w:rsidR="00372ADA">
        <w:rPr>
          <w:rFonts w:ascii="Times New Roman" w:hAnsi="Times New Roman" w:cs="Times New Roman"/>
          <w:sz w:val="24"/>
          <w:szCs w:val="24"/>
        </w:rPr>
        <w:tab/>
      </w:r>
      <w:r w:rsidR="00372ADA">
        <w:rPr>
          <w:rFonts w:ascii="Times New Roman" w:hAnsi="Times New Roman" w:cs="Times New Roman"/>
          <w:sz w:val="24"/>
          <w:szCs w:val="24"/>
        </w:rPr>
        <w:tab/>
      </w:r>
      <w:r w:rsidR="00372ADA">
        <w:rPr>
          <w:rFonts w:ascii="Times New Roman" w:hAnsi="Times New Roman" w:cs="Times New Roman"/>
          <w:sz w:val="24"/>
          <w:szCs w:val="24"/>
        </w:rPr>
        <w:tab/>
      </w:r>
      <w:r w:rsidR="00372ADA">
        <w:rPr>
          <w:rFonts w:ascii="Times New Roman" w:hAnsi="Times New Roman" w:cs="Times New Roman"/>
          <w:sz w:val="24"/>
          <w:szCs w:val="24"/>
        </w:rPr>
        <w:tab/>
      </w:r>
      <w:r w:rsidR="00372ADA">
        <w:rPr>
          <w:rFonts w:ascii="Times New Roman" w:hAnsi="Times New Roman" w:cs="Times New Roman"/>
          <w:sz w:val="24"/>
          <w:szCs w:val="24"/>
        </w:rPr>
        <w:tab/>
      </w:r>
      <w:r w:rsidR="00372ADA">
        <w:rPr>
          <w:rFonts w:ascii="Times New Roman" w:hAnsi="Times New Roman" w:cs="Times New Roman"/>
          <w:sz w:val="24"/>
          <w:szCs w:val="24"/>
        </w:rPr>
        <w:tab/>
      </w:r>
      <w:r w:rsidR="00372ADA">
        <w:rPr>
          <w:rFonts w:ascii="Times New Roman" w:hAnsi="Times New Roman" w:cs="Times New Roman"/>
          <w:sz w:val="24"/>
          <w:szCs w:val="24"/>
        </w:rPr>
        <w:tab/>
      </w:r>
      <w:r w:rsidR="00372ADA">
        <w:rPr>
          <w:rFonts w:ascii="Times New Roman" w:hAnsi="Times New Roman" w:cs="Times New Roman"/>
          <w:sz w:val="24"/>
          <w:szCs w:val="24"/>
        </w:rPr>
        <w:tab/>
        <w:t>9</w:t>
      </w:r>
      <w:r w:rsidRPr="007D2BD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C23057E" w14:textId="39000EEA" w:rsidR="00423E48" w:rsidRDefault="007D2BD6" w:rsidP="00423E48">
      <w:pPr>
        <w:shd w:val="clear" w:color="auto" w:fill="FFFFFF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7D2BD6">
        <w:rPr>
          <w:rFonts w:ascii="Times New Roman" w:hAnsi="Times New Roman" w:cs="Times New Roman"/>
          <w:sz w:val="24"/>
          <w:szCs w:val="24"/>
        </w:rPr>
        <w:t>3.8 Film</w:t>
      </w:r>
      <w:r w:rsidR="00372ADA">
        <w:rPr>
          <w:rFonts w:ascii="Times New Roman" w:hAnsi="Times New Roman" w:cs="Times New Roman"/>
          <w:sz w:val="24"/>
          <w:szCs w:val="24"/>
        </w:rPr>
        <w:tab/>
      </w:r>
      <w:r w:rsidR="00372ADA">
        <w:rPr>
          <w:rFonts w:ascii="Times New Roman" w:hAnsi="Times New Roman" w:cs="Times New Roman"/>
          <w:sz w:val="24"/>
          <w:szCs w:val="24"/>
        </w:rPr>
        <w:tab/>
      </w:r>
      <w:r w:rsidR="00372ADA">
        <w:rPr>
          <w:rFonts w:ascii="Times New Roman" w:hAnsi="Times New Roman" w:cs="Times New Roman"/>
          <w:sz w:val="24"/>
          <w:szCs w:val="24"/>
        </w:rPr>
        <w:tab/>
      </w:r>
      <w:r w:rsidR="00372ADA">
        <w:rPr>
          <w:rFonts w:ascii="Times New Roman" w:hAnsi="Times New Roman" w:cs="Times New Roman"/>
          <w:sz w:val="24"/>
          <w:szCs w:val="24"/>
        </w:rPr>
        <w:tab/>
      </w:r>
      <w:r w:rsidR="00372ADA">
        <w:rPr>
          <w:rFonts w:ascii="Times New Roman" w:hAnsi="Times New Roman" w:cs="Times New Roman"/>
          <w:sz w:val="24"/>
          <w:szCs w:val="24"/>
        </w:rPr>
        <w:tab/>
      </w:r>
      <w:r w:rsidR="00372ADA">
        <w:rPr>
          <w:rFonts w:ascii="Times New Roman" w:hAnsi="Times New Roman" w:cs="Times New Roman"/>
          <w:sz w:val="24"/>
          <w:szCs w:val="24"/>
        </w:rPr>
        <w:tab/>
      </w:r>
      <w:r w:rsidR="00372ADA">
        <w:rPr>
          <w:rFonts w:ascii="Times New Roman" w:hAnsi="Times New Roman" w:cs="Times New Roman"/>
          <w:sz w:val="24"/>
          <w:szCs w:val="24"/>
        </w:rPr>
        <w:tab/>
      </w:r>
      <w:r w:rsidR="00372ADA">
        <w:rPr>
          <w:rFonts w:ascii="Times New Roman" w:hAnsi="Times New Roman" w:cs="Times New Roman"/>
          <w:sz w:val="24"/>
          <w:szCs w:val="24"/>
        </w:rPr>
        <w:tab/>
      </w:r>
      <w:r w:rsidR="00372ADA">
        <w:rPr>
          <w:rFonts w:ascii="Times New Roman" w:hAnsi="Times New Roman" w:cs="Times New Roman"/>
          <w:sz w:val="24"/>
          <w:szCs w:val="24"/>
        </w:rPr>
        <w:tab/>
      </w:r>
      <w:r w:rsidR="00372ADA">
        <w:rPr>
          <w:rFonts w:ascii="Times New Roman" w:hAnsi="Times New Roman" w:cs="Times New Roman"/>
          <w:sz w:val="24"/>
          <w:szCs w:val="24"/>
        </w:rPr>
        <w:tab/>
        <w:t>9-10</w:t>
      </w:r>
      <w:r w:rsidRPr="007D2BD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B55FED8" w14:textId="06CC1F84" w:rsidR="007D2BD6" w:rsidRPr="007D2BD6" w:rsidRDefault="007D2BD6" w:rsidP="00423E48">
      <w:pPr>
        <w:shd w:val="clear" w:color="auto" w:fill="FFFFFF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7D2BD6">
        <w:rPr>
          <w:rFonts w:ascii="Times New Roman" w:hAnsi="Times New Roman" w:cs="Times New Roman"/>
          <w:sz w:val="24"/>
          <w:szCs w:val="24"/>
        </w:rPr>
        <w:t>3.9 Category</w:t>
      </w:r>
      <w:r w:rsidR="00372ADA">
        <w:rPr>
          <w:rFonts w:ascii="Times New Roman" w:hAnsi="Times New Roman" w:cs="Times New Roman"/>
          <w:sz w:val="24"/>
          <w:szCs w:val="24"/>
        </w:rPr>
        <w:tab/>
      </w:r>
      <w:r w:rsidR="00372ADA">
        <w:rPr>
          <w:rFonts w:ascii="Times New Roman" w:hAnsi="Times New Roman" w:cs="Times New Roman"/>
          <w:sz w:val="24"/>
          <w:szCs w:val="24"/>
        </w:rPr>
        <w:tab/>
      </w:r>
      <w:r w:rsidR="00372ADA">
        <w:rPr>
          <w:rFonts w:ascii="Times New Roman" w:hAnsi="Times New Roman" w:cs="Times New Roman"/>
          <w:sz w:val="24"/>
          <w:szCs w:val="24"/>
        </w:rPr>
        <w:tab/>
      </w:r>
      <w:r w:rsidR="00372ADA">
        <w:rPr>
          <w:rFonts w:ascii="Times New Roman" w:hAnsi="Times New Roman" w:cs="Times New Roman"/>
          <w:sz w:val="24"/>
          <w:szCs w:val="24"/>
        </w:rPr>
        <w:tab/>
      </w:r>
      <w:r w:rsidR="00372ADA">
        <w:rPr>
          <w:rFonts w:ascii="Times New Roman" w:hAnsi="Times New Roman" w:cs="Times New Roman"/>
          <w:sz w:val="24"/>
          <w:szCs w:val="24"/>
        </w:rPr>
        <w:tab/>
      </w:r>
      <w:r w:rsidR="00372ADA">
        <w:rPr>
          <w:rFonts w:ascii="Times New Roman" w:hAnsi="Times New Roman" w:cs="Times New Roman"/>
          <w:sz w:val="24"/>
          <w:szCs w:val="24"/>
        </w:rPr>
        <w:tab/>
      </w:r>
      <w:r w:rsidR="00372ADA">
        <w:rPr>
          <w:rFonts w:ascii="Times New Roman" w:hAnsi="Times New Roman" w:cs="Times New Roman"/>
          <w:sz w:val="24"/>
          <w:szCs w:val="24"/>
        </w:rPr>
        <w:tab/>
      </w:r>
      <w:r w:rsidR="00372ADA">
        <w:rPr>
          <w:rFonts w:ascii="Times New Roman" w:hAnsi="Times New Roman" w:cs="Times New Roman"/>
          <w:sz w:val="24"/>
          <w:szCs w:val="24"/>
        </w:rPr>
        <w:tab/>
      </w:r>
      <w:r w:rsidR="00372ADA">
        <w:rPr>
          <w:rFonts w:ascii="Times New Roman" w:hAnsi="Times New Roman" w:cs="Times New Roman"/>
          <w:sz w:val="24"/>
          <w:szCs w:val="24"/>
        </w:rPr>
        <w:tab/>
      </w:r>
      <w:r w:rsidR="00372ADA">
        <w:rPr>
          <w:rFonts w:ascii="Times New Roman" w:hAnsi="Times New Roman" w:cs="Times New Roman"/>
          <w:sz w:val="24"/>
          <w:szCs w:val="24"/>
        </w:rPr>
        <w:tab/>
        <w:t>10-11</w:t>
      </w:r>
      <w:r w:rsidRPr="007D2BD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0519DEA" w14:textId="2E43254B" w:rsidR="00423E48" w:rsidRDefault="007D2BD6" w:rsidP="00423E48">
      <w:pPr>
        <w:shd w:val="clear" w:color="auto" w:fill="FFFFFF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7D2BD6">
        <w:rPr>
          <w:rFonts w:ascii="Times New Roman" w:hAnsi="Times New Roman" w:cs="Times New Roman"/>
          <w:sz w:val="24"/>
          <w:szCs w:val="24"/>
        </w:rPr>
        <w:t>3.10 Address</w:t>
      </w:r>
      <w:r w:rsidR="00372ADA">
        <w:rPr>
          <w:rFonts w:ascii="Times New Roman" w:hAnsi="Times New Roman" w:cs="Times New Roman"/>
          <w:sz w:val="24"/>
          <w:szCs w:val="24"/>
        </w:rPr>
        <w:tab/>
      </w:r>
      <w:r w:rsidR="00372ADA">
        <w:rPr>
          <w:rFonts w:ascii="Times New Roman" w:hAnsi="Times New Roman" w:cs="Times New Roman"/>
          <w:sz w:val="24"/>
          <w:szCs w:val="24"/>
        </w:rPr>
        <w:tab/>
      </w:r>
      <w:r w:rsidR="00372ADA">
        <w:rPr>
          <w:rFonts w:ascii="Times New Roman" w:hAnsi="Times New Roman" w:cs="Times New Roman"/>
          <w:sz w:val="24"/>
          <w:szCs w:val="24"/>
        </w:rPr>
        <w:tab/>
      </w:r>
      <w:r w:rsidR="00372ADA">
        <w:rPr>
          <w:rFonts w:ascii="Times New Roman" w:hAnsi="Times New Roman" w:cs="Times New Roman"/>
          <w:sz w:val="24"/>
          <w:szCs w:val="24"/>
        </w:rPr>
        <w:tab/>
      </w:r>
      <w:r w:rsidR="00372ADA">
        <w:rPr>
          <w:rFonts w:ascii="Times New Roman" w:hAnsi="Times New Roman" w:cs="Times New Roman"/>
          <w:sz w:val="24"/>
          <w:szCs w:val="24"/>
        </w:rPr>
        <w:tab/>
      </w:r>
      <w:r w:rsidR="00372ADA">
        <w:rPr>
          <w:rFonts w:ascii="Times New Roman" w:hAnsi="Times New Roman" w:cs="Times New Roman"/>
          <w:sz w:val="24"/>
          <w:szCs w:val="24"/>
        </w:rPr>
        <w:tab/>
      </w:r>
      <w:r w:rsidR="00372ADA">
        <w:rPr>
          <w:rFonts w:ascii="Times New Roman" w:hAnsi="Times New Roman" w:cs="Times New Roman"/>
          <w:sz w:val="24"/>
          <w:szCs w:val="24"/>
        </w:rPr>
        <w:tab/>
      </w:r>
      <w:r w:rsidR="00372ADA">
        <w:rPr>
          <w:rFonts w:ascii="Times New Roman" w:hAnsi="Times New Roman" w:cs="Times New Roman"/>
          <w:sz w:val="24"/>
          <w:szCs w:val="24"/>
        </w:rPr>
        <w:tab/>
      </w:r>
      <w:r w:rsidR="00372ADA">
        <w:rPr>
          <w:rFonts w:ascii="Times New Roman" w:hAnsi="Times New Roman" w:cs="Times New Roman"/>
          <w:sz w:val="24"/>
          <w:szCs w:val="24"/>
        </w:rPr>
        <w:tab/>
      </w:r>
      <w:r w:rsidR="00372ADA">
        <w:rPr>
          <w:rFonts w:ascii="Times New Roman" w:hAnsi="Times New Roman" w:cs="Times New Roman"/>
          <w:sz w:val="24"/>
          <w:szCs w:val="24"/>
        </w:rPr>
        <w:tab/>
        <w:t>11</w:t>
      </w:r>
      <w:r w:rsidRPr="007D2BD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14FD48D" w14:textId="4E56E806" w:rsidR="00423E48" w:rsidRDefault="007D2BD6" w:rsidP="00423E48">
      <w:pPr>
        <w:shd w:val="clear" w:color="auto" w:fill="FFFFFF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7D2BD6">
        <w:rPr>
          <w:rFonts w:ascii="Times New Roman" w:hAnsi="Times New Roman" w:cs="Times New Roman"/>
          <w:sz w:val="24"/>
          <w:szCs w:val="24"/>
        </w:rPr>
        <w:t>3.11 Language</w:t>
      </w:r>
      <w:r w:rsidR="00372ADA">
        <w:rPr>
          <w:rFonts w:ascii="Times New Roman" w:hAnsi="Times New Roman" w:cs="Times New Roman"/>
          <w:sz w:val="24"/>
          <w:szCs w:val="24"/>
        </w:rPr>
        <w:tab/>
      </w:r>
      <w:r w:rsidR="00372ADA">
        <w:rPr>
          <w:rFonts w:ascii="Times New Roman" w:hAnsi="Times New Roman" w:cs="Times New Roman"/>
          <w:sz w:val="24"/>
          <w:szCs w:val="24"/>
        </w:rPr>
        <w:tab/>
      </w:r>
      <w:r w:rsidR="00372ADA">
        <w:rPr>
          <w:rFonts w:ascii="Times New Roman" w:hAnsi="Times New Roman" w:cs="Times New Roman"/>
          <w:sz w:val="24"/>
          <w:szCs w:val="24"/>
        </w:rPr>
        <w:tab/>
      </w:r>
      <w:r w:rsidR="00372ADA">
        <w:rPr>
          <w:rFonts w:ascii="Times New Roman" w:hAnsi="Times New Roman" w:cs="Times New Roman"/>
          <w:sz w:val="24"/>
          <w:szCs w:val="24"/>
        </w:rPr>
        <w:tab/>
      </w:r>
      <w:r w:rsidR="00372ADA">
        <w:rPr>
          <w:rFonts w:ascii="Times New Roman" w:hAnsi="Times New Roman" w:cs="Times New Roman"/>
          <w:sz w:val="24"/>
          <w:szCs w:val="24"/>
        </w:rPr>
        <w:tab/>
      </w:r>
      <w:r w:rsidR="00372ADA">
        <w:rPr>
          <w:rFonts w:ascii="Times New Roman" w:hAnsi="Times New Roman" w:cs="Times New Roman"/>
          <w:sz w:val="24"/>
          <w:szCs w:val="24"/>
        </w:rPr>
        <w:tab/>
      </w:r>
      <w:r w:rsidR="00372ADA">
        <w:rPr>
          <w:rFonts w:ascii="Times New Roman" w:hAnsi="Times New Roman" w:cs="Times New Roman"/>
          <w:sz w:val="24"/>
          <w:szCs w:val="24"/>
        </w:rPr>
        <w:tab/>
      </w:r>
      <w:r w:rsidR="00372ADA">
        <w:rPr>
          <w:rFonts w:ascii="Times New Roman" w:hAnsi="Times New Roman" w:cs="Times New Roman"/>
          <w:sz w:val="24"/>
          <w:szCs w:val="24"/>
        </w:rPr>
        <w:tab/>
      </w:r>
      <w:r w:rsidR="00372ADA">
        <w:rPr>
          <w:rFonts w:ascii="Times New Roman" w:hAnsi="Times New Roman" w:cs="Times New Roman"/>
          <w:sz w:val="24"/>
          <w:szCs w:val="24"/>
        </w:rPr>
        <w:tab/>
      </w:r>
      <w:r w:rsidR="00372ADA">
        <w:rPr>
          <w:rFonts w:ascii="Times New Roman" w:hAnsi="Times New Roman" w:cs="Times New Roman"/>
          <w:sz w:val="24"/>
          <w:szCs w:val="24"/>
        </w:rPr>
        <w:tab/>
        <w:t>11-12</w:t>
      </w:r>
      <w:r w:rsidRPr="007D2BD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B190222" w14:textId="259F39FA" w:rsidR="00423E48" w:rsidRDefault="007D2BD6" w:rsidP="00423E48">
      <w:pPr>
        <w:shd w:val="clear" w:color="auto" w:fill="FFFFFF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7D2BD6">
        <w:rPr>
          <w:rFonts w:ascii="Times New Roman" w:hAnsi="Times New Roman" w:cs="Times New Roman"/>
          <w:sz w:val="24"/>
          <w:szCs w:val="24"/>
        </w:rPr>
        <w:t>3.12 City</w:t>
      </w:r>
      <w:r w:rsidR="00372ADA">
        <w:rPr>
          <w:rFonts w:ascii="Times New Roman" w:hAnsi="Times New Roman" w:cs="Times New Roman"/>
          <w:sz w:val="24"/>
          <w:szCs w:val="24"/>
        </w:rPr>
        <w:tab/>
      </w:r>
      <w:r w:rsidR="00372ADA">
        <w:rPr>
          <w:rFonts w:ascii="Times New Roman" w:hAnsi="Times New Roman" w:cs="Times New Roman"/>
          <w:sz w:val="24"/>
          <w:szCs w:val="24"/>
        </w:rPr>
        <w:tab/>
      </w:r>
      <w:r w:rsidR="00372ADA">
        <w:rPr>
          <w:rFonts w:ascii="Times New Roman" w:hAnsi="Times New Roman" w:cs="Times New Roman"/>
          <w:sz w:val="24"/>
          <w:szCs w:val="24"/>
        </w:rPr>
        <w:tab/>
      </w:r>
      <w:r w:rsidR="00372ADA">
        <w:rPr>
          <w:rFonts w:ascii="Times New Roman" w:hAnsi="Times New Roman" w:cs="Times New Roman"/>
          <w:sz w:val="24"/>
          <w:szCs w:val="24"/>
        </w:rPr>
        <w:tab/>
      </w:r>
      <w:r w:rsidR="00372ADA">
        <w:rPr>
          <w:rFonts w:ascii="Times New Roman" w:hAnsi="Times New Roman" w:cs="Times New Roman"/>
          <w:sz w:val="24"/>
          <w:szCs w:val="24"/>
        </w:rPr>
        <w:tab/>
      </w:r>
      <w:r w:rsidR="00372ADA">
        <w:rPr>
          <w:rFonts w:ascii="Times New Roman" w:hAnsi="Times New Roman" w:cs="Times New Roman"/>
          <w:sz w:val="24"/>
          <w:szCs w:val="24"/>
        </w:rPr>
        <w:tab/>
      </w:r>
      <w:r w:rsidR="00372ADA">
        <w:rPr>
          <w:rFonts w:ascii="Times New Roman" w:hAnsi="Times New Roman" w:cs="Times New Roman"/>
          <w:sz w:val="24"/>
          <w:szCs w:val="24"/>
        </w:rPr>
        <w:tab/>
      </w:r>
      <w:r w:rsidR="00372ADA">
        <w:rPr>
          <w:rFonts w:ascii="Times New Roman" w:hAnsi="Times New Roman" w:cs="Times New Roman"/>
          <w:sz w:val="24"/>
          <w:szCs w:val="24"/>
        </w:rPr>
        <w:tab/>
      </w:r>
      <w:r w:rsidR="00372ADA">
        <w:rPr>
          <w:rFonts w:ascii="Times New Roman" w:hAnsi="Times New Roman" w:cs="Times New Roman"/>
          <w:sz w:val="24"/>
          <w:szCs w:val="24"/>
        </w:rPr>
        <w:tab/>
      </w:r>
      <w:r w:rsidR="00372ADA">
        <w:rPr>
          <w:rFonts w:ascii="Times New Roman" w:hAnsi="Times New Roman" w:cs="Times New Roman"/>
          <w:sz w:val="24"/>
          <w:szCs w:val="24"/>
        </w:rPr>
        <w:tab/>
        <w:t>12-13</w:t>
      </w:r>
      <w:r w:rsidRPr="007D2BD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C3F8C36" w14:textId="137EEDD3" w:rsidR="00CA2C2B" w:rsidRPr="00423E48" w:rsidRDefault="007D2BD6" w:rsidP="00423E48">
      <w:pPr>
        <w:shd w:val="clear" w:color="auto" w:fill="FFFFFF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7D2BD6">
        <w:rPr>
          <w:rFonts w:ascii="Times New Roman" w:hAnsi="Times New Roman" w:cs="Times New Roman"/>
          <w:sz w:val="24"/>
          <w:szCs w:val="24"/>
        </w:rPr>
        <w:t>3.13 country</w:t>
      </w:r>
      <w:r w:rsidR="00372ADA">
        <w:rPr>
          <w:rFonts w:ascii="Times New Roman" w:hAnsi="Times New Roman" w:cs="Times New Roman"/>
          <w:sz w:val="24"/>
          <w:szCs w:val="24"/>
        </w:rPr>
        <w:tab/>
      </w:r>
      <w:r w:rsidR="00372ADA">
        <w:rPr>
          <w:rFonts w:ascii="Times New Roman" w:hAnsi="Times New Roman" w:cs="Times New Roman"/>
          <w:sz w:val="24"/>
          <w:szCs w:val="24"/>
        </w:rPr>
        <w:tab/>
      </w:r>
      <w:r w:rsidR="00372ADA">
        <w:rPr>
          <w:rFonts w:ascii="Times New Roman" w:hAnsi="Times New Roman" w:cs="Times New Roman"/>
          <w:sz w:val="24"/>
          <w:szCs w:val="24"/>
        </w:rPr>
        <w:tab/>
      </w:r>
      <w:r w:rsidR="00372ADA">
        <w:rPr>
          <w:rFonts w:ascii="Times New Roman" w:hAnsi="Times New Roman" w:cs="Times New Roman"/>
          <w:sz w:val="24"/>
          <w:szCs w:val="24"/>
        </w:rPr>
        <w:tab/>
      </w:r>
      <w:r w:rsidR="00372ADA">
        <w:rPr>
          <w:rFonts w:ascii="Times New Roman" w:hAnsi="Times New Roman" w:cs="Times New Roman"/>
          <w:sz w:val="24"/>
          <w:szCs w:val="24"/>
        </w:rPr>
        <w:tab/>
      </w:r>
      <w:r w:rsidR="00372ADA">
        <w:rPr>
          <w:rFonts w:ascii="Times New Roman" w:hAnsi="Times New Roman" w:cs="Times New Roman"/>
          <w:sz w:val="24"/>
          <w:szCs w:val="24"/>
        </w:rPr>
        <w:tab/>
      </w:r>
      <w:r w:rsidR="00372ADA">
        <w:rPr>
          <w:rFonts w:ascii="Times New Roman" w:hAnsi="Times New Roman" w:cs="Times New Roman"/>
          <w:sz w:val="24"/>
          <w:szCs w:val="24"/>
        </w:rPr>
        <w:tab/>
      </w:r>
      <w:r w:rsidR="00372ADA">
        <w:rPr>
          <w:rFonts w:ascii="Times New Roman" w:hAnsi="Times New Roman" w:cs="Times New Roman"/>
          <w:sz w:val="24"/>
          <w:szCs w:val="24"/>
        </w:rPr>
        <w:tab/>
      </w:r>
      <w:r w:rsidR="00372ADA">
        <w:rPr>
          <w:rFonts w:ascii="Times New Roman" w:hAnsi="Times New Roman" w:cs="Times New Roman"/>
          <w:sz w:val="24"/>
          <w:szCs w:val="24"/>
        </w:rPr>
        <w:tab/>
      </w:r>
      <w:r w:rsidR="00372ADA">
        <w:rPr>
          <w:rFonts w:ascii="Times New Roman" w:hAnsi="Times New Roman" w:cs="Times New Roman"/>
          <w:sz w:val="24"/>
          <w:szCs w:val="24"/>
        </w:rPr>
        <w:tab/>
        <w:t>13</w:t>
      </w:r>
      <w:r w:rsidRPr="007D2BD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C4A7605" w14:textId="7F9E99E5" w:rsidR="00CA2C2B" w:rsidRDefault="00CA2C2B" w:rsidP="007D2BD6">
      <w:pPr>
        <w:shd w:val="clear" w:color="auto" w:fill="FFFFFF"/>
        <w:spacing w:after="0" w:line="60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</w:p>
    <w:p w14:paraId="1FE8F6FA" w14:textId="4E405F67" w:rsidR="00CA2C2B" w:rsidRDefault="00CA2C2B" w:rsidP="00812C08">
      <w:pPr>
        <w:shd w:val="clear" w:color="auto" w:fill="FFFFFF"/>
        <w:spacing w:after="0"/>
        <w:rPr>
          <w:rFonts w:ascii="Times New Roman" w:eastAsia="Times New Roman" w:hAnsi="Times New Roman" w:cs="Times New Roman"/>
          <w:i/>
          <w:iCs/>
          <w:sz w:val="24"/>
          <w:szCs w:val="24"/>
        </w:rPr>
      </w:pPr>
    </w:p>
    <w:p w14:paraId="4D7BC229" w14:textId="5340477D" w:rsidR="007D2BD6" w:rsidRDefault="007D2BD6" w:rsidP="00812C08">
      <w:pPr>
        <w:shd w:val="clear" w:color="auto" w:fill="FFFFFF"/>
        <w:spacing w:after="0"/>
        <w:rPr>
          <w:rFonts w:ascii="Times New Roman" w:eastAsia="Times New Roman" w:hAnsi="Times New Roman" w:cs="Times New Roman"/>
          <w:i/>
          <w:iCs/>
          <w:sz w:val="24"/>
          <w:szCs w:val="24"/>
        </w:rPr>
      </w:pPr>
    </w:p>
    <w:tbl>
      <w:tblPr>
        <w:tblStyle w:val="StatusReportTable"/>
        <w:tblpPr w:leftFromText="180" w:rightFromText="180" w:tblpY="-435"/>
        <w:tblW w:w="5065" w:type="pct"/>
        <w:tblLook w:val="0620" w:firstRow="1" w:lastRow="0" w:firstColumn="0" w:lastColumn="0" w:noHBand="1" w:noVBand="1"/>
        <w:tblDescription w:val="Header layout table"/>
      </w:tblPr>
      <w:tblGrid>
        <w:gridCol w:w="9482"/>
      </w:tblGrid>
      <w:tr w:rsidR="007D2BD6" w:rsidRPr="007D2BD6" w14:paraId="0B13D031" w14:textId="77777777" w:rsidTr="00CA08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0"/>
        </w:trPr>
        <w:tc>
          <w:tcPr>
            <w:tcW w:w="13128" w:type="dxa"/>
          </w:tcPr>
          <w:p w14:paraId="5ECA1EFE" w14:textId="30DA5609" w:rsidR="007D2BD6" w:rsidRPr="007D2BD6" w:rsidRDefault="007D2BD6" w:rsidP="007D2BD6">
            <w:pPr>
              <w:keepNext/>
              <w:keepLines/>
              <w:spacing w:after="0"/>
              <w:outlineLvl w:val="1"/>
              <w:rPr>
                <w:rFonts w:ascii="Times New Roman" w:eastAsiaTheme="majorEastAsia" w:hAnsi="Times New Roman" w:cs="Times New Roman"/>
                <w:caps/>
                <w:color w:val="FFFFFF" w:themeColor="background1"/>
                <w:sz w:val="36"/>
                <w:szCs w:val="36"/>
              </w:rPr>
            </w:pPr>
            <w:r w:rsidRPr="007D2BD6">
              <w:rPr>
                <w:rFonts w:ascii="Times New Roman" w:eastAsiaTheme="majorEastAsia" w:hAnsi="Times New Roman" w:cs="Times New Roman"/>
                <w:caps/>
                <w:color w:val="FFFFFF" w:themeColor="background1"/>
                <w:sz w:val="36"/>
                <w:szCs w:val="36"/>
              </w:rPr>
              <w:lastRenderedPageBreak/>
              <w:t>ENTITY RELATIONSHIP DIAGRAM</w:t>
            </w:r>
          </w:p>
        </w:tc>
      </w:tr>
      <w:tr w:rsidR="007D2BD6" w:rsidRPr="007D2BD6" w14:paraId="6DF1C688" w14:textId="77777777" w:rsidTr="00CA08CA">
        <w:trPr>
          <w:trHeight w:val="388"/>
        </w:trPr>
        <w:tc>
          <w:tcPr>
            <w:tcW w:w="13128" w:type="dxa"/>
          </w:tcPr>
          <w:p w14:paraId="12269A15" w14:textId="77777777" w:rsidR="007D2BD6" w:rsidRPr="007D2BD6" w:rsidRDefault="007D2BD6" w:rsidP="007D2B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2BD6">
              <w:rPr>
                <w:rFonts w:ascii="Times New Roman" w:hAnsi="Times New Roman" w:cs="Times New Roman"/>
                <w:sz w:val="24"/>
                <w:szCs w:val="24"/>
              </w:rPr>
              <w:t>Databases &amp; SQL for Analysts</w:t>
            </w:r>
          </w:p>
        </w:tc>
      </w:tr>
    </w:tbl>
    <w:p w14:paraId="6403771A" w14:textId="2D3B1D2A" w:rsidR="007D2BD6" w:rsidRDefault="007D2BD6" w:rsidP="00812C08">
      <w:pPr>
        <w:shd w:val="clear" w:color="auto" w:fill="FFFFFF"/>
        <w:spacing w:after="0"/>
        <w:rPr>
          <w:rFonts w:ascii="Times New Roman" w:eastAsia="Times New Roman" w:hAnsi="Times New Roman" w:cs="Times New Roman"/>
          <w:noProof/>
          <w:sz w:val="24"/>
          <w:szCs w:val="24"/>
          <w:u w:val="single"/>
        </w:rPr>
      </w:pPr>
    </w:p>
    <w:p w14:paraId="4FDA94EC" w14:textId="7BEA132A" w:rsidR="007D2BD6" w:rsidRDefault="007D2BD6" w:rsidP="00812C08">
      <w:pPr>
        <w:shd w:val="clear" w:color="auto" w:fill="FFFFFF"/>
        <w:spacing w:after="0"/>
        <w:rPr>
          <w:rFonts w:ascii="Times New Roman" w:eastAsia="Times New Roman" w:hAnsi="Times New Roman" w:cs="Times New Roman"/>
          <w:noProof/>
          <w:sz w:val="24"/>
          <w:szCs w:val="24"/>
          <w:u w:val="single"/>
        </w:rPr>
      </w:pPr>
      <w:r w:rsidRPr="007D2BD6">
        <w:rPr>
          <w:rFonts w:ascii="Times New Roman" w:eastAsia="Times New Roman" w:hAnsi="Times New Roman" w:cs="Times New Roman"/>
          <w:noProof/>
          <w:sz w:val="24"/>
          <w:szCs w:val="24"/>
          <w:u w:val="single"/>
        </w:rPr>
        <w:drawing>
          <wp:inline distT="0" distB="0" distL="0" distR="0" wp14:anchorId="7D7B35C0" wp14:editId="15E48C61">
            <wp:extent cx="5943600" cy="4512310"/>
            <wp:effectExtent l="0" t="0" r="0" b="254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796B1" w14:textId="77777777" w:rsidR="007D2BD6" w:rsidRPr="001264D2" w:rsidRDefault="007D2BD6" w:rsidP="007D2BD6">
      <w:pPr>
        <w:rPr>
          <w:rFonts w:ascii="Times New Roman" w:hAnsi="Times New Roman" w:cs="Times New Roman"/>
          <w:i/>
          <w:iCs/>
          <w:sz w:val="24"/>
          <w:szCs w:val="24"/>
        </w:rPr>
      </w:pPr>
      <w:hyperlink r:id="rId9" w:history="1">
        <w:r w:rsidRPr="003A5BFA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file:///C:/Users/Low_Ky_Savage_/Downloads/Blank%20diagram%20(1).pdf</w:t>
        </w:r>
      </w:hyperlink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14:paraId="5DEE3FB9" w14:textId="77777777" w:rsidR="007D2BD6" w:rsidRDefault="007D2BD6" w:rsidP="00812C08">
      <w:pPr>
        <w:shd w:val="clear" w:color="auto" w:fill="FFFFFF"/>
        <w:spacing w:after="0"/>
        <w:rPr>
          <w:rFonts w:ascii="Times New Roman" w:eastAsia="Times New Roman" w:hAnsi="Times New Roman" w:cs="Times New Roman"/>
          <w:noProof/>
          <w:sz w:val="24"/>
          <w:szCs w:val="24"/>
          <w:u w:val="single"/>
        </w:rPr>
      </w:pPr>
    </w:p>
    <w:p w14:paraId="2283C1E4" w14:textId="1D5F077C" w:rsidR="007D2BD6" w:rsidRDefault="007D2BD6" w:rsidP="00812C08">
      <w:pPr>
        <w:shd w:val="clear" w:color="auto" w:fill="FFFFFF"/>
        <w:spacing w:after="0"/>
        <w:rPr>
          <w:rFonts w:ascii="Times New Roman" w:eastAsia="Times New Roman" w:hAnsi="Times New Roman" w:cs="Times New Roman"/>
          <w:i/>
          <w:iCs/>
          <w:sz w:val="24"/>
          <w:szCs w:val="24"/>
        </w:rPr>
      </w:pPr>
    </w:p>
    <w:p w14:paraId="61AED58B" w14:textId="0B4329DD" w:rsidR="007D2BD6" w:rsidRDefault="007D2BD6" w:rsidP="00812C08">
      <w:pPr>
        <w:shd w:val="clear" w:color="auto" w:fill="FFFFFF"/>
        <w:spacing w:after="0"/>
        <w:rPr>
          <w:rFonts w:ascii="Times New Roman" w:eastAsia="Times New Roman" w:hAnsi="Times New Roman" w:cs="Times New Roman"/>
          <w:i/>
          <w:iCs/>
          <w:sz w:val="24"/>
          <w:szCs w:val="24"/>
        </w:rPr>
      </w:pPr>
    </w:p>
    <w:p w14:paraId="2AA9BA22" w14:textId="4C5682B1" w:rsidR="007D2BD6" w:rsidRDefault="007D2BD6" w:rsidP="00812C08">
      <w:pPr>
        <w:shd w:val="clear" w:color="auto" w:fill="FFFFFF"/>
        <w:spacing w:after="0"/>
        <w:rPr>
          <w:rFonts w:ascii="Times New Roman" w:eastAsia="Times New Roman" w:hAnsi="Times New Roman" w:cs="Times New Roman"/>
          <w:i/>
          <w:iCs/>
          <w:sz w:val="24"/>
          <w:szCs w:val="24"/>
        </w:rPr>
      </w:pPr>
    </w:p>
    <w:p w14:paraId="2DE0A010" w14:textId="1D693E89" w:rsidR="007D2BD6" w:rsidRDefault="007D2BD6" w:rsidP="00812C08">
      <w:pPr>
        <w:shd w:val="clear" w:color="auto" w:fill="FFFFFF"/>
        <w:spacing w:after="0"/>
        <w:rPr>
          <w:rFonts w:ascii="Times New Roman" w:eastAsia="Times New Roman" w:hAnsi="Times New Roman" w:cs="Times New Roman"/>
          <w:i/>
          <w:iCs/>
          <w:sz w:val="24"/>
          <w:szCs w:val="24"/>
        </w:rPr>
      </w:pPr>
    </w:p>
    <w:p w14:paraId="6990D480" w14:textId="74351E52" w:rsidR="007D2BD6" w:rsidRDefault="007D2BD6" w:rsidP="00812C08">
      <w:pPr>
        <w:shd w:val="clear" w:color="auto" w:fill="FFFFFF"/>
        <w:spacing w:after="0"/>
        <w:rPr>
          <w:rFonts w:ascii="Times New Roman" w:eastAsia="Times New Roman" w:hAnsi="Times New Roman" w:cs="Times New Roman"/>
          <w:i/>
          <w:iCs/>
          <w:sz w:val="24"/>
          <w:szCs w:val="24"/>
        </w:rPr>
      </w:pPr>
    </w:p>
    <w:p w14:paraId="34D9183D" w14:textId="0783BE18" w:rsidR="007D2BD6" w:rsidRDefault="007D2BD6" w:rsidP="00812C08">
      <w:pPr>
        <w:shd w:val="clear" w:color="auto" w:fill="FFFFFF"/>
        <w:spacing w:after="0"/>
        <w:rPr>
          <w:rFonts w:ascii="Times New Roman" w:eastAsia="Times New Roman" w:hAnsi="Times New Roman" w:cs="Times New Roman"/>
          <w:i/>
          <w:iCs/>
          <w:sz w:val="24"/>
          <w:szCs w:val="24"/>
        </w:rPr>
      </w:pPr>
    </w:p>
    <w:p w14:paraId="642061B4" w14:textId="49511F11" w:rsidR="007D2BD6" w:rsidRDefault="007D2BD6" w:rsidP="00812C08">
      <w:pPr>
        <w:shd w:val="clear" w:color="auto" w:fill="FFFFFF"/>
        <w:spacing w:after="0"/>
        <w:rPr>
          <w:rFonts w:ascii="Times New Roman" w:eastAsia="Times New Roman" w:hAnsi="Times New Roman" w:cs="Times New Roman"/>
          <w:i/>
          <w:iCs/>
          <w:sz w:val="24"/>
          <w:szCs w:val="24"/>
        </w:rPr>
      </w:pPr>
    </w:p>
    <w:p w14:paraId="48219F80" w14:textId="4CF0C08D" w:rsidR="007D2BD6" w:rsidRDefault="007D2BD6" w:rsidP="00812C08">
      <w:pPr>
        <w:shd w:val="clear" w:color="auto" w:fill="FFFFFF"/>
        <w:spacing w:after="0"/>
        <w:rPr>
          <w:rFonts w:ascii="Times New Roman" w:eastAsia="Times New Roman" w:hAnsi="Times New Roman" w:cs="Times New Roman"/>
          <w:i/>
          <w:iCs/>
          <w:sz w:val="24"/>
          <w:szCs w:val="24"/>
        </w:rPr>
      </w:pPr>
    </w:p>
    <w:p w14:paraId="4B17ACE6" w14:textId="6650DEED" w:rsidR="007D2BD6" w:rsidRDefault="007D2BD6" w:rsidP="00812C08">
      <w:pPr>
        <w:shd w:val="clear" w:color="auto" w:fill="FFFFFF"/>
        <w:spacing w:after="0"/>
        <w:rPr>
          <w:rFonts w:ascii="Times New Roman" w:eastAsia="Times New Roman" w:hAnsi="Times New Roman" w:cs="Times New Roman"/>
          <w:i/>
          <w:iCs/>
          <w:sz w:val="24"/>
          <w:szCs w:val="24"/>
        </w:rPr>
      </w:pPr>
    </w:p>
    <w:p w14:paraId="47850F1A" w14:textId="56A12C97" w:rsidR="007D2BD6" w:rsidRDefault="007D2BD6" w:rsidP="00812C08">
      <w:pPr>
        <w:shd w:val="clear" w:color="auto" w:fill="FFFFFF"/>
        <w:spacing w:after="0"/>
        <w:rPr>
          <w:rFonts w:ascii="Times New Roman" w:eastAsia="Times New Roman" w:hAnsi="Times New Roman" w:cs="Times New Roman"/>
          <w:i/>
          <w:iCs/>
          <w:sz w:val="24"/>
          <w:szCs w:val="24"/>
        </w:rPr>
      </w:pPr>
    </w:p>
    <w:p w14:paraId="00387606" w14:textId="11147D81" w:rsidR="007D2BD6" w:rsidRDefault="007D2BD6" w:rsidP="00812C08">
      <w:pPr>
        <w:shd w:val="clear" w:color="auto" w:fill="FFFFFF"/>
        <w:spacing w:after="0"/>
        <w:rPr>
          <w:rFonts w:ascii="Times New Roman" w:eastAsia="Times New Roman" w:hAnsi="Times New Roman" w:cs="Times New Roman"/>
          <w:i/>
          <w:iCs/>
          <w:sz w:val="24"/>
          <w:szCs w:val="24"/>
        </w:rPr>
      </w:pPr>
    </w:p>
    <w:p w14:paraId="3FFAAB09" w14:textId="77777777" w:rsidR="004322F9" w:rsidRDefault="004322F9" w:rsidP="00812C08">
      <w:pPr>
        <w:shd w:val="clear" w:color="auto" w:fill="FFFFFF"/>
        <w:spacing w:after="0"/>
        <w:rPr>
          <w:rFonts w:ascii="Times New Roman" w:eastAsia="Times New Roman" w:hAnsi="Times New Roman" w:cs="Times New Roman"/>
          <w:i/>
          <w:iCs/>
          <w:sz w:val="24"/>
          <w:szCs w:val="24"/>
        </w:rPr>
      </w:pPr>
    </w:p>
    <w:p w14:paraId="68F2D758" w14:textId="77777777" w:rsidR="004322F9" w:rsidRDefault="004322F9" w:rsidP="00812C08">
      <w:pPr>
        <w:shd w:val="clear" w:color="auto" w:fill="FFFFFF"/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34814298" w14:textId="5D38D93D" w:rsidR="007D2BD6" w:rsidRPr="00372ADA" w:rsidRDefault="00423E48" w:rsidP="00812C08">
      <w:pPr>
        <w:shd w:val="clear" w:color="auto" w:fill="FFFFFF"/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372ADA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lastRenderedPageBreak/>
        <w:t xml:space="preserve">Fact Tables </w:t>
      </w:r>
    </w:p>
    <w:p w14:paraId="3A7FEA78" w14:textId="77777777" w:rsidR="00423E48" w:rsidRPr="00372ADA" w:rsidRDefault="00423E48" w:rsidP="00812C08">
      <w:pPr>
        <w:shd w:val="clear" w:color="auto" w:fill="FFFFFF"/>
        <w:spacing w:after="0"/>
        <w:rPr>
          <w:rFonts w:ascii="Times New Roman" w:eastAsia="Times New Roman" w:hAnsi="Times New Roman" w:cs="Times New Roman"/>
          <w:i/>
          <w:i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23E48" w:rsidRPr="00372ADA" w14:paraId="178DDCC5" w14:textId="77777777" w:rsidTr="002969FB">
        <w:tc>
          <w:tcPr>
            <w:tcW w:w="9350" w:type="dxa"/>
            <w:gridSpan w:val="3"/>
          </w:tcPr>
          <w:p w14:paraId="0D3BD7F7" w14:textId="77777777" w:rsidR="00423E48" w:rsidRPr="00372ADA" w:rsidRDefault="00423E48" w:rsidP="00423E48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72A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2.1 TABLE NAME:</w:t>
            </w:r>
          </w:p>
          <w:p w14:paraId="2712CEA2" w14:textId="4BD8DA39" w:rsidR="00423E48" w:rsidRPr="00372ADA" w:rsidRDefault="00423E48" w:rsidP="00812C08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372A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rental</w:t>
            </w:r>
          </w:p>
        </w:tc>
      </w:tr>
      <w:tr w:rsidR="007D2BD6" w:rsidRPr="00372ADA" w14:paraId="4AB8D687" w14:textId="77777777" w:rsidTr="007D2BD6">
        <w:tc>
          <w:tcPr>
            <w:tcW w:w="3116" w:type="dxa"/>
          </w:tcPr>
          <w:p w14:paraId="385B22B8" w14:textId="75F15DBA" w:rsidR="007D2BD6" w:rsidRPr="00372ADA" w:rsidRDefault="00423E48" w:rsidP="00812C08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372AD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COLUMN NAME</w:t>
            </w:r>
          </w:p>
        </w:tc>
        <w:tc>
          <w:tcPr>
            <w:tcW w:w="3117" w:type="dxa"/>
          </w:tcPr>
          <w:p w14:paraId="1B4FCCAE" w14:textId="5DE1825F" w:rsidR="007D2BD6" w:rsidRPr="00372ADA" w:rsidRDefault="00423E48" w:rsidP="00812C08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372AD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DATA TYPE</w:t>
            </w:r>
          </w:p>
        </w:tc>
        <w:tc>
          <w:tcPr>
            <w:tcW w:w="3117" w:type="dxa"/>
          </w:tcPr>
          <w:p w14:paraId="5F6BEEE6" w14:textId="569EF7E7" w:rsidR="007D2BD6" w:rsidRPr="00372ADA" w:rsidRDefault="00423E48" w:rsidP="00812C08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372AD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COLUMN DESCRIPTION / ATRIBUTES</w:t>
            </w:r>
          </w:p>
        </w:tc>
      </w:tr>
      <w:tr w:rsidR="007D2BD6" w:rsidRPr="00372ADA" w14:paraId="4B72ABB1" w14:textId="77777777" w:rsidTr="007D2BD6">
        <w:tc>
          <w:tcPr>
            <w:tcW w:w="3116" w:type="dxa"/>
          </w:tcPr>
          <w:p w14:paraId="300AE53E" w14:textId="6F2923F6" w:rsidR="007D2BD6" w:rsidRPr="00372ADA" w:rsidRDefault="00423E48" w:rsidP="00812C08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rental_id</w:t>
            </w:r>
            <w:proofErr w:type="spellEnd"/>
            <w:r w:rsidRPr="00372A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117" w:type="dxa"/>
          </w:tcPr>
          <w:p w14:paraId="2D093A17" w14:textId="00ABCF84" w:rsidR="007D2BD6" w:rsidRPr="00372ADA" w:rsidRDefault="00423E48" w:rsidP="00812C08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SERIAL</w:t>
            </w:r>
          </w:p>
        </w:tc>
        <w:tc>
          <w:tcPr>
            <w:tcW w:w="3117" w:type="dxa"/>
          </w:tcPr>
          <w:p w14:paraId="56065188" w14:textId="185590AD" w:rsidR="007D2BD6" w:rsidRPr="00372ADA" w:rsidRDefault="00423E48" w:rsidP="00812C08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Primary key, unique rental id number for each rental</w:t>
            </w:r>
          </w:p>
        </w:tc>
      </w:tr>
      <w:tr w:rsidR="007D2BD6" w:rsidRPr="00372ADA" w14:paraId="1AE7B61C" w14:textId="77777777" w:rsidTr="007D2BD6">
        <w:tc>
          <w:tcPr>
            <w:tcW w:w="3116" w:type="dxa"/>
          </w:tcPr>
          <w:p w14:paraId="0931849D" w14:textId="74FDBBDA" w:rsidR="007D2BD6" w:rsidRPr="00372ADA" w:rsidRDefault="00423E48" w:rsidP="00812C08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rental_date</w:t>
            </w:r>
            <w:proofErr w:type="spellEnd"/>
            <w:r w:rsidRPr="00372A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117" w:type="dxa"/>
          </w:tcPr>
          <w:p w14:paraId="4BB9304F" w14:textId="05D2170A" w:rsidR="007D2BD6" w:rsidRPr="00372ADA" w:rsidRDefault="00423E48" w:rsidP="00812C08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proofErr w:type="gramStart"/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TIMESTAMP(</w:t>
            </w:r>
            <w:proofErr w:type="gramEnd"/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6) WITHOUT TIME ZONE</w:t>
            </w:r>
          </w:p>
        </w:tc>
        <w:tc>
          <w:tcPr>
            <w:tcW w:w="3117" w:type="dxa"/>
          </w:tcPr>
          <w:p w14:paraId="1A7F2629" w14:textId="451C8D49" w:rsidR="007D2BD6" w:rsidRPr="00372ADA" w:rsidRDefault="00423E48" w:rsidP="00812C08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Date the movie was rented</w:t>
            </w:r>
          </w:p>
        </w:tc>
      </w:tr>
      <w:tr w:rsidR="007D2BD6" w:rsidRPr="00372ADA" w14:paraId="1EB406E6" w14:textId="77777777" w:rsidTr="007D2BD6">
        <w:tc>
          <w:tcPr>
            <w:tcW w:w="3116" w:type="dxa"/>
          </w:tcPr>
          <w:p w14:paraId="46420106" w14:textId="1F78CAF8" w:rsidR="007D2BD6" w:rsidRPr="00372ADA" w:rsidRDefault="00423E48" w:rsidP="00812C08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inventory_id</w:t>
            </w:r>
            <w:proofErr w:type="spellEnd"/>
          </w:p>
        </w:tc>
        <w:tc>
          <w:tcPr>
            <w:tcW w:w="3117" w:type="dxa"/>
          </w:tcPr>
          <w:p w14:paraId="6D2E2D80" w14:textId="56028D91" w:rsidR="007D2BD6" w:rsidRPr="00372ADA" w:rsidRDefault="00423E48" w:rsidP="00812C08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3117" w:type="dxa"/>
          </w:tcPr>
          <w:p w14:paraId="1F947E0A" w14:textId="27C6DC9B" w:rsidR="007D2BD6" w:rsidRPr="00372ADA" w:rsidRDefault="00423E48" w:rsidP="00812C08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Foreign key, inventory id number for each movie</w:t>
            </w:r>
          </w:p>
        </w:tc>
      </w:tr>
      <w:tr w:rsidR="007D2BD6" w:rsidRPr="00372ADA" w14:paraId="2F9A9E66" w14:textId="77777777" w:rsidTr="007D2BD6">
        <w:tc>
          <w:tcPr>
            <w:tcW w:w="3116" w:type="dxa"/>
          </w:tcPr>
          <w:p w14:paraId="7B79610B" w14:textId="278F0855" w:rsidR="007D2BD6" w:rsidRPr="00372ADA" w:rsidRDefault="00423E48" w:rsidP="00812C08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customer_id</w:t>
            </w:r>
            <w:proofErr w:type="spellEnd"/>
          </w:p>
        </w:tc>
        <w:tc>
          <w:tcPr>
            <w:tcW w:w="3117" w:type="dxa"/>
          </w:tcPr>
          <w:p w14:paraId="7A8CEBBD" w14:textId="7B74CBAA" w:rsidR="007D2BD6" w:rsidRPr="00372ADA" w:rsidRDefault="00423E48" w:rsidP="00812C08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SMALLINT</w:t>
            </w:r>
          </w:p>
        </w:tc>
        <w:tc>
          <w:tcPr>
            <w:tcW w:w="3117" w:type="dxa"/>
          </w:tcPr>
          <w:p w14:paraId="0B3C9E89" w14:textId="2FD38AC3" w:rsidR="007D2BD6" w:rsidRPr="00372ADA" w:rsidRDefault="00423E48" w:rsidP="00812C08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Foreign key, id number for each customer</w:t>
            </w:r>
          </w:p>
        </w:tc>
      </w:tr>
      <w:tr w:rsidR="00423E48" w:rsidRPr="00372ADA" w14:paraId="1B39F0D6" w14:textId="77777777" w:rsidTr="007D2BD6">
        <w:tc>
          <w:tcPr>
            <w:tcW w:w="3116" w:type="dxa"/>
          </w:tcPr>
          <w:p w14:paraId="2AA061DE" w14:textId="28CBD42D" w:rsidR="00423E48" w:rsidRPr="00372ADA" w:rsidRDefault="00423E48" w:rsidP="00812C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return_date</w:t>
            </w:r>
            <w:proofErr w:type="spellEnd"/>
          </w:p>
        </w:tc>
        <w:tc>
          <w:tcPr>
            <w:tcW w:w="3117" w:type="dxa"/>
          </w:tcPr>
          <w:p w14:paraId="65D75CFC" w14:textId="4B4DC49F" w:rsidR="00423E48" w:rsidRPr="00372ADA" w:rsidRDefault="00423E48" w:rsidP="00812C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TIMESTAMP(</w:t>
            </w:r>
            <w:proofErr w:type="gramEnd"/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6) WITHOUT TIME ZONE</w:t>
            </w:r>
          </w:p>
        </w:tc>
        <w:tc>
          <w:tcPr>
            <w:tcW w:w="3117" w:type="dxa"/>
          </w:tcPr>
          <w:p w14:paraId="12171980" w14:textId="3D15FE90" w:rsidR="00423E48" w:rsidRPr="00372ADA" w:rsidRDefault="00423E48" w:rsidP="00423E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Date the movie was returned</w:t>
            </w:r>
          </w:p>
        </w:tc>
      </w:tr>
      <w:tr w:rsidR="00423E48" w:rsidRPr="00372ADA" w14:paraId="74E33237" w14:textId="77777777" w:rsidTr="007D2BD6">
        <w:tc>
          <w:tcPr>
            <w:tcW w:w="3116" w:type="dxa"/>
          </w:tcPr>
          <w:p w14:paraId="59C08A8A" w14:textId="6FB9AD3E" w:rsidR="00423E48" w:rsidRPr="00372ADA" w:rsidRDefault="00423E48" w:rsidP="00812C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staff_id</w:t>
            </w:r>
            <w:proofErr w:type="spellEnd"/>
          </w:p>
        </w:tc>
        <w:tc>
          <w:tcPr>
            <w:tcW w:w="3117" w:type="dxa"/>
          </w:tcPr>
          <w:p w14:paraId="4A8FC41F" w14:textId="05ECADCD" w:rsidR="00423E48" w:rsidRPr="00372ADA" w:rsidRDefault="00423E48" w:rsidP="00812C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SMALLINT</w:t>
            </w:r>
          </w:p>
        </w:tc>
        <w:tc>
          <w:tcPr>
            <w:tcW w:w="3117" w:type="dxa"/>
          </w:tcPr>
          <w:p w14:paraId="0863B9FF" w14:textId="389304A5" w:rsidR="00423E48" w:rsidRPr="00372ADA" w:rsidRDefault="00423E48" w:rsidP="00812C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Foreign key, id number for staff member who serviced the customer</w:t>
            </w:r>
          </w:p>
        </w:tc>
      </w:tr>
      <w:tr w:rsidR="00423E48" w:rsidRPr="00372ADA" w14:paraId="47AF3016" w14:textId="77777777" w:rsidTr="007D2BD6">
        <w:tc>
          <w:tcPr>
            <w:tcW w:w="3116" w:type="dxa"/>
          </w:tcPr>
          <w:p w14:paraId="21E2515C" w14:textId="7A5F6EE1" w:rsidR="00423E48" w:rsidRPr="00372ADA" w:rsidRDefault="00423E48" w:rsidP="00812C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last_update</w:t>
            </w:r>
            <w:proofErr w:type="spellEnd"/>
          </w:p>
        </w:tc>
        <w:tc>
          <w:tcPr>
            <w:tcW w:w="3117" w:type="dxa"/>
          </w:tcPr>
          <w:p w14:paraId="02580434" w14:textId="397B20C8" w:rsidR="00423E48" w:rsidRPr="00372ADA" w:rsidRDefault="00423E48" w:rsidP="00812C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TIMESTAMP(</w:t>
            </w:r>
            <w:proofErr w:type="gramEnd"/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6) WITHOUT TIME ZONE</w:t>
            </w:r>
          </w:p>
        </w:tc>
        <w:tc>
          <w:tcPr>
            <w:tcW w:w="3117" w:type="dxa"/>
          </w:tcPr>
          <w:p w14:paraId="05A5E0D6" w14:textId="0A135D46" w:rsidR="00423E48" w:rsidRPr="00372ADA" w:rsidRDefault="00423E48" w:rsidP="00812C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Most recent update for the record.</w:t>
            </w:r>
          </w:p>
        </w:tc>
      </w:tr>
      <w:tr w:rsidR="00423E48" w:rsidRPr="00372ADA" w14:paraId="5D25726F" w14:textId="77777777" w:rsidTr="00EE0E4A">
        <w:tc>
          <w:tcPr>
            <w:tcW w:w="9350" w:type="dxa"/>
            <w:gridSpan w:val="3"/>
          </w:tcPr>
          <w:p w14:paraId="6DB53E57" w14:textId="77777777" w:rsidR="00423E48" w:rsidRPr="00372ADA" w:rsidRDefault="00423E48" w:rsidP="00812C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0417" w:rsidRPr="00372ADA" w14:paraId="6940379D" w14:textId="77777777" w:rsidTr="00C463F5">
        <w:tc>
          <w:tcPr>
            <w:tcW w:w="3116" w:type="dxa"/>
          </w:tcPr>
          <w:p w14:paraId="6F3D92C0" w14:textId="6DC134D8" w:rsidR="009F0417" w:rsidRPr="00372ADA" w:rsidRDefault="009F0417" w:rsidP="00812C08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372AD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LINKS TO</w:t>
            </w:r>
          </w:p>
        </w:tc>
        <w:tc>
          <w:tcPr>
            <w:tcW w:w="6234" w:type="dxa"/>
            <w:gridSpan w:val="2"/>
          </w:tcPr>
          <w:p w14:paraId="63B9C826" w14:textId="77777777" w:rsidR="009F0417" w:rsidRPr="00372ADA" w:rsidRDefault="009F0417" w:rsidP="00812C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23E48" w:rsidRPr="00372ADA" w14:paraId="00F2720A" w14:textId="77777777" w:rsidTr="007D2BD6">
        <w:tc>
          <w:tcPr>
            <w:tcW w:w="3116" w:type="dxa"/>
          </w:tcPr>
          <w:p w14:paraId="5FA26BC2" w14:textId="607674A8" w:rsidR="00423E48" w:rsidRPr="00372ADA" w:rsidRDefault="00423E48" w:rsidP="00812C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Table</w:t>
            </w:r>
          </w:p>
        </w:tc>
        <w:tc>
          <w:tcPr>
            <w:tcW w:w="3117" w:type="dxa"/>
          </w:tcPr>
          <w:p w14:paraId="750CD6A0" w14:textId="056A3BEF" w:rsidR="00423E48" w:rsidRPr="00372ADA" w:rsidRDefault="00423E48" w:rsidP="00812C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Join</w:t>
            </w:r>
          </w:p>
        </w:tc>
        <w:tc>
          <w:tcPr>
            <w:tcW w:w="3117" w:type="dxa"/>
          </w:tcPr>
          <w:p w14:paraId="0892C093" w14:textId="77777777" w:rsidR="00423E48" w:rsidRPr="00372ADA" w:rsidRDefault="00423E48" w:rsidP="00812C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23E48" w:rsidRPr="00372ADA" w14:paraId="4DF56DCD" w14:textId="77777777" w:rsidTr="007D2BD6">
        <w:tc>
          <w:tcPr>
            <w:tcW w:w="3116" w:type="dxa"/>
          </w:tcPr>
          <w:p w14:paraId="700DAAAB" w14:textId="7ECE2A56" w:rsidR="00423E48" w:rsidRPr="00372ADA" w:rsidRDefault="00423E48" w:rsidP="00812C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inventory</w:t>
            </w:r>
          </w:p>
        </w:tc>
        <w:tc>
          <w:tcPr>
            <w:tcW w:w="3117" w:type="dxa"/>
          </w:tcPr>
          <w:p w14:paraId="57595570" w14:textId="07ACBD53" w:rsidR="00423E48" w:rsidRPr="00372ADA" w:rsidRDefault="00423E48" w:rsidP="00812C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rental.inventory</w:t>
            </w:r>
            <w:proofErr w:type="gramEnd"/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_id</w:t>
            </w:r>
            <w:proofErr w:type="spellEnd"/>
            <w:r w:rsidRPr="00372ADA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inventory.inventory_id</w:t>
            </w:r>
            <w:proofErr w:type="spellEnd"/>
          </w:p>
        </w:tc>
        <w:tc>
          <w:tcPr>
            <w:tcW w:w="3117" w:type="dxa"/>
          </w:tcPr>
          <w:p w14:paraId="192F7DAF" w14:textId="77777777" w:rsidR="00423E48" w:rsidRPr="00372ADA" w:rsidRDefault="00423E48" w:rsidP="00812C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23E48" w:rsidRPr="00372ADA" w14:paraId="30897A49" w14:textId="77777777" w:rsidTr="007D2BD6">
        <w:tc>
          <w:tcPr>
            <w:tcW w:w="3116" w:type="dxa"/>
          </w:tcPr>
          <w:p w14:paraId="5B823966" w14:textId="015D9479" w:rsidR="00423E48" w:rsidRPr="00372ADA" w:rsidRDefault="00423E48" w:rsidP="00812C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customer</w:t>
            </w:r>
          </w:p>
        </w:tc>
        <w:tc>
          <w:tcPr>
            <w:tcW w:w="3117" w:type="dxa"/>
          </w:tcPr>
          <w:p w14:paraId="2DE0D56C" w14:textId="182F9E5D" w:rsidR="00423E48" w:rsidRPr="00372ADA" w:rsidRDefault="00423E48" w:rsidP="00812C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rental.customer</w:t>
            </w:r>
            <w:proofErr w:type="gramEnd"/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_id</w:t>
            </w:r>
            <w:proofErr w:type="spellEnd"/>
            <w:r w:rsidRPr="00372ADA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customer.customer_id</w:t>
            </w:r>
            <w:proofErr w:type="spellEnd"/>
          </w:p>
        </w:tc>
        <w:tc>
          <w:tcPr>
            <w:tcW w:w="3117" w:type="dxa"/>
          </w:tcPr>
          <w:p w14:paraId="25686222" w14:textId="77777777" w:rsidR="00423E48" w:rsidRPr="00372ADA" w:rsidRDefault="00423E48" w:rsidP="00812C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23E48" w:rsidRPr="00372ADA" w14:paraId="6314D2B8" w14:textId="77777777" w:rsidTr="007D2BD6">
        <w:tc>
          <w:tcPr>
            <w:tcW w:w="3116" w:type="dxa"/>
          </w:tcPr>
          <w:p w14:paraId="3841AF95" w14:textId="0B4C47B0" w:rsidR="00423E48" w:rsidRPr="00372ADA" w:rsidRDefault="00423E48" w:rsidP="00812C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staff</w:t>
            </w:r>
          </w:p>
        </w:tc>
        <w:tc>
          <w:tcPr>
            <w:tcW w:w="3117" w:type="dxa"/>
          </w:tcPr>
          <w:p w14:paraId="4AF9AA44" w14:textId="426EDBF0" w:rsidR="00423E48" w:rsidRPr="00372ADA" w:rsidRDefault="00423E48" w:rsidP="00812C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rental.staff</w:t>
            </w:r>
            <w:proofErr w:type="gramEnd"/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_id</w:t>
            </w:r>
            <w:proofErr w:type="spellEnd"/>
            <w:r w:rsidRPr="00372ADA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staf.staf_id</w:t>
            </w:r>
            <w:proofErr w:type="spellEnd"/>
          </w:p>
        </w:tc>
        <w:tc>
          <w:tcPr>
            <w:tcW w:w="3117" w:type="dxa"/>
          </w:tcPr>
          <w:p w14:paraId="6705C2F3" w14:textId="77777777" w:rsidR="00423E48" w:rsidRPr="00372ADA" w:rsidRDefault="00423E48" w:rsidP="00812C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23E48" w:rsidRPr="00372ADA" w14:paraId="0A4D6EF7" w14:textId="77777777" w:rsidTr="007D2BD6">
        <w:tc>
          <w:tcPr>
            <w:tcW w:w="3116" w:type="dxa"/>
          </w:tcPr>
          <w:p w14:paraId="7693C1EF" w14:textId="77777777" w:rsidR="00423E48" w:rsidRPr="00372ADA" w:rsidRDefault="00423E48" w:rsidP="00812C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1D83D993" w14:textId="77777777" w:rsidR="00423E48" w:rsidRPr="00372ADA" w:rsidRDefault="00423E48" w:rsidP="00812C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663E97AB" w14:textId="77777777" w:rsidR="00423E48" w:rsidRPr="00372ADA" w:rsidRDefault="00423E48" w:rsidP="00812C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0417" w:rsidRPr="00372ADA" w14:paraId="6025C9B8" w14:textId="77777777" w:rsidTr="00CB7BF3">
        <w:tc>
          <w:tcPr>
            <w:tcW w:w="3116" w:type="dxa"/>
          </w:tcPr>
          <w:p w14:paraId="1E48F1AB" w14:textId="5CADC376" w:rsidR="009F0417" w:rsidRPr="00372ADA" w:rsidRDefault="009F0417" w:rsidP="00812C08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372AD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LINKED FROM</w:t>
            </w:r>
          </w:p>
        </w:tc>
        <w:tc>
          <w:tcPr>
            <w:tcW w:w="6234" w:type="dxa"/>
            <w:gridSpan w:val="2"/>
          </w:tcPr>
          <w:p w14:paraId="183263A7" w14:textId="77777777" w:rsidR="009F0417" w:rsidRPr="00372ADA" w:rsidRDefault="009F0417" w:rsidP="00812C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23E48" w:rsidRPr="00372ADA" w14:paraId="078FF670" w14:textId="77777777" w:rsidTr="007D2BD6">
        <w:tc>
          <w:tcPr>
            <w:tcW w:w="3116" w:type="dxa"/>
          </w:tcPr>
          <w:p w14:paraId="45DB2D6D" w14:textId="30A58B85" w:rsidR="00423E48" w:rsidRPr="00372ADA" w:rsidRDefault="00423E48" w:rsidP="00812C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Table</w:t>
            </w:r>
          </w:p>
        </w:tc>
        <w:tc>
          <w:tcPr>
            <w:tcW w:w="3117" w:type="dxa"/>
          </w:tcPr>
          <w:p w14:paraId="046A81D9" w14:textId="463E5E5D" w:rsidR="00423E48" w:rsidRPr="00372ADA" w:rsidRDefault="00423E48" w:rsidP="00812C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Join</w:t>
            </w:r>
          </w:p>
        </w:tc>
        <w:tc>
          <w:tcPr>
            <w:tcW w:w="3117" w:type="dxa"/>
          </w:tcPr>
          <w:p w14:paraId="05040DBE" w14:textId="77777777" w:rsidR="00423E48" w:rsidRPr="00372ADA" w:rsidRDefault="00423E48" w:rsidP="00812C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23E48" w:rsidRPr="00372ADA" w14:paraId="52B0735D" w14:textId="77777777" w:rsidTr="007D2BD6">
        <w:tc>
          <w:tcPr>
            <w:tcW w:w="3116" w:type="dxa"/>
          </w:tcPr>
          <w:p w14:paraId="7C234D96" w14:textId="663F9FC2" w:rsidR="00423E48" w:rsidRPr="00372ADA" w:rsidRDefault="00423E48" w:rsidP="00812C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payment</w:t>
            </w:r>
          </w:p>
        </w:tc>
        <w:tc>
          <w:tcPr>
            <w:tcW w:w="3117" w:type="dxa"/>
          </w:tcPr>
          <w:p w14:paraId="71647D6F" w14:textId="19B97FA0" w:rsidR="00423E48" w:rsidRPr="00372ADA" w:rsidRDefault="00423E48" w:rsidP="00812C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payment.rental</w:t>
            </w:r>
            <w:proofErr w:type="gramEnd"/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_id</w:t>
            </w:r>
            <w:proofErr w:type="spellEnd"/>
            <w:r w:rsidRPr="00372ADA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rental.rental_id</w:t>
            </w:r>
            <w:proofErr w:type="spellEnd"/>
          </w:p>
        </w:tc>
        <w:tc>
          <w:tcPr>
            <w:tcW w:w="3117" w:type="dxa"/>
          </w:tcPr>
          <w:p w14:paraId="372CF499" w14:textId="77777777" w:rsidR="00423E48" w:rsidRPr="00372ADA" w:rsidRDefault="00423E48" w:rsidP="00812C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12A372E" w14:textId="45672B98" w:rsidR="007D2BD6" w:rsidRPr="00372ADA" w:rsidRDefault="007D2BD6" w:rsidP="00812C08">
      <w:pPr>
        <w:shd w:val="clear" w:color="auto" w:fill="FFFFFF"/>
        <w:spacing w:after="0"/>
        <w:rPr>
          <w:rFonts w:ascii="Times New Roman" w:eastAsia="Times New Roman" w:hAnsi="Times New Roman" w:cs="Times New Roman"/>
          <w:i/>
          <w:i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F74B9" w:rsidRPr="00372ADA" w14:paraId="072326DB" w14:textId="77777777" w:rsidTr="00E230F0">
        <w:tc>
          <w:tcPr>
            <w:tcW w:w="9350" w:type="dxa"/>
            <w:gridSpan w:val="3"/>
          </w:tcPr>
          <w:p w14:paraId="16EDD292" w14:textId="77777777" w:rsidR="00AF74B9" w:rsidRPr="00372ADA" w:rsidRDefault="00AF74B9" w:rsidP="00AF74B9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372AD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2.2 TABLE NAME:</w:t>
            </w:r>
          </w:p>
          <w:p w14:paraId="68A7C450" w14:textId="3CB3F272" w:rsidR="00AF74B9" w:rsidRPr="00372ADA" w:rsidRDefault="00AF74B9" w:rsidP="00812C08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372AD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payment</w:t>
            </w:r>
          </w:p>
        </w:tc>
      </w:tr>
      <w:tr w:rsidR="00423E48" w:rsidRPr="00372ADA" w14:paraId="2E0CF2ED" w14:textId="77777777" w:rsidTr="00423E48">
        <w:tc>
          <w:tcPr>
            <w:tcW w:w="3116" w:type="dxa"/>
          </w:tcPr>
          <w:p w14:paraId="6A964159" w14:textId="079C36C3" w:rsidR="00423E48" w:rsidRPr="00372ADA" w:rsidRDefault="009F0417" w:rsidP="00812C08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372AD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COLUMN NAME</w:t>
            </w:r>
          </w:p>
        </w:tc>
        <w:tc>
          <w:tcPr>
            <w:tcW w:w="3117" w:type="dxa"/>
          </w:tcPr>
          <w:p w14:paraId="2155F077" w14:textId="2861C26B" w:rsidR="00423E48" w:rsidRPr="00372ADA" w:rsidRDefault="009F0417" w:rsidP="00812C08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372AD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DATA TYPE</w:t>
            </w:r>
          </w:p>
        </w:tc>
        <w:tc>
          <w:tcPr>
            <w:tcW w:w="3117" w:type="dxa"/>
          </w:tcPr>
          <w:p w14:paraId="78F6C5BE" w14:textId="263EDA4B" w:rsidR="00423E48" w:rsidRPr="00372ADA" w:rsidRDefault="009F0417" w:rsidP="00812C08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372AD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COLUMN DESCRIPTION / ATRIBUTES</w:t>
            </w:r>
          </w:p>
        </w:tc>
      </w:tr>
      <w:tr w:rsidR="00423E48" w:rsidRPr="00372ADA" w14:paraId="3EF15A4B" w14:textId="77777777" w:rsidTr="00423E48">
        <w:tc>
          <w:tcPr>
            <w:tcW w:w="3116" w:type="dxa"/>
          </w:tcPr>
          <w:p w14:paraId="41D02CF6" w14:textId="61DC912C" w:rsidR="00423E48" w:rsidRPr="00372ADA" w:rsidRDefault="009F0417" w:rsidP="00812C08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payment_id</w:t>
            </w:r>
            <w:proofErr w:type="spellEnd"/>
          </w:p>
        </w:tc>
        <w:tc>
          <w:tcPr>
            <w:tcW w:w="3117" w:type="dxa"/>
          </w:tcPr>
          <w:p w14:paraId="6A59C26A" w14:textId="24558989" w:rsidR="00423E48" w:rsidRPr="00372ADA" w:rsidRDefault="009F0417" w:rsidP="00812C08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SERIAL</w:t>
            </w:r>
          </w:p>
        </w:tc>
        <w:tc>
          <w:tcPr>
            <w:tcW w:w="3117" w:type="dxa"/>
          </w:tcPr>
          <w:p w14:paraId="10844FAD" w14:textId="6A1C3AE8" w:rsidR="00423E48" w:rsidRPr="00372ADA" w:rsidRDefault="009F0417" w:rsidP="00812C08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Primary key, unique payment id number for each payment</w:t>
            </w:r>
          </w:p>
        </w:tc>
      </w:tr>
      <w:tr w:rsidR="00423E48" w:rsidRPr="00372ADA" w14:paraId="602DF7C6" w14:textId="77777777" w:rsidTr="00423E48">
        <w:tc>
          <w:tcPr>
            <w:tcW w:w="3116" w:type="dxa"/>
          </w:tcPr>
          <w:p w14:paraId="4C21BCCC" w14:textId="6237839F" w:rsidR="00423E48" w:rsidRPr="00372ADA" w:rsidRDefault="009F0417" w:rsidP="00812C08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r w:rsidRPr="00372AD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customer_id</w:t>
            </w:r>
            <w:proofErr w:type="spellEnd"/>
          </w:p>
        </w:tc>
        <w:tc>
          <w:tcPr>
            <w:tcW w:w="3117" w:type="dxa"/>
          </w:tcPr>
          <w:p w14:paraId="4554B7E0" w14:textId="7D3FB617" w:rsidR="00423E48" w:rsidRPr="00372ADA" w:rsidRDefault="009F0417" w:rsidP="00812C08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SMALLINT</w:t>
            </w:r>
          </w:p>
        </w:tc>
        <w:tc>
          <w:tcPr>
            <w:tcW w:w="3117" w:type="dxa"/>
          </w:tcPr>
          <w:p w14:paraId="5012A381" w14:textId="77777777" w:rsidR="009F0417" w:rsidRPr="00372ADA" w:rsidRDefault="009F0417" w:rsidP="009F04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Foreign key, customer id number</w:t>
            </w:r>
          </w:p>
          <w:p w14:paraId="5E1ED714" w14:textId="412F5668" w:rsidR="00423E48" w:rsidRPr="00372ADA" w:rsidRDefault="009F0417" w:rsidP="009F0417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for customer making payment</w:t>
            </w:r>
          </w:p>
        </w:tc>
      </w:tr>
      <w:tr w:rsidR="00423E48" w:rsidRPr="00372ADA" w14:paraId="00B8AED3" w14:textId="77777777" w:rsidTr="00423E48">
        <w:tc>
          <w:tcPr>
            <w:tcW w:w="3116" w:type="dxa"/>
          </w:tcPr>
          <w:p w14:paraId="5E875B24" w14:textId="70DC0A82" w:rsidR="00423E48" w:rsidRPr="00372ADA" w:rsidRDefault="009F0417" w:rsidP="00812C08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staff_id</w:t>
            </w:r>
            <w:proofErr w:type="spellEnd"/>
          </w:p>
        </w:tc>
        <w:tc>
          <w:tcPr>
            <w:tcW w:w="3117" w:type="dxa"/>
          </w:tcPr>
          <w:p w14:paraId="09C069B8" w14:textId="42241E65" w:rsidR="00423E48" w:rsidRPr="00372ADA" w:rsidRDefault="009F0417" w:rsidP="00812C08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SMALLINT</w:t>
            </w:r>
          </w:p>
        </w:tc>
        <w:tc>
          <w:tcPr>
            <w:tcW w:w="3117" w:type="dxa"/>
          </w:tcPr>
          <w:p w14:paraId="35A47210" w14:textId="22A38C32" w:rsidR="00423E48" w:rsidRPr="00372ADA" w:rsidRDefault="009F0417" w:rsidP="00812C08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372ADA">
              <w:rPr>
                <w:rFonts w:ascii="Times New Roman" w:hAnsi="Times New Roman" w:cs="Times New Roman"/>
                <w:sz w:val="24"/>
                <w:szCs w:val="24"/>
              </w:rPr>
              <w:t xml:space="preserve">Foreign key, staff id number for staff </w:t>
            </w:r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receiving</w:t>
            </w:r>
            <w:r w:rsidRPr="00372ADA">
              <w:rPr>
                <w:rFonts w:ascii="Times New Roman" w:hAnsi="Times New Roman" w:cs="Times New Roman"/>
                <w:sz w:val="24"/>
                <w:szCs w:val="24"/>
              </w:rPr>
              <w:t xml:space="preserve"> payment</w:t>
            </w:r>
          </w:p>
        </w:tc>
      </w:tr>
      <w:tr w:rsidR="00423E48" w:rsidRPr="00372ADA" w14:paraId="7ECAD9B5" w14:textId="77777777" w:rsidTr="00423E48">
        <w:tc>
          <w:tcPr>
            <w:tcW w:w="3116" w:type="dxa"/>
          </w:tcPr>
          <w:p w14:paraId="4817946B" w14:textId="54733A58" w:rsidR="00423E48" w:rsidRPr="00372ADA" w:rsidRDefault="009F0417" w:rsidP="00812C08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rental_id</w:t>
            </w:r>
            <w:proofErr w:type="spellEnd"/>
          </w:p>
        </w:tc>
        <w:tc>
          <w:tcPr>
            <w:tcW w:w="3117" w:type="dxa"/>
          </w:tcPr>
          <w:p w14:paraId="4BA59674" w14:textId="4D9A5E9A" w:rsidR="00423E48" w:rsidRPr="00372ADA" w:rsidRDefault="009F0417" w:rsidP="00812C08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3117" w:type="dxa"/>
          </w:tcPr>
          <w:p w14:paraId="2A89AD52" w14:textId="40A6722E" w:rsidR="00423E48" w:rsidRPr="00372ADA" w:rsidRDefault="009F0417" w:rsidP="00812C08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Foreign key, rental id number for rental attached to payment</w:t>
            </w:r>
          </w:p>
        </w:tc>
      </w:tr>
      <w:tr w:rsidR="00423E48" w:rsidRPr="00372ADA" w14:paraId="3B894B30" w14:textId="77777777" w:rsidTr="00423E48">
        <w:tc>
          <w:tcPr>
            <w:tcW w:w="3116" w:type="dxa"/>
          </w:tcPr>
          <w:p w14:paraId="470EFA6D" w14:textId="427E28E9" w:rsidR="00423E48" w:rsidRPr="00372ADA" w:rsidRDefault="009F0417" w:rsidP="00812C08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amount</w:t>
            </w:r>
          </w:p>
        </w:tc>
        <w:tc>
          <w:tcPr>
            <w:tcW w:w="3117" w:type="dxa"/>
          </w:tcPr>
          <w:p w14:paraId="24AA033D" w14:textId="6856B0D0" w:rsidR="00423E48" w:rsidRPr="00372ADA" w:rsidRDefault="009F0417" w:rsidP="00812C08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proofErr w:type="gramStart"/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NUMERIC(</w:t>
            </w:r>
            <w:proofErr w:type="gramEnd"/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5,2)</w:t>
            </w:r>
          </w:p>
        </w:tc>
        <w:tc>
          <w:tcPr>
            <w:tcW w:w="3117" w:type="dxa"/>
          </w:tcPr>
          <w:p w14:paraId="294AF442" w14:textId="38F69138" w:rsidR="00423E48" w:rsidRPr="00372ADA" w:rsidRDefault="009F0417" w:rsidP="00812C08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Amount of payment received</w:t>
            </w:r>
          </w:p>
        </w:tc>
      </w:tr>
      <w:tr w:rsidR="00423E48" w:rsidRPr="00372ADA" w14:paraId="6ABA300A" w14:textId="77777777" w:rsidTr="00423E48">
        <w:tc>
          <w:tcPr>
            <w:tcW w:w="3116" w:type="dxa"/>
          </w:tcPr>
          <w:p w14:paraId="1D1647A8" w14:textId="1442F3A7" w:rsidR="00423E48" w:rsidRPr="00372ADA" w:rsidRDefault="009F0417" w:rsidP="00812C08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payment_date</w:t>
            </w:r>
            <w:proofErr w:type="spellEnd"/>
          </w:p>
        </w:tc>
        <w:tc>
          <w:tcPr>
            <w:tcW w:w="3117" w:type="dxa"/>
          </w:tcPr>
          <w:p w14:paraId="7AC7BBFD" w14:textId="45B75694" w:rsidR="00423E48" w:rsidRPr="00372ADA" w:rsidRDefault="009F0417" w:rsidP="00812C08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proofErr w:type="gramStart"/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TIMESTAMP(</w:t>
            </w:r>
            <w:proofErr w:type="gramEnd"/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6) WITHOUT TIME ZONE</w:t>
            </w:r>
          </w:p>
        </w:tc>
        <w:tc>
          <w:tcPr>
            <w:tcW w:w="3117" w:type="dxa"/>
          </w:tcPr>
          <w:p w14:paraId="5B83CF72" w14:textId="1B4B0854" w:rsidR="00423E48" w:rsidRPr="00372ADA" w:rsidRDefault="009F0417" w:rsidP="00812C08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Date payment was made</w:t>
            </w:r>
          </w:p>
        </w:tc>
      </w:tr>
      <w:tr w:rsidR="009F0417" w:rsidRPr="00372ADA" w14:paraId="7D6B83DA" w14:textId="77777777" w:rsidTr="00E90814">
        <w:tc>
          <w:tcPr>
            <w:tcW w:w="9350" w:type="dxa"/>
            <w:gridSpan w:val="3"/>
          </w:tcPr>
          <w:p w14:paraId="08995556" w14:textId="77777777" w:rsidR="009F0417" w:rsidRPr="00372ADA" w:rsidRDefault="009F0417" w:rsidP="00812C08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9F0417" w:rsidRPr="00372ADA" w14:paraId="07045DB3" w14:textId="77777777" w:rsidTr="002B16DD">
        <w:tc>
          <w:tcPr>
            <w:tcW w:w="3116" w:type="dxa"/>
          </w:tcPr>
          <w:p w14:paraId="20AE4A91" w14:textId="380D9387" w:rsidR="009F0417" w:rsidRPr="00372ADA" w:rsidRDefault="009F0417" w:rsidP="00812C08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372AD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LINKS TO</w:t>
            </w:r>
          </w:p>
        </w:tc>
        <w:tc>
          <w:tcPr>
            <w:tcW w:w="6234" w:type="dxa"/>
            <w:gridSpan w:val="2"/>
          </w:tcPr>
          <w:p w14:paraId="21C1130B" w14:textId="77777777" w:rsidR="009F0417" w:rsidRPr="00372ADA" w:rsidRDefault="009F0417" w:rsidP="00812C08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423E48" w:rsidRPr="00372ADA" w14:paraId="4D65BA8A" w14:textId="77777777" w:rsidTr="00423E48">
        <w:tc>
          <w:tcPr>
            <w:tcW w:w="3116" w:type="dxa"/>
          </w:tcPr>
          <w:p w14:paraId="4D8B4131" w14:textId="21B2630D" w:rsidR="00423E48" w:rsidRPr="00372ADA" w:rsidRDefault="009F0417" w:rsidP="00812C08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Table</w:t>
            </w:r>
          </w:p>
        </w:tc>
        <w:tc>
          <w:tcPr>
            <w:tcW w:w="3117" w:type="dxa"/>
          </w:tcPr>
          <w:p w14:paraId="7250D23C" w14:textId="5918447F" w:rsidR="00423E48" w:rsidRPr="00372ADA" w:rsidRDefault="009F0417" w:rsidP="00812C08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Join</w:t>
            </w:r>
          </w:p>
        </w:tc>
        <w:tc>
          <w:tcPr>
            <w:tcW w:w="3117" w:type="dxa"/>
          </w:tcPr>
          <w:p w14:paraId="219E350B" w14:textId="77777777" w:rsidR="00423E48" w:rsidRPr="00372ADA" w:rsidRDefault="00423E48" w:rsidP="00812C08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423E48" w:rsidRPr="00372ADA" w14:paraId="29F62C6A" w14:textId="77777777" w:rsidTr="00423E48">
        <w:tc>
          <w:tcPr>
            <w:tcW w:w="3116" w:type="dxa"/>
          </w:tcPr>
          <w:p w14:paraId="52B22E47" w14:textId="22CA0639" w:rsidR="00423E48" w:rsidRPr="00372ADA" w:rsidRDefault="009F0417" w:rsidP="00812C08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customer</w:t>
            </w:r>
          </w:p>
        </w:tc>
        <w:tc>
          <w:tcPr>
            <w:tcW w:w="3117" w:type="dxa"/>
          </w:tcPr>
          <w:p w14:paraId="18A63416" w14:textId="0B4E7FCF" w:rsidR="00423E48" w:rsidRPr="00372ADA" w:rsidRDefault="009F0417" w:rsidP="00812C08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proofErr w:type="gramStart"/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payment.customer</w:t>
            </w:r>
            <w:proofErr w:type="gramEnd"/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_id</w:t>
            </w:r>
            <w:proofErr w:type="spellEnd"/>
            <w:r w:rsidRPr="00372ADA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customer.customer_id</w:t>
            </w:r>
            <w:proofErr w:type="spellEnd"/>
          </w:p>
        </w:tc>
        <w:tc>
          <w:tcPr>
            <w:tcW w:w="3117" w:type="dxa"/>
          </w:tcPr>
          <w:p w14:paraId="3B28DEC0" w14:textId="77777777" w:rsidR="00423E48" w:rsidRPr="00372ADA" w:rsidRDefault="00423E48" w:rsidP="00812C08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423E48" w:rsidRPr="00372ADA" w14:paraId="6BA833FE" w14:textId="77777777" w:rsidTr="00423E48">
        <w:tc>
          <w:tcPr>
            <w:tcW w:w="3116" w:type="dxa"/>
          </w:tcPr>
          <w:p w14:paraId="6412AEFB" w14:textId="610880C3" w:rsidR="00423E48" w:rsidRPr="00372ADA" w:rsidRDefault="009F0417" w:rsidP="00812C08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staff</w:t>
            </w:r>
          </w:p>
        </w:tc>
        <w:tc>
          <w:tcPr>
            <w:tcW w:w="3117" w:type="dxa"/>
          </w:tcPr>
          <w:p w14:paraId="3BCFB02C" w14:textId="1E02ABAF" w:rsidR="00423E48" w:rsidRPr="00372ADA" w:rsidRDefault="009F0417" w:rsidP="00812C08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proofErr w:type="gramStart"/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payment.staff</w:t>
            </w:r>
            <w:proofErr w:type="gramEnd"/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_id</w:t>
            </w:r>
            <w:proofErr w:type="spellEnd"/>
            <w:r w:rsidRPr="00372ADA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staff.staff_id</w:t>
            </w:r>
            <w:proofErr w:type="spellEnd"/>
          </w:p>
        </w:tc>
        <w:tc>
          <w:tcPr>
            <w:tcW w:w="3117" w:type="dxa"/>
          </w:tcPr>
          <w:p w14:paraId="29A64B6C" w14:textId="77777777" w:rsidR="00423E48" w:rsidRPr="00372ADA" w:rsidRDefault="00423E48" w:rsidP="00812C08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423E48" w:rsidRPr="00372ADA" w14:paraId="79C22819" w14:textId="77777777" w:rsidTr="00423E48">
        <w:tc>
          <w:tcPr>
            <w:tcW w:w="3116" w:type="dxa"/>
          </w:tcPr>
          <w:p w14:paraId="2EDF753C" w14:textId="3A3EED59" w:rsidR="00423E48" w:rsidRPr="00372ADA" w:rsidRDefault="009F0417" w:rsidP="00812C08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rental</w:t>
            </w:r>
          </w:p>
        </w:tc>
        <w:tc>
          <w:tcPr>
            <w:tcW w:w="3117" w:type="dxa"/>
          </w:tcPr>
          <w:p w14:paraId="4DA1503E" w14:textId="7E196C16" w:rsidR="00423E48" w:rsidRPr="00372ADA" w:rsidRDefault="009F0417" w:rsidP="00812C08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proofErr w:type="gramStart"/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payment.rental</w:t>
            </w:r>
            <w:proofErr w:type="gramEnd"/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_id</w:t>
            </w:r>
            <w:proofErr w:type="spellEnd"/>
            <w:r w:rsidRPr="00372ADA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rental.rental_id</w:t>
            </w:r>
            <w:proofErr w:type="spellEnd"/>
          </w:p>
        </w:tc>
        <w:tc>
          <w:tcPr>
            <w:tcW w:w="3117" w:type="dxa"/>
          </w:tcPr>
          <w:p w14:paraId="4090455F" w14:textId="77777777" w:rsidR="00423E48" w:rsidRPr="00372ADA" w:rsidRDefault="00423E48" w:rsidP="00812C08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</w:tbl>
    <w:p w14:paraId="220044DB" w14:textId="20ECDC9D" w:rsidR="00423E48" w:rsidRPr="00372ADA" w:rsidRDefault="00423E48" w:rsidP="00812C08">
      <w:pPr>
        <w:shd w:val="clear" w:color="auto" w:fill="FFFFFF"/>
        <w:spacing w:after="0"/>
        <w:rPr>
          <w:rFonts w:ascii="Times New Roman" w:eastAsia="Times New Roman" w:hAnsi="Times New Roman" w:cs="Times New Roman"/>
          <w:i/>
          <w:iCs/>
          <w:sz w:val="24"/>
          <w:szCs w:val="24"/>
        </w:rPr>
      </w:pPr>
    </w:p>
    <w:p w14:paraId="39D84575" w14:textId="6D053FBA" w:rsidR="009F0417" w:rsidRPr="00372ADA" w:rsidRDefault="009F0417" w:rsidP="00812C08">
      <w:pPr>
        <w:shd w:val="clear" w:color="auto" w:fill="FFFFFF"/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72ADA">
        <w:rPr>
          <w:rFonts w:ascii="Times New Roman" w:hAnsi="Times New Roman" w:cs="Times New Roman"/>
          <w:b/>
          <w:bCs/>
          <w:sz w:val="24"/>
          <w:szCs w:val="24"/>
          <w:u w:val="single"/>
        </w:rPr>
        <w:t>Dimension Tables</w:t>
      </w:r>
    </w:p>
    <w:p w14:paraId="7D6AB342" w14:textId="016BF260" w:rsidR="009F0417" w:rsidRPr="00372ADA" w:rsidRDefault="009F0417" w:rsidP="00812C08">
      <w:pPr>
        <w:shd w:val="clear" w:color="auto" w:fill="FFFFFF"/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F0417" w:rsidRPr="00372ADA" w14:paraId="71F50086" w14:textId="77777777" w:rsidTr="003341E6">
        <w:tc>
          <w:tcPr>
            <w:tcW w:w="9350" w:type="dxa"/>
            <w:gridSpan w:val="3"/>
          </w:tcPr>
          <w:p w14:paraId="4BD2C2FE" w14:textId="77777777" w:rsidR="009F0417" w:rsidRPr="00372ADA" w:rsidRDefault="009F0417" w:rsidP="009F0417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372AD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3.1 TABLE NAME:</w:t>
            </w:r>
          </w:p>
          <w:p w14:paraId="6C682233" w14:textId="6F8F6F20" w:rsidR="009F0417" w:rsidRPr="00372ADA" w:rsidRDefault="009F0417" w:rsidP="00812C08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372AD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store</w:t>
            </w:r>
          </w:p>
        </w:tc>
      </w:tr>
      <w:tr w:rsidR="009F0417" w:rsidRPr="00372ADA" w14:paraId="095C6D52" w14:textId="77777777" w:rsidTr="009F0417">
        <w:tc>
          <w:tcPr>
            <w:tcW w:w="3116" w:type="dxa"/>
          </w:tcPr>
          <w:p w14:paraId="5F221A93" w14:textId="5D229CA0" w:rsidR="009F0417" w:rsidRPr="00372ADA" w:rsidRDefault="009F0417" w:rsidP="00812C08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372AD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COLUMN NAME</w:t>
            </w:r>
          </w:p>
        </w:tc>
        <w:tc>
          <w:tcPr>
            <w:tcW w:w="3117" w:type="dxa"/>
          </w:tcPr>
          <w:p w14:paraId="3A626A05" w14:textId="098AC67D" w:rsidR="009F0417" w:rsidRPr="00372ADA" w:rsidRDefault="009F0417" w:rsidP="00812C08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372AD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DATA TYPE</w:t>
            </w:r>
          </w:p>
        </w:tc>
        <w:tc>
          <w:tcPr>
            <w:tcW w:w="3117" w:type="dxa"/>
          </w:tcPr>
          <w:p w14:paraId="6C8A1BE1" w14:textId="0E459A16" w:rsidR="009F0417" w:rsidRPr="00372ADA" w:rsidRDefault="009F0417" w:rsidP="00812C08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372AD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COLUMN DESCRIPTION / ATRIBUTES</w:t>
            </w:r>
          </w:p>
        </w:tc>
      </w:tr>
      <w:tr w:rsidR="009F0417" w:rsidRPr="00372ADA" w14:paraId="3AD4A80F" w14:textId="77777777" w:rsidTr="00F271C1">
        <w:tc>
          <w:tcPr>
            <w:tcW w:w="3116" w:type="dxa"/>
            <w:vAlign w:val="bottom"/>
          </w:tcPr>
          <w:p w14:paraId="31EF537C" w14:textId="4884722E" w:rsidR="009F0417" w:rsidRPr="00372ADA" w:rsidRDefault="009F0417" w:rsidP="009F0417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r w:rsidRPr="00372AD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Store_id</w:t>
            </w:r>
            <w:proofErr w:type="spellEnd"/>
          </w:p>
        </w:tc>
        <w:tc>
          <w:tcPr>
            <w:tcW w:w="3117" w:type="dxa"/>
            <w:vAlign w:val="bottom"/>
          </w:tcPr>
          <w:p w14:paraId="456293DD" w14:textId="1C1D2DF3" w:rsidR="009F0417" w:rsidRPr="00372ADA" w:rsidRDefault="009F0417" w:rsidP="009F0417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372AD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Serial</w:t>
            </w:r>
          </w:p>
        </w:tc>
        <w:tc>
          <w:tcPr>
            <w:tcW w:w="3117" w:type="dxa"/>
          </w:tcPr>
          <w:p w14:paraId="71CF5AA0" w14:textId="054B61B9" w:rsidR="009F0417" w:rsidRPr="00372ADA" w:rsidRDefault="009F0417" w:rsidP="009F0417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Primary key, unique id number for each store</w:t>
            </w:r>
          </w:p>
        </w:tc>
      </w:tr>
      <w:tr w:rsidR="009F0417" w:rsidRPr="00372ADA" w14:paraId="5A9377A6" w14:textId="77777777" w:rsidTr="00F271C1">
        <w:tc>
          <w:tcPr>
            <w:tcW w:w="3116" w:type="dxa"/>
            <w:vAlign w:val="bottom"/>
          </w:tcPr>
          <w:p w14:paraId="0B400BB6" w14:textId="26787196" w:rsidR="009F0417" w:rsidRPr="00372ADA" w:rsidRDefault="009F0417" w:rsidP="009F0417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r w:rsidRPr="00372AD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Manager_staff_id</w:t>
            </w:r>
            <w:proofErr w:type="spellEnd"/>
          </w:p>
        </w:tc>
        <w:tc>
          <w:tcPr>
            <w:tcW w:w="3117" w:type="dxa"/>
            <w:vAlign w:val="bottom"/>
          </w:tcPr>
          <w:p w14:paraId="330E0ACD" w14:textId="75AA44B5" w:rsidR="009F0417" w:rsidRPr="00372ADA" w:rsidRDefault="009F0417" w:rsidP="009F0417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r w:rsidRPr="00372AD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Smallint</w:t>
            </w:r>
            <w:proofErr w:type="spellEnd"/>
          </w:p>
        </w:tc>
        <w:tc>
          <w:tcPr>
            <w:tcW w:w="3117" w:type="dxa"/>
          </w:tcPr>
          <w:p w14:paraId="3CC13177" w14:textId="3CC4A53D" w:rsidR="009F0417" w:rsidRPr="00372ADA" w:rsidRDefault="009F0417" w:rsidP="009F0417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Foreign key, id number for store manager</w:t>
            </w:r>
          </w:p>
        </w:tc>
      </w:tr>
      <w:tr w:rsidR="009F0417" w:rsidRPr="00372ADA" w14:paraId="1DD634A0" w14:textId="77777777" w:rsidTr="00F271C1">
        <w:tc>
          <w:tcPr>
            <w:tcW w:w="3116" w:type="dxa"/>
            <w:vAlign w:val="bottom"/>
          </w:tcPr>
          <w:p w14:paraId="6661F7D7" w14:textId="201ABCF5" w:rsidR="009F0417" w:rsidRPr="00372ADA" w:rsidRDefault="009F0417" w:rsidP="009F0417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r w:rsidRPr="00372AD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address_id</w:t>
            </w:r>
            <w:proofErr w:type="spellEnd"/>
          </w:p>
        </w:tc>
        <w:tc>
          <w:tcPr>
            <w:tcW w:w="3117" w:type="dxa"/>
            <w:vAlign w:val="bottom"/>
          </w:tcPr>
          <w:p w14:paraId="576DD975" w14:textId="3CCFB761" w:rsidR="009F0417" w:rsidRPr="00372ADA" w:rsidRDefault="009F0417" w:rsidP="009F0417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r w:rsidRPr="00372AD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smallint</w:t>
            </w:r>
            <w:proofErr w:type="spellEnd"/>
          </w:p>
        </w:tc>
        <w:tc>
          <w:tcPr>
            <w:tcW w:w="3117" w:type="dxa"/>
          </w:tcPr>
          <w:p w14:paraId="2C3C3BFD" w14:textId="2C7AFEB8" w:rsidR="009F0417" w:rsidRPr="00372ADA" w:rsidRDefault="009F0417" w:rsidP="009F0417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Foreign key, id number that represents the store address</w:t>
            </w:r>
          </w:p>
        </w:tc>
      </w:tr>
      <w:tr w:rsidR="009F0417" w:rsidRPr="00372ADA" w14:paraId="085405AD" w14:textId="77777777" w:rsidTr="009F0417">
        <w:tc>
          <w:tcPr>
            <w:tcW w:w="3116" w:type="dxa"/>
          </w:tcPr>
          <w:p w14:paraId="3DAD9E30" w14:textId="2CBE9BCC" w:rsidR="009F0417" w:rsidRPr="00372ADA" w:rsidRDefault="009F0417" w:rsidP="009F0417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last_update</w:t>
            </w:r>
            <w:proofErr w:type="spellEnd"/>
          </w:p>
        </w:tc>
        <w:tc>
          <w:tcPr>
            <w:tcW w:w="3117" w:type="dxa"/>
          </w:tcPr>
          <w:p w14:paraId="489A7CE4" w14:textId="369FB985" w:rsidR="009F0417" w:rsidRPr="00372ADA" w:rsidRDefault="009F0417" w:rsidP="009F0417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proofErr w:type="gramStart"/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TIMESTAMP(</w:t>
            </w:r>
            <w:proofErr w:type="gramEnd"/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6) WITHOUT TIME ZONE</w:t>
            </w:r>
          </w:p>
        </w:tc>
        <w:tc>
          <w:tcPr>
            <w:tcW w:w="3117" w:type="dxa"/>
          </w:tcPr>
          <w:p w14:paraId="69B60E6B" w14:textId="3EB46725" w:rsidR="009F0417" w:rsidRPr="00372ADA" w:rsidRDefault="009F0417" w:rsidP="009F0417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Most recent update for the record.</w:t>
            </w:r>
          </w:p>
        </w:tc>
      </w:tr>
      <w:tr w:rsidR="009F0417" w:rsidRPr="00372ADA" w14:paraId="32652020" w14:textId="77777777" w:rsidTr="006904B5">
        <w:tc>
          <w:tcPr>
            <w:tcW w:w="9350" w:type="dxa"/>
            <w:gridSpan w:val="3"/>
          </w:tcPr>
          <w:p w14:paraId="5AB37A3B" w14:textId="77777777" w:rsidR="009F0417" w:rsidRPr="00372ADA" w:rsidRDefault="009F0417" w:rsidP="009F0417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211D5A" w:rsidRPr="00372ADA" w14:paraId="2649CA68" w14:textId="77777777" w:rsidTr="008E6460">
        <w:tc>
          <w:tcPr>
            <w:tcW w:w="3116" w:type="dxa"/>
          </w:tcPr>
          <w:p w14:paraId="1A6F3FE7" w14:textId="4F9AA86D" w:rsidR="00211D5A" w:rsidRPr="00372ADA" w:rsidRDefault="00211D5A" w:rsidP="009F0417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372AD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LINKS TO</w:t>
            </w:r>
          </w:p>
        </w:tc>
        <w:tc>
          <w:tcPr>
            <w:tcW w:w="6234" w:type="dxa"/>
            <w:gridSpan w:val="2"/>
          </w:tcPr>
          <w:p w14:paraId="68BFEF3C" w14:textId="77777777" w:rsidR="00211D5A" w:rsidRPr="00372ADA" w:rsidRDefault="00211D5A" w:rsidP="009F0417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9F0417" w:rsidRPr="00372ADA" w14:paraId="020708C0" w14:textId="77777777" w:rsidTr="009F0417">
        <w:tc>
          <w:tcPr>
            <w:tcW w:w="3116" w:type="dxa"/>
          </w:tcPr>
          <w:p w14:paraId="6E67C72B" w14:textId="0FD1B531" w:rsidR="009F0417" w:rsidRPr="00372ADA" w:rsidRDefault="009F0417" w:rsidP="009F0417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Table</w:t>
            </w:r>
          </w:p>
        </w:tc>
        <w:tc>
          <w:tcPr>
            <w:tcW w:w="3117" w:type="dxa"/>
          </w:tcPr>
          <w:p w14:paraId="1E50BC00" w14:textId="7E920C72" w:rsidR="009F0417" w:rsidRPr="00372ADA" w:rsidRDefault="009F0417" w:rsidP="009F0417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Join</w:t>
            </w:r>
          </w:p>
        </w:tc>
        <w:tc>
          <w:tcPr>
            <w:tcW w:w="3117" w:type="dxa"/>
          </w:tcPr>
          <w:p w14:paraId="1A491DC0" w14:textId="77777777" w:rsidR="009F0417" w:rsidRPr="00372ADA" w:rsidRDefault="009F0417" w:rsidP="009F0417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9F0417" w:rsidRPr="00372ADA" w14:paraId="324E1F73" w14:textId="77777777" w:rsidTr="009F0417">
        <w:tc>
          <w:tcPr>
            <w:tcW w:w="3116" w:type="dxa"/>
          </w:tcPr>
          <w:p w14:paraId="62E7517D" w14:textId="75530801" w:rsidR="009F0417" w:rsidRPr="00372ADA" w:rsidRDefault="009F0417" w:rsidP="009F0417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staff</w:t>
            </w:r>
          </w:p>
        </w:tc>
        <w:tc>
          <w:tcPr>
            <w:tcW w:w="3117" w:type="dxa"/>
          </w:tcPr>
          <w:p w14:paraId="6CB48D82" w14:textId="77777777" w:rsidR="009F0417" w:rsidRPr="00372ADA" w:rsidRDefault="009F0417" w:rsidP="009F0417">
            <w:pPr>
              <w:spacing w:after="0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proofErr w:type="gramStart"/>
            <w:r w:rsidRPr="00372AD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store.store</w:t>
            </w:r>
            <w:proofErr w:type="gramEnd"/>
            <w:r w:rsidRPr="00372AD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_id</w:t>
            </w:r>
            <w:proofErr w:type="spellEnd"/>
            <w:r w:rsidRPr="00372AD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=</w:t>
            </w:r>
          </w:p>
          <w:p w14:paraId="5F2E1AE7" w14:textId="65A594E2" w:rsidR="009F0417" w:rsidRPr="00372ADA" w:rsidRDefault="009F0417" w:rsidP="009F0417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proofErr w:type="gramStart"/>
            <w:r w:rsidRPr="00372AD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staff.store</w:t>
            </w:r>
            <w:proofErr w:type="gramEnd"/>
            <w:r w:rsidRPr="00372AD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3117" w:type="dxa"/>
          </w:tcPr>
          <w:p w14:paraId="06CAEF61" w14:textId="77777777" w:rsidR="009F0417" w:rsidRPr="00372ADA" w:rsidRDefault="009F0417" w:rsidP="009F0417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9F0417" w:rsidRPr="00372ADA" w14:paraId="09B40BA4" w14:textId="77777777" w:rsidTr="009F0417">
        <w:tc>
          <w:tcPr>
            <w:tcW w:w="3116" w:type="dxa"/>
          </w:tcPr>
          <w:p w14:paraId="7BD0F768" w14:textId="405CF738" w:rsidR="009F0417" w:rsidRPr="00372ADA" w:rsidRDefault="009F0417" w:rsidP="009F0417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3117" w:type="dxa"/>
          </w:tcPr>
          <w:p w14:paraId="712F154D" w14:textId="77777777" w:rsidR="009F0417" w:rsidRPr="00372ADA" w:rsidRDefault="009F0417" w:rsidP="009F0417">
            <w:pPr>
              <w:spacing w:after="0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proofErr w:type="gramStart"/>
            <w:r w:rsidRPr="00372AD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store.address</w:t>
            </w:r>
            <w:proofErr w:type="gramEnd"/>
            <w:r w:rsidRPr="00372AD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_id</w:t>
            </w:r>
            <w:proofErr w:type="spellEnd"/>
            <w:r w:rsidRPr="00372AD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=</w:t>
            </w:r>
          </w:p>
          <w:p w14:paraId="1AB03BA2" w14:textId="36512EEC" w:rsidR="009F0417" w:rsidRPr="00372ADA" w:rsidRDefault="009F0417" w:rsidP="009F0417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proofErr w:type="gramStart"/>
            <w:r w:rsidRPr="00372AD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address.address</w:t>
            </w:r>
            <w:proofErr w:type="gramEnd"/>
            <w:r w:rsidRPr="00372AD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3117" w:type="dxa"/>
          </w:tcPr>
          <w:p w14:paraId="75EC6A39" w14:textId="77777777" w:rsidR="009F0417" w:rsidRPr="00372ADA" w:rsidRDefault="009F0417" w:rsidP="009F0417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</w:tbl>
    <w:p w14:paraId="253E090B" w14:textId="62D5E387" w:rsidR="009F0417" w:rsidRPr="00372ADA" w:rsidRDefault="009F0417" w:rsidP="00812C08">
      <w:pPr>
        <w:shd w:val="clear" w:color="auto" w:fill="FFFFFF"/>
        <w:spacing w:after="0"/>
        <w:rPr>
          <w:rFonts w:ascii="Times New Roman" w:eastAsia="Times New Roman" w:hAnsi="Times New Roman" w:cs="Times New Roman"/>
          <w:i/>
          <w:i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F0417" w:rsidRPr="00372ADA" w14:paraId="398C4991" w14:textId="77777777" w:rsidTr="008E435D">
        <w:tc>
          <w:tcPr>
            <w:tcW w:w="9350" w:type="dxa"/>
            <w:gridSpan w:val="3"/>
          </w:tcPr>
          <w:p w14:paraId="7D2C4C16" w14:textId="77777777" w:rsidR="009F0417" w:rsidRPr="00372ADA" w:rsidRDefault="009F0417" w:rsidP="00B44F1F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372AD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3.2 TABLE NAME:</w:t>
            </w:r>
          </w:p>
          <w:p w14:paraId="4FD1AAA5" w14:textId="276FD5B0" w:rsidR="009F0417" w:rsidRPr="00372ADA" w:rsidRDefault="009F0417" w:rsidP="00B44F1F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r w:rsidRPr="00372AD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film_actor</w:t>
            </w:r>
            <w:proofErr w:type="spellEnd"/>
          </w:p>
        </w:tc>
      </w:tr>
      <w:tr w:rsidR="009F0417" w:rsidRPr="00372ADA" w14:paraId="3700ADD5" w14:textId="77777777" w:rsidTr="009F0417">
        <w:tc>
          <w:tcPr>
            <w:tcW w:w="3116" w:type="dxa"/>
          </w:tcPr>
          <w:p w14:paraId="55EF2068" w14:textId="4DA5CF80" w:rsidR="009F0417" w:rsidRPr="00372ADA" w:rsidRDefault="009F0417" w:rsidP="00B44F1F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372AD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COLUMN NAME</w:t>
            </w:r>
          </w:p>
        </w:tc>
        <w:tc>
          <w:tcPr>
            <w:tcW w:w="3117" w:type="dxa"/>
          </w:tcPr>
          <w:p w14:paraId="51BB22BA" w14:textId="0875C328" w:rsidR="009F0417" w:rsidRPr="00372ADA" w:rsidRDefault="009F0417" w:rsidP="00B44F1F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372AD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DATA TYPE</w:t>
            </w:r>
          </w:p>
        </w:tc>
        <w:tc>
          <w:tcPr>
            <w:tcW w:w="3117" w:type="dxa"/>
          </w:tcPr>
          <w:p w14:paraId="13301775" w14:textId="22548460" w:rsidR="009F0417" w:rsidRPr="00372ADA" w:rsidRDefault="009F0417" w:rsidP="00B44F1F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372AD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COLUMN DESCRIPTION / ATRIBUTES</w:t>
            </w:r>
          </w:p>
        </w:tc>
      </w:tr>
      <w:tr w:rsidR="009F0417" w:rsidRPr="00372ADA" w14:paraId="0F0F262A" w14:textId="77777777" w:rsidTr="009F0417">
        <w:tc>
          <w:tcPr>
            <w:tcW w:w="3116" w:type="dxa"/>
          </w:tcPr>
          <w:p w14:paraId="3019A56A" w14:textId="0B93E298" w:rsidR="009F0417" w:rsidRPr="00372ADA" w:rsidRDefault="00211D5A" w:rsidP="00B44F1F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actor_id</w:t>
            </w:r>
            <w:proofErr w:type="spellEnd"/>
          </w:p>
        </w:tc>
        <w:tc>
          <w:tcPr>
            <w:tcW w:w="3117" w:type="dxa"/>
          </w:tcPr>
          <w:p w14:paraId="62EB8F99" w14:textId="12229D54" w:rsidR="009F0417" w:rsidRPr="00372ADA" w:rsidRDefault="00211D5A" w:rsidP="00B44F1F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SMALLINT</w:t>
            </w:r>
          </w:p>
        </w:tc>
        <w:tc>
          <w:tcPr>
            <w:tcW w:w="3117" w:type="dxa"/>
          </w:tcPr>
          <w:p w14:paraId="01F0D45A" w14:textId="23CA6F73" w:rsidR="009F0417" w:rsidRPr="00372ADA" w:rsidRDefault="00211D5A" w:rsidP="00B44F1F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372ADA">
              <w:rPr>
                <w:rFonts w:ascii="Times New Roman" w:hAnsi="Times New Roman" w:cs="Times New Roman"/>
                <w:sz w:val="24"/>
                <w:szCs w:val="24"/>
              </w:rPr>
              <w:t xml:space="preserve">Primary key (combination), id number for each actor. </w:t>
            </w:r>
            <w:proofErr w:type="gramStart"/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Also</w:t>
            </w:r>
            <w:proofErr w:type="gramEnd"/>
            <w:r w:rsidRPr="00372ADA">
              <w:rPr>
                <w:rFonts w:ascii="Times New Roman" w:hAnsi="Times New Roman" w:cs="Times New Roman"/>
                <w:sz w:val="24"/>
                <w:szCs w:val="24"/>
              </w:rPr>
              <w:t xml:space="preserve"> foreign key</w:t>
            </w:r>
          </w:p>
        </w:tc>
      </w:tr>
      <w:tr w:rsidR="009F0417" w:rsidRPr="00372ADA" w14:paraId="2C2F450D" w14:textId="77777777" w:rsidTr="009F0417">
        <w:tc>
          <w:tcPr>
            <w:tcW w:w="3116" w:type="dxa"/>
          </w:tcPr>
          <w:p w14:paraId="5337C5D7" w14:textId="37A11349" w:rsidR="009F0417" w:rsidRPr="00372ADA" w:rsidRDefault="00211D5A" w:rsidP="00B44F1F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film_id</w:t>
            </w:r>
            <w:proofErr w:type="spellEnd"/>
          </w:p>
        </w:tc>
        <w:tc>
          <w:tcPr>
            <w:tcW w:w="3117" w:type="dxa"/>
          </w:tcPr>
          <w:p w14:paraId="1DADBCDF" w14:textId="1E4CF99A" w:rsidR="009F0417" w:rsidRPr="00372ADA" w:rsidRDefault="00211D5A" w:rsidP="00B44F1F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SMALLINT</w:t>
            </w:r>
          </w:p>
        </w:tc>
        <w:tc>
          <w:tcPr>
            <w:tcW w:w="3117" w:type="dxa"/>
          </w:tcPr>
          <w:p w14:paraId="2D3382D7" w14:textId="4CAC0104" w:rsidR="009F0417" w:rsidRPr="00372ADA" w:rsidRDefault="00211D5A" w:rsidP="00B44F1F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372ADA">
              <w:rPr>
                <w:rFonts w:ascii="Times New Roman" w:hAnsi="Times New Roman" w:cs="Times New Roman"/>
                <w:sz w:val="24"/>
                <w:szCs w:val="24"/>
              </w:rPr>
              <w:t xml:space="preserve">Primary key (combination), id number for each movie. </w:t>
            </w:r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Also,</w:t>
            </w:r>
            <w:r w:rsidRPr="00372ADA">
              <w:rPr>
                <w:rFonts w:ascii="Times New Roman" w:hAnsi="Times New Roman" w:cs="Times New Roman"/>
                <w:sz w:val="24"/>
                <w:szCs w:val="24"/>
              </w:rPr>
              <w:t xml:space="preserve"> foreign key</w:t>
            </w:r>
          </w:p>
        </w:tc>
      </w:tr>
      <w:tr w:rsidR="009F0417" w:rsidRPr="00372ADA" w14:paraId="7FF24751" w14:textId="77777777" w:rsidTr="009F0417">
        <w:tc>
          <w:tcPr>
            <w:tcW w:w="3116" w:type="dxa"/>
          </w:tcPr>
          <w:p w14:paraId="2C78E07C" w14:textId="730066C7" w:rsidR="009F0417" w:rsidRPr="00372ADA" w:rsidRDefault="00211D5A" w:rsidP="00B44F1F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last_update</w:t>
            </w:r>
            <w:proofErr w:type="spellEnd"/>
          </w:p>
        </w:tc>
        <w:tc>
          <w:tcPr>
            <w:tcW w:w="3117" w:type="dxa"/>
          </w:tcPr>
          <w:p w14:paraId="3448C9F1" w14:textId="6D35A56B" w:rsidR="009F0417" w:rsidRPr="00372ADA" w:rsidRDefault="00211D5A" w:rsidP="00B44F1F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proofErr w:type="gramStart"/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TIMESTAMP(</w:t>
            </w:r>
            <w:proofErr w:type="gramEnd"/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6) WITHOUT TIME ZONE</w:t>
            </w:r>
          </w:p>
        </w:tc>
        <w:tc>
          <w:tcPr>
            <w:tcW w:w="3117" w:type="dxa"/>
          </w:tcPr>
          <w:p w14:paraId="6777F4AC" w14:textId="524C5490" w:rsidR="009F0417" w:rsidRPr="00372ADA" w:rsidRDefault="00211D5A" w:rsidP="00B44F1F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Most recent update for the record.</w:t>
            </w:r>
          </w:p>
        </w:tc>
      </w:tr>
      <w:tr w:rsidR="00211D5A" w:rsidRPr="00372ADA" w14:paraId="7029F626" w14:textId="77777777" w:rsidTr="00170C64">
        <w:tc>
          <w:tcPr>
            <w:tcW w:w="9350" w:type="dxa"/>
            <w:gridSpan w:val="3"/>
          </w:tcPr>
          <w:p w14:paraId="53A4B113" w14:textId="77777777" w:rsidR="00211D5A" w:rsidRPr="00372ADA" w:rsidRDefault="00211D5A" w:rsidP="00B44F1F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211D5A" w:rsidRPr="00372ADA" w14:paraId="4B64AF5D" w14:textId="77777777" w:rsidTr="001B4B12">
        <w:tc>
          <w:tcPr>
            <w:tcW w:w="3116" w:type="dxa"/>
          </w:tcPr>
          <w:p w14:paraId="14D4FE41" w14:textId="0759499E" w:rsidR="00211D5A" w:rsidRPr="00372ADA" w:rsidRDefault="00211D5A" w:rsidP="00B44F1F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372AD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LINKS TO</w:t>
            </w:r>
          </w:p>
        </w:tc>
        <w:tc>
          <w:tcPr>
            <w:tcW w:w="6234" w:type="dxa"/>
            <w:gridSpan w:val="2"/>
          </w:tcPr>
          <w:p w14:paraId="62435019" w14:textId="77777777" w:rsidR="00211D5A" w:rsidRPr="00372ADA" w:rsidRDefault="00211D5A" w:rsidP="00B44F1F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9F0417" w:rsidRPr="00372ADA" w14:paraId="1B0464FA" w14:textId="77777777" w:rsidTr="009F0417">
        <w:tc>
          <w:tcPr>
            <w:tcW w:w="3116" w:type="dxa"/>
          </w:tcPr>
          <w:p w14:paraId="70A86C48" w14:textId="693B9394" w:rsidR="009F0417" w:rsidRPr="00372ADA" w:rsidRDefault="00211D5A" w:rsidP="00B44F1F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Table</w:t>
            </w:r>
          </w:p>
        </w:tc>
        <w:tc>
          <w:tcPr>
            <w:tcW w:w="3117" w:type="dxa"/>
          </w:tcPr>
          <w:p w14:paraId="084EFCC5" w14:textId="76578CA6" w:rsidR="009F0417" w:rsidRPr="00372ADA" w:rsidRDefault="00211D5A" w:rsidP="00B44F1F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Join</w:t>
            </w:r>
          </w:p>
        </w:tc>
        <w:tc>
          <w:tcPr>
            <w:tcW w:w="3117" w:type="dxa"/>
          </w:tcPr>
          <w:p w14:paraId="5943D9B9" w14:textId="77777777" w:rsidR="009F0417" w:rsidRPr="00372ADA" w:rsidRDefault="009F0417" w:rsidP="00B44F1F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211D5A" w:rsidRPr="00372ADA" w14:paraId="108F7064" w14:textId="77777777" w:rsidTr="009F0417">
        <w:tc>
          <w:tcPr>
            <w:tcW w:w="3116" w:type="dxa"/>
          </w:tcPr>
          <w:p w14:paraId="31115C94" w14:textId="39809382" w:rsidR="00211D5A" w:rsidRPr="00372ADA" w:rsidRDefault="00211D5A" w:rsidP="00B44F1F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3117" w:type="dxa"/>
          </w:tcPr>
          <w:p w14:paraId="02195437" w14:textId="05B208E2" w:rsidR="00211D5A" w:rsidRPr="00372ADA" w:rsidRDefault="00211D5A" w:rsidP="00B44F1F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film_</w:t>
            </w:r>
            <w:proofErr w:type="gramStart"/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actor.actor</w:t>
            </w:r>
            <w:proofErr w:type="gramEnd"/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_id</w:t>
            </w:r>
            <w:proofErr w:type="spellEnd"/>
            <w:r w:rsidRPr="00372ADA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actor_actor_id</w:t>
            </w:r>
            <w:proofErr w:type="spellEnd"/>
          </w:p>
        </w:tc>
        <w:tc>
          <w:tcPr>
            <w:tcW w:w="3117" w:type="dxa"/>
          </w:tcPr>
          <w:p w14:paraId="20C0692C" w14:textId="77777777" w:rsidR="00211D5A" w:rsidRPr="00372ADA" w:rsidRDefault="00211D5A" w:rsidP="00B44F1F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211D5A" w:rsidRPr="00372ADA" w14:paraId="5EAF5621" w14:textId="77777777" w:rsidTr="009F0417">
        <w:tc>
          <w:tcPr>
            <w:tcW w:w="3116" w:type="dxa"/>
          </w:tcPr>
          <w:p w14:paraId="575A7421" w14:textId="01643CA3" w:rsidR="00211D5A" w:rsidRPr="00372ADA" w:rsidRDefault="00211D5A" w:rsidP="00B44F1F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film</w:t>
            </w:r>
          </w:p>
        </w:tc>
        <w:tc>
          <w:tcPr>
            <w:tcW w:w="3117" w:type="dxa"/>
          </w:tcPr>
          <w:p w14:paraId="4425FF0A" w14:textId="614D5EE7" w:rsidR="00211D5A" w:rsidRPr="00372ADA" w:rsidRDefault="00211D5A" w:rsidP="00B44F1F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film_</w:t>
            </w:r>
            <w:proofErr w:type="gramStart"/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actor.film</w:t>
            </w:r>
            <w:proofErr w:type="gramEnd"/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_id</w:t>
            </w:r>
            <w:proofErr w:type="spellEnd"/>
            <w:r w:rsidRPr="00372ADA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film.film_id</w:t>
            </w:r>
            <w:proofErr w:type="spellEnd"/>
          </w:p>
        </w:tc>
        <w:tc>
          <w:tcPr>
            <w:tcW w:w="3117" w:type="dxa"/>
          </w:tcPr>
          <w:p w14:paraId="00B5EF70" w14:textId="77777777" w:rsidR="00211D5A" w:rsidRPr="00372ADA" w:rsidRDefault="00211D5A" w:rsidP="00B44F1F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</w:tbl>
    <w:p w14:paraId="42868A62" w14:textId="0808B2ED" w:rsidR="009F0417" w:rsidRPr="00372ADA" w:rsidRDefault="009F0417" w:rsidP="00B44F1F">
      <w:pPr>
        <w:shd w:val="clear" w:color="auto" w:fill="FFFFFF"/>
        <w:spacing w:after="0"/>
        <w:rPr>
          <w:rFonts w:ascii="Times New Roman" w:eastAsia="Times New Roman" w:hAnsi="Times New Roman" w:cs="Times New Roman"/>
          <w:i/>
          <w:i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67B91" w:rsidRPr="00372ADA" w14:paraId="51548778" w14:textId="77777777" w:rsidTr="00410C85">
        <w:tc>
          <w:tcPr>
            <w:tcW w:w="9350" w:type="dxa"/>
            <w:gridSpan w:val="3"/>
          </w:tcPr>
          <w:p w14:paraId="6E2F9349" w14:textId="77777777" w:rsidR="00D67B91" w:rsidRPr="00372ADA" w:rsidRDefault="00D67B91" w:rsidP="00B44F1F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372AD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3.3 TABLE NAME:</w:t>
            </w:r>
          </w:p>
          <w:p w14:paraId="660E6563" w14:textId="32324C69" w:rsidR="00D67B91" w:rsidRPr="00372ADA" w:rsidRDefault="00D67B91" w:rsidP="00B44F1F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372AD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inventory</w:t>
            </w:r>
          </w:p>
        </w:tc>
      </w:tr>
      <w:tr w:rsidR="009A19E1" w:rsidRPr="00372ADA" w14:paraId="1EB8424E" w14:textId="77777777" w:rsidTr="009A19E1">
        <w:tc>
          <w:tcPr>
            <w:tcW w:w="3116" w:type="dxa"/>
          </w:tcPr>
          <w:p w14:paraId="32DDD93E" w14:textId="0EAC2FA7" w:rsidR="009A19E1" w:rsidRPr="00372ADA" w:rsidRDefault="009A19E1" w:rsidP="00B44F1F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372AD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COLUMN NAME</w:t>
            </w:r>
          </w:p>
        </w:tc>
        <w:tc>
          <w:tcPr>
            <w:tcW w:w="3117" w:type="dxa"/>
          </w:tcPr>
          <w:p w14:paraId="03E3E06A" w14:textId="2F84331C" w:rsidR="009A19E1" w:rsidRPr="00372ADA" w:rsidRDefault="009A19E1" w:rsidP="00B44F1F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372AD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DATA TYPE</w:t>
            </w:r>
          </w:p>
        </w:tc>
        <w:tc>
          <w:tcPr>
            <w:tcW w:w="3117" w:type="dxa"/>
          </w:tcPr>
          <w:p w14:paraId="58250185" w14:textId="34B5F3FF" w:rsidR="009A19E1" w:rsidRPr="00372ADA" w:rsidRDefault="009A19E1" w:rsidP="00B44F1F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372AD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COLUMN DESCRIPTION / ATRIBUTES</w:t>
            </w:r>
          </w:p>
        </w:tc>
      </w:tr>
      <w:tr w:rsidR="009A19E1" w:rsidRPr="00372ADA" w14:paraId="5704FEF8" w14:textId="77777777" w:rsidTr="009A19E1">
        <w:tc>
          <w:tcPr>
            <w:tcW w:w="3116" w:type="dxa"/>
          </w:tcPr>
          <w:p w14:paraId="1DD46EE6" w14:textId="67A27999" w:rsidR="009A19E1" w:rsidRPr="00372ADA" w:rsidRDefault="009A19E1" w:rsidP="00B44F1F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inventory_id</w:t>
            </w:r>
            <w:proofErr w:type="spellEnd"/>
          </w:p>
        </w:tc>
        <w:tc>
          <w:tcPr>
            <w:tcW w:w="3117" w:type="dxa"/>
          </w:tcPr>
          <w:p w14:paraId="79AF28BF" w14:textId="79D5C76B" w:rsidR="009A19E1" w:rsidRPr="00372ADA" w:rsidRDefault="009A19E1" w:rsidP="00B44F1F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SERIAL</w:t>
            </w:r>
          </w:p>
        </w:tc>
        <w:tc>
          <w:tcPr>
            <w:tcW w:w="3117" w:type="dxa"/>
          </w:tcPr>
          <w:p w14:paraId="4FBB1442" w14:textId="69E32C39" w:rsidR="009A19E1" w:rsidRPr="00372ADA" w:rsidRDefault="009A19E1" w:rsidP="00B44F1F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Primary key, unique id number for each item in inventory</w:t>
            </w:r>
          </w:p>
        </w:tc>
      </w:tr>
      <w:tr w:rsidR="009A19E1" w:rsidRPr="00372ADA" w14:paraId="6DE8C93F" w14:textId="77777777" w:rsidTr="009A19E1">
        <w:tc>
          <w:tcPr>
            <w:tcW w:w="3116" w:type="dxa"/>
          </w:tcPr>
          <w:p w14:paraId="75B64582" w14:textId="4B246336" w:rsidR="009A19E1" w:rsidRPr="00372ADA" w:rsidRDefault="009A19E1" w:rsidP="00B44F1F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film_id</w:t>
            </w:r>
            <w:proofErr w:type="spellEnd"/>
          </w:p>
        </w:tc>
        <w:tc>
          <w:tcPr>
            <w:tcW w:w="3117" w:type="dxa"/>
          </w:tcPr>
          <w:p w14:paraId="6C958F20" w14:textId="33B46DDB" w:rsidR="009A19E1" w:rsidRPr="00372ADA" w:rsidRDefault="009A19E1" w:rsidP="00B44F1F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SMALLINT</w:t>
            </w:r>
          </w:p>
        </w:tc>
        <w:tc>
          <w:tcPr>
            <w:tcW w:w="3117" w:type="dxa"/>
          </w:tcPr>
          <w:p w14:paraId="40A0A50D" w14:textId="233EAB02" w:rsidR="009A19E1" w:rsidRPr="00372ADA" w:rsidRDefault="009A19E1" w:rsidP="00B44F1F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Foreign key, id number representing each movie</w:t>
            </w:r>
          </w:p>
        </w:tc>
      </w:tr>
      <w:tr w:rsidR="009A19E1" w:rsidRPr="00372ADA" w14:paraId="602C129A" w14:textId="77777777" w:rsidTr="009A19E1">
        <w:tc>
          <w:tcPr>
            <w:tcW w:w="3116" w:type="dxa"/>
          </w:tcPr>
          <w:p w14:paraId="167D7AD0" w14:textId="6338CBB0" w:rsidR="009A19E1" w:rsidRPr="00372ADA" w:rsidRDefault="009A19E1" w:rsidP="00B44F1F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store_id</w:t>
            </w:r>
            <w:proofErr w:type="spellEnd"/>
          </w:p>
        </w:tc>
        <w:tc>
          <w:tcPr>
            <w:tcW w:w="3117" w:type="dxa"/>
          </w:tcPr>
          <w:p w14:paraId="66DD3A07" w14:textId="5CCC0ED1" w:rsidR="009A19E1" w:rsidRPr="00372ADA" w:rsidRDefault="009A19E1" w:rsidP="00B44F1F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SMALLINT</w:t>
            </w:r>
          </w:p>
        </w:tc>
        <w:tc>
          <w:tcPr>
            <w:tcW w:w="3117" w:type="dxa"/>
          </w:tcPr>
          <w:p w14:paraId="50080EC9" w14:textId="17533CC0" w:rsidR="009A19E1" w:rsidRPr="00372ADA" w:rsidRDefault="009A19E1" w:rsidP="00B44F1F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Id number representing store where inventory item is located</w:t>
            </w:r>
          </w:p>
        </w:tc>
      </w:tr>
      <w:tr w:rsidR="009A19E1" w:rsidRPr="00372ADA" w14:paraId="133104C3" w14:textId="77777777" w:rsidTr="009A19E1">
        <w:tc>
          <w:tcPr>
            <w:tcW w:w="3116" w:type="dxa"/>
          </w:tcPr>
          <w:p w14:paraId="15D29921" w14:textId="7E787110" w:rsidR="009A19E1" w:rsidRPr="00372ADA" w:rsidRDefault="009A19E1" w:rsidP="00B44F1F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last_update</w:t>
            </w:r>
            <w:proofErr w:type="spellEnd"/>
          </w:p>
        </w:tc>
        <w:tc>
          <w:tcPr>
            <w:tcW w:w="3117" w:type="dxa"/>
          </w:tcPr>
          <w:p w14:paraId="4B495224" w14:textId="34C7BE5C" w:rsidR="009A19E1" w:rsidRPr="00372ADA" w:rsidRDefault="009A19E1" w:rsidP="00B44F1F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proofErr w:type="gramStart"/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TIMESTAMP(</w:t>
            </w:r>
            <w:proofErr w:type="gramEnd"/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6) WITHOUT TIME ZONE</w:t>
            </w:r>
          </w:p>
        </w:tc>
        <w:tc>
          <w:tcPr>
            <w:tcW w:w="3117" w:type="dxa"/>
          </w:tcPr>
          <w:p w14:paraId="56E11009" w14:textId="1DF9B4BA" w:rsidR="009A19E1" w:rsidRPr="00372ADA" w:rsidRDefault="009A19E1" w:rsidP="00B44F1F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Most recent update for the record.</w:t>
            </w:r>
          </w:p>
        </w:tc>
      </w:tr>
      <w:tr w:rsidR="009A19E1" w:rsidRPr="00372ADA" w14:paraId="26EA9ED4" w14:textId="77777777" w:rsidTr="0093124D">
        <w:tc>
          <w:tcPr>
            <w:tcW w:w="9350" w:type="dxa"/>
            <w:gridSpan w:val="3"/>
          </w:tcPr>
          <w:p w14:paraId="29330F9C" w14:textId="77777777" w:rsidR="009A19E1" w:rsidRPr="00372ADA" w:rsidRDefault="009A19E1" w:rsidP="00B44F1F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9A19E1" w:rsidRPr="00372ADA" w14:paraId="7876C752" w14:textId="77777777" w:rsidTr="0001401C">
        <w:tc>
          <w:tcPr>
            <w:tcW w:w="3116" w:type="dxa"/>
          </w:tcPr>
          <w:p w14:paraId="11DBE59D" w14:textId="5EAD4DC0" w:rsidR="009A19E1" w:rsidRPr="00372ADA" w:rsidRDefault="009A19E1" w:rsidP="00B44F1F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372AD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LINKS TO</w:t>
            </w:r>
          </w:p>
        </w:tc>
        <w:tc>
          <w:tcPr>
            <w:tcW w:w="6234" w:type="dxa"/>
            <w:gridSpan w:val="2"/>
          </w:tcPr>
          <w:p w14:paraId="10DC8F6B" w14:textId="77777777" w:rsidR="009A19E1" w:rsidRPr="00372ADA" w:rsidRDefault="009A19E1" w:rsidP="00B44F1F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9A19E1" w:rsidRPr="00372ADA" w14:paraId="381AF1C7" w14:textId="77777777" w:rsidTr="009A19E1">
        <w:tc>
          <w:tcPr>
            <w:tcW w:w="3116" w:type="dxa"/>
          </w:tcPr>
          <w:p w14:paraId="7BCC1033" w14:textId="7B8359B4" w:rsidR="009A19E1" w:rsidRPr="00372ADA" w:rsidRDefault="009A19E1" w:rsidP="00B44F1F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Table</w:t>
            </w:r>
          </w:p>
        </w:tc>
        <w:tc>
          <w:tcPr>
            <w:tcW w:w="3117" w:type="dxa"/>
          </w:tcPr>
          <w:p w14:paraId="5E965C9A" w14:textId="44DAA62A" w:rsidR="009A19E1" w:rsidRPr="00372ADA" w:rsidRDefault="009A19E1" w:rsidP="00B44F1F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Join</w:t>
            </w:r>
          </w:p>
        </w:tc>
        <w:tc>
          <w:tcPr>
            <w:tcW w:w="3117" w:type="dxa"/>
          </w:tcPr>
          <w:p w14:paraId="496B6553" w14:textId="77777777" w:rsidR="009A19E1" w:rsidRPr="00372ADA" w:rsidRDefault="009A19E1" w:rsidP="00B44F1F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9A19E1" w:rsidRPr="00372ADA" w14:paraId="48D5AF6B" w14:textId="77777777" w:rsidTr="009A19E1">
        <w:tc>
          <w:tcPr>
            <w:tcW w:w="3116" w:type="dxa"/>
          </w:tcPr>
          <w:p w14:paraId="7CBA23D9" w14:textId="1FAF58A2" w:rsidR="009A19E1" w:rsidRPr="00372ADA" w:rsidRDefault="009A19E1" w:rsidP="00B44F1F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film</w:t>
            </w:r>
          </w:p>
        </w:tc>
        <w:tc>
          <w:tcPr>
            <w:tcW w:w="3117" w:type="dxa"/>
          </w:tcPr>
          <w:p w14:paraId="0BFE43C1" w14:textId="134CF822" w:rsidR="009A19E1" w:rsidRPr="00372ADA" w:rsidRDefault="009A19E1" w:rsidP="00B44F1F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proofErr w:type="gramStart"/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inventory.film</w:t>
            </w:r>
            <w:proofErr w:type="gramEnd"/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_id</w:t>
            </w:r>
            <w:proofErr w:type="spellEnd"/>
            <w:r w:rsidRPr="00372ADA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film.film_id</w:t>
            </w:r>
            <w:proofErr w:type="spellEnd"/>
          </w:p>
        </w:tc>
        <w:tc>
          <w:tcPr>
            <w:tcW w:w="3117" w:type="dxa"/>
          </w:tcPr>
          <w:p w14:paraId="347A09C6" w14:textId="77777777" w:rsidR="009A19E1" w:rsidRPr="00372ADA" w:rsidRDefault="009A19E1" w:rsidP="00B44F1F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9A19E1" w:rsidRPr="00372ADA" w14:paraId="5B410AD8" w14:textId="77777777" w:rsidTr="005218C3">
        <w:tc>
          <w:tcPr>
            <w:tcW w:w="9350" w:type="dxa"/>
            <w:gridSpan w:val="3"/>
          </w:tcPr>
          <w:p w14:paraId="7154BF6F" w14:textId="77777777" w:rsidR="009A19E1" w:rsidRPr="00372ADA" w:rsidRDefault="009A19E1" w:rsidP="00B44F1F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9A19E1" w:rsidRPr="00372ADA" w14:paraId="43377E84" w14:textId="77777777" w:rsidTr="002F375E">
        <w:tc>
          <w:tcPr>
            <w:tcW w:w="3116" w:type="dxa"/>
          </w:tcPr>
          <w:p w14:paraId="6949F4AE" w14:textId="5E8D7CC5" w:rsidR="009A19E1" w:rsidRPr="00372ADA" w:rsidRDefault="009A19E1" w:rsidP="00B44F1F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372AD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LINKED FROM</w:t>
            </w:r>
          </w:p>
        </w:tc>
        <w:tc>
          <w:tcPr>
            <w:tcW w:w="6234" w:type="dxa"/>
            <w:gridSpan w:val="2"/>
          </w:tcPr>
          <w:p w14:paraId="13BFE16B" w14:textId="77777777" w:rsidR="009A19E1" w:rsidRPr="00372ADA" w:rsidRDefault="009A19E1" w:rsidP="00B44F1F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9A19E1" w:rsidRPr="00372ADA" w14:paraId="11B783B0" w14:textId="77777777" w:rsidTr="009A19E1">
        <w:tc>
          <w:tcPr>
            <w:tcW w:w="3116" w:type="dxa"/>
          </w:tcPr>
          <w:p w14:paraId="4BEA3EFF" w14:textId="205EE683" w:rsidR="009A19E1" w:rsidRPr="00372ADA" w:rsidRDefault="009A19E1" w:rsidP="00B44F1F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372AD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Table</w:t>
            </w:r>
          </w:p>
        </w:tc>
        <w:tc>
          <w:tcPr>
            <w:tcW w:w="3117" w:type="dxa"/>
          </w:tcPr>
          <w:p w14:paraId="747F8C48" w14:textId="22B92845" w:rsidR="009A19E1" w:rsidRPr="00372ADA" w:rsidRDefault="009A19E1" w:rsidP="00B44F1F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Join</w:t>
            </w:r>
          </w:p>
        </w:tc>
        <w:tc>
          <w:tcPr>
            <w:tcW w:w="3117" w:type="dxa"/>
          </w:tcPr>
          <w:p w14:paraId="5C35A994" w14:textId="77777777" w:rsidR="009A19E1" w:rsidRPr="00372ADA" w:rsidRDefault="009A19E1" w:rsidP="00B44F1F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9A19E1" w:rsidRPr="00372ADA" w14:paraId="462973E4" w14:textId="77777777" w:rsidTr="009A19E1">
        <w:tc>
          <w:tcPr>
            <w:tcW w:w="3116" w:type="dxa"/>
          </w:tcPr>
          <w:p w14:paraId="4843A026" w14:textId="6D6F4957" w:rsidR="009A19E1" w:rsidRPr="00372ADA" w:rsidRDefault="009A19E1" w:rsidP="00B44F1F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rental</w:t>
            </w:r>
          </w:p>
        </w:tc>
        <w:tc>
          <w:tcPr>
            <w:tcW w:w="3117" w:type="dxa"/>
          </w:tcPr>
          <w:p w14:paraId="6563A7E5" w14:textId="2F494542" w:rsidR="009A19E1" w:rsidRPr="00372ADA" w:rsidRDefault="009A19E1" w:rsidP="00B44F1F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proofErr w:type="gramStart"/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rental.inventory</w:t>
            </w:r>
            <w:proofErr w:type="gramEnd"/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_id</w:t>
            </w:r>
            <w:proofErr w:type="spellEnd"/>
            <w:r w:rsidRPr="00372ADA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inventory.inventory_id</w:t>
            </w:r>
            <w:proofErr w:type="spellEnd"/>
          </w:p>
        </w:tc>
        <w:tc>
          <w:tcPr>
            <w:tcW w:w="3117" w:type="dxa"/>
          </w:tcPr>
          <w:p w14:paraId="3B2CF115" w14:textId="77777777" w:rsidR="009A19E1" w:rsidRPr="00372ADA" w:rsidRDefault="009A19E1" w:rsidP="00B44F1F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</w:tbl>
    <w:p w14:paraId="50C4D50F" w14:textId="67AC9659" w:rsidR="00211D5A" w:rsidRPr="00372ADA" w:rsidRDefault="00211D5A" w:rsidP="00B44F1F">
      <w:pPr>
        <w:shd w:val="clear" w:color="auto" w:fill="FFFFFF"/>
        <w:spacing w:after="0"/>
        <w:rPr>
          <w:rFonts w:ascii="Times New Roman" w:eastAsia="Times New Roman" w:hAnsi="Times New Roman" w:cs="Times New Roman"/>
          <w:i/>
          <w:i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67B91" w:rsidRPr="00372ADA" w14:paraId="7A5004A1" w14:textId="77777777" w:rsidTr="00281F7A">
        <w:tc>
          <w:tcPr>
            <w:tcW w:w="9350" w:type="dxa"/>
            <w:gridSpan w:val="3"/>
          </w:tcPr>
          <w:p w14:paraId="32D27046" w14:textId="77777777" w:rsidR="00D67B91" w:rsidRPr="00372ADA" w:rsidRDefault="00D67B91" w:rsidP="00B44F1F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372AD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3.4 TABLE NAME:</w:t>
            </w:r>
          </w:p>
          <w:p w14:paraId="1331D89F" w14:textId="4E29FBE1" w:rsidR="00D67B91" w:rsidRPr="00372ADA" w:rsidRDefault="00D67B91" w:rsidP="00B44F1F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r w:rsidRPr="00372AD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film_category</w:t>
            </w:r>
            <w:proofErr w:type="spellEnd"/>
          </w:p>
        </w:tc>
      </w:tr>
      <w:tr w:rsidR="009A19E1" w:rsidRPr="00372ADA" w14:paraId="234180B8" w14:textId="77777777" w:rsidTr="009A19E1">
        <w:tc>
          <w:tcPr>
            <w:tcW w:w="3116" w:type="dxa"/>
          </w:tcPr>
          <w:p w14:paraId="6ACE8F85" w14:textId="1577305D" w:rsidR="009A19E1" w:rsidRPr="00372ADA" w:rsidRDefault="009A19E1" w:rsidP="00B44F1F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372AD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COLUMN NAME</w:t>
            </w:r>
          </w:p>
        </w:tc>
        <w:tc>
          <w:tcPr>
            <w:tcW w:w="3117" w:type="dxa"/>
          </w:tcPr>
          <w:p w14:paraId="1164C50D" w14:textId="39FF60E6" w:rsidR="009A19E1" w:rsidRPr="00372ADA" w:rsidRDefault="009A19E1" w:rsidP="00B44F1F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372AD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DATA TYPE</w:t>
            </w:r>
          </w:p>
        </w:tc>
        <w:tc>
          <w:tcPr>
            <w:tcW w:w="3117" w:type="dxa"/>
          </w:tcPr>
          <w:p w14:paraId="61E82E35" w14:textId="3025809F" w:rsidR="009A19E1" w:rsidRPr="00372ADA" w:rsidRDefault="009A19E1" w:rsidP="00B44F1F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372AD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COLUMN DESCRIPTION / ATRIBUTES</w:t>
            </w:r>
          </w:p>
        </w:tc>
      </w:tr>
      <w:tr w:rsidR="009A19E1" w:rsidRPr="00372ADA" w14:paraId="119B2674" w14:textId="77777777" w:rsidTr="009A19E1">
        <w:tc>
          <w:tcPr>
            <w:tcW w:w="3116" w:type="dxa"/>
          </w:tcPr>
          <w:p w14:paraId="22F3E80A" w14:textId="04764DF3" w:rsidR="009A19E1" w:rsidRPr="00372ADA" w:rsidRDefault="009A19E1" w:rsidP="00B44F1F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film_id</w:t>
            </w:r>
            <w:proofErr w:type="spellEnd"/>
          </w:p>
        </w:tc>
        <w:tc>
          <w:tcPr>
            <w:tcW w:w="3117" w:type="dxa"/>
          </w:tcPr>
          <w:p w14:paraId="02198F45" w14:textId="463152A8" w:rsidR="009A19E1" w:rsidRPr="00372ADA" w:rsidRDefault="009A19E1" w:rsidP="00B44F1F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SMALLINT</w:t>
            </w:r>
          </w:p>
        </w:tc>
        <w:tc>
          <w:tcPr>
            <w:tcW w:w="3117" w:type="dxa"/>
          </w:tcPr>
          <w:p w14:paraId="2999F00F" w14:textId="73AA9CDD" w:rsidR="009A19E1" w:rsidRPr="00372ADA" w:rsidRDefault="009A19E1" w:rsidP="00B44F1F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372ADA">
              <w:rPr>
                <w:rFonts w:ascii="Times New Roman" w:hAnsi="Times New Roman" w:cs="Times New Roman"/>
                <w:sz w:val="24"/>
                <w:szCs w:val="24"/>
              </w:rPr>
              <w:t xml:space="preserve">Primary key (combination), id number for each movie. </w:t>
            </w:r>
            <w:proofErr w:type="gramStart"/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Also</w:t>
            </w:r>
            <w:proofErr w:type="gramEnd"/>
            <w:r w:rsidRPr="00372ADA">
              <w:rPr>
                <w:rFonts w:ascii="Times New Roman" w:hAnsi="Times New Roman" w:cs="Times New Roman"/>
                <w:sz w:val="24"/>
                <w:szCs w:val="24"/>
              </w:rPr>
              <w:t xml:space="preserve"> foreign key</w:t>
            </w:r>
          </w:p>
        </w:tc>
      </w:tr>
      <w:tr w:rsidR="009A19E1" w:rsidRPr="00372ADA" w14:paraId="2334E5C8" w14:textId="77777777" w:rsidTr="009A19E1">
        <w:tc>
          <w:tcPr>
            <w:tcW w:w="3116" w:type="dxa"/>
          </w:tcPr>
          <w:p w14:paraId="081EE0B3" w14:textId="5C5096D6" w:rsidR="009A19E1" w:rsidRPr="00372ADA" w:rsidRDefault="009A19E1" w:rsidP="00B44F1F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category_id</w:t>
            </w:r>
            <w:proofErr w:type="spellEnd"/>
          </w:p>
        </w:tc>
        <w:tc>
          <w:tcPr>
            <w:tcW w:w="3117" w:type="dxa"/>
          </w:tcPr>
          <w:p w14:paraId="239EDB1E" w14:textId="09FA2C98" w:rsidR="009A19E1" w:rsidRPr="00372ADA" w:rsidRDefault="009A19E1" w:rsidP="00B44F1F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SMALLINT</w:t>
            </w:r>
          </w:p>
        </w:tc>
        <w:tc>
          <w:tcPr>
            <w:tcW w:w="3117" w:type="dxa"/>
          </w:tcPr>
          <w:p w14:paraId="2048C832" w14:textId="11A8FCF4" w:rsidR="009A19E1" w:rsidRPr="00372ADA" w:rsidRDefault="009A19E1" w:rsidP="00B44F1F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372ADA">
              <w:rPr>
                <w:rFonts w:ascii="Times New Roman" w:hAnsi="Times New Roman" w:cs="Times New Roman"/>
                <w:sz w:val="24"/>
                <w:szCs w:val="24"/>
              </w:rPr>
              <w:t xml:space="preserve">Primary key (combination), id number for each film category. </w:t>
            </w:r>
            <w:proofErr w:type="gramStart"/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Also</w:t>
            </w:r>
            <w:proofErr w:type="gramEnd"/>
            <w:r w:rsidRPr="00372ADA">
              <w:rPr>
                <w:rFonts w:ascii="Times New Roman" w:hAnsi="Times New Roman" w:cs="Times New Roman"/>
                <w:sz w:val="24"/>
                <w:szCs w:val="24"/>
              </w:rPr>
              <w:t xml:space="preserve"> foreign key</w:t>
            </w:r>
          </w:p>
        </w:tc>
      </w:tr>
      <w:tr w:rsidR="009A19E1" w:rsidRPr="00372ADA" w14:paraId="3A53435E" w14:textId="77777777" w:rsidTr="009A19E1">
        <w:tc>
          <w:tcPr>
            <w:tcW w:w="3116" w:type="dxa"/>
          </w:tcPr>
          <w:p w14:paraId="3F5FE54D" w14:textId="173FD6B4" w:rsidR="009A19E1" w:rsidRPr="00372ADA" w:rsidRDefault="009A19E1" w:rsidP="00B44F1F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last_update</w:t>
            </w:r>
            <w:proofErr w:type="spellEnd"/>
          </w:p>
        </w:tc>
        <w:tc>
          <w:tcPr>
            <w:tcW w:w="3117" w:type="dxa"/>
          </w:tcPr>
          <w:p w14:paraId="5CEC84ED" w14:textId="07FF5FD1" w:rsidR="009A19E1" w:rsidRPr="00372ADA" w:rsidRDefault="009A19E1" w:rsidP="00B44F1F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proofErr w:type="gramStart"/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TIMESTAMP(</w:t>
            </w:r>
            <w:proofErr w:type="gramEnd"/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6) WITHOUT TIME ZONE</w:t>
            </w:r>
          </w:p>
        </w:tc>
        <w:tc>
          <w:tcPr>
            <w:tcW w:w="3117" w:type="dxa"/>
          </w:tcPr>
          <w:p w14:paraId="78B45CA6" w14:textId="220D0A6C" w:rsidR="009A19E1" w:rsidRPr="00372ADA" w:rsidRDefault="009A19E1" w:rsidP="00B44F1F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Most recent update for the record.</w:t>
            </w:r>
          </w:p>
        </w:tc>
      </w:tr>
      <w:tr w:rsidR="009A19E1" w:rsidRPr="00372ADA" w14:paraId="1E03C005" w14:textId="77777777" w:rsidTr="008F3643">
        <w:tc>
          <w:tcPr>
            <w:tcW w:w="9350" w:type="dxa"/>
            <w:gridSpan w:val="3"/>
          </w:tcPr>
          <w:p w14:paraId="10A17B4C" w14:textId="77777777" w:rsidR="009A19E1" w:rsidRPr="00372ADA" w:rsidRDefault="009A19E1" w:rsidP="00B44F1F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9A19E1" w:rsidRPr="00372ADA" w14:paraId="6AF7BBC5" w14:textId="77777777" w:rsidTr="00F6703B">
        <w:tc>
          <w:tcPr>
            <w:tcW w:w="3116" w:type="dxa"/>
          </w:tcPr>
          <w:p w14:paraId="10EA3625" w14:textId="2DA7444B" w:rsidR="009A19E1" w:rsidRPr="00372ADA" w:rsidRDefault="009A19E1" w:rsidP="00B44F1F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372AD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LINKS TO</w:t>
            </w:r>
          </w:p>
        </w:tc>
        <w:tc>
          <w:tcPr>
            <w:tcW w:w="6234" w:type="dxa"/>
            <w:gridSpan w:val="2"/>
          </w:tcPr>
          <w:p w14:paraId="1FFDE99C" w14:textId="77777777" w:rsidR="009A19E1" w:rsidRPr="00372ADA" w:rsidRDefault="009A19E1" w:rsidP="00B44F1F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9A19E1" w:rsidRPr="00372ADA" w14:paraId="3E149C87" w14:textId="77777777" w:rsidTr="009A19E1">
        <w:tc>
          <w:tcPr>
            <w:tcW w:w="3116" w:type="dxa"/>
          </w:tcPr>
          <w:p w14:paraId="3CEB53F3" w14:textId="30377677" w:rsidR="009A19E1" w:rsidRPr="00372ADA" w:rsidRDefault="009A19E1" w:rsidP="00B44F1F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Table</w:t>
            </w:r>
          </w:p>
        </w:tc>
        <w:tc>
          <w:tcPr>
            <w:tcW w:w="3117" w:type="dxa"/>
          </w:tcPr>
          <w:p w14:paraId="2B0073F6" w14:textId="72974006" w:rsidR="009A19E1" w:rsidRPr="00372ADA" w:rsidRDefault="009A19E1" w:rsidP="00B44F1F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Join</w:t>
            </w:r>
          </w:p>
        </w:tc>
        <w:tc>
          <w:tcPr>
            <w:tcW w:w="3117" w:type="dxa"/>
          </w:tcPr>
          <w:p w14:paraId="4B6D604F" w14:textId="77777777" w:rsidR="009A19E1" w:rsidRPr="00372ADA" w:rsidRDefault="009A19E1" w:rsidP="00B44F1F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9A19E1" w:rsidRPr="00372ADA" w14:paraId="4140ED2A" w14:textId="77777777" w:rsidTr="009A19E1">
        <w:tc>
          <w:tcPr>
            <w:tcW w:w="3116" w:type="dxa"/>
          </w:tcPr>
          <w:p w14:paraId="70BED163" w14:textId="2449FB09" w:rsidR="009A19E1" w:rsidRPr="00372ADA" w:rsidRDefault="009A19E1" w:rsidP="00B44F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film</w:t>
            </w:r>
          </w:p>
        </w:tc>
        <w:tc>
          <w:tcPr>
            <w:tcW w:w="3117" w:type="dxa"/>
          </w:tcPr>
          <w:p w14:paraId="6373C2B7" w14:textId="3543EB2E" w:rsidR="009A19E1" w:rsidRPr="00372ADA" w:rsidRDefault="007C4BC1" w:rsidP="00B44F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film_</w:t>
            </w:r>
            <w:proofErr w:type="gramStart"/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category.film</w:t>
            </w:r>
            <w:proofErr w:type="gramEnd"/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_id</w:t>
            </w:r>
            <w:proofErr w:type="spellEnd"/>
            <w:r w:rsidRPr="00372ADA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film.film_id</w:t>
            </w:r>
            <w:proofErr w:type="spellEnd"/>
          </w:p>
        </w:tc>
        <w:tc>
          <w:tcPr>
            <w:tcW w:w="3117" w:type="dxa"/>
          </w:tcPr>
          <w:p w14:paraId="6B01DB24" w14:textId="77777777" w:rsidR="009A19E1" w:rsidRPr="00372ADA" w:rsidRDefault="009A19E1" w:rsidP="00B44F1F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9A19E1" w:rsidRPr="00372ADA" w14:paraId="16608DB9" w14:textId="77777777" w:rsidTr="009A19E1">
        <w:tc>
          <w:tcPr>
            <w:tcW w:w="3116" w:type="dxa"/>
          </w:tcPr>
          <w:p w14:paraId="74C734EC" w14:textId="774CFCDD" w:rsidR="009A19E1" w:rsidRPr="00372ADA" w:rsidRDefault="007C4BC1" w:rsidP="00B44F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category</w:t>
            </w:r>
          </w:p>
        </w:tc>
        <w:tc>
          <w:tcPr>
            <w:tcW w:w="3117" w:type="dxa"/>
          </w:tcPr>
          <w:p w14:paraId="19463893" w14:textId="2A80860D" w:rsidR="009A19E1" w:rsidRPr="00372ADA" w:rsidRDefault="007C4BC1" w:rsidP="00B44F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film_</w:t>
            </w:r>
            <w:proofErr w:type="gramStart"/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category.category</w:t>
            </w:r>
            <w:proofErr w:type="gramEnd"/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_id</w:t>
            </w:r>
            <w:proofErr w:type="spellEnd"/>
            <w:r w:rsidRPr="00372ADA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category.category_id</w:t>
            </w:r>
            <w:proofErr w:type="spellEnd"/>
          </w:p>
        </w:tc>
        <w:tc>
          <w:tcPr>
            <w:tcW w:w="3117" w:type="dxa"/>
          </w:tcPr>
          <w:p w14:paraId="35F5162D" w14:textId="77777777" w:rsidR="009A19E1" w:rsidRPr="00372ADA" w:rsidRDefault="009A19E1" w:rsidP="00B44F1F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</w:tbl>
    <w:p w14:paraId="6310C818" w14:textId="6A669EE9" w:rsidR="009A19E1" w:rsidRPr="00372ADA" w:rsidRDefault="009A19E1" w:rsidP="00B44F1F">
      <w:pPr>
        <w:shd w:val="clear" w:color="auto" w:fill="FFFFFF"/>
        <w:spacing w:after="0"/>
        <w:rPr>
          <w:rFonts w:ascii="Times New Roman" w:eastAsia="Times New Roman" w:hAnsi="Times New Roman" w:cs="Times New Roman"/>
          <w:i/>
          <w:i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67B91" w:rsidRPr="00372ADA" w14:paraId="1E020995" w14:textId="77777777" w:rsidTr="003B6D30">
        <w:tc>
          <w:tcPr>
            <w:tcW w:w="9350" w:type="dxa"/>
            <w:gridSpan w:val="3"/>
          </w:tcPr>
          <w:p w14:paraId="10C9A22F" w14:textId="77777777" w:rsidR="00D67B91" w:rsidRPr="00372ADA" w:rsidRDefault="00D67B91" w:rsidP="00B44F1F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372AD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3.5 TABLE NAME:</w:t>
            </w:r>
          </w:p>
          <w:p w14:paraId="4502F872" w14:textId="225F9674" w:rsidR="00D67B91" w:rsidRPr="00372ADA" w:rsidRDefault="00D67B91" w:rsidP="00B44F1F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372AD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customer</w:t>
            </w:r>
          </w:p>
        </w:tc>
      </w:tr>
      <w:tr w:rsidR="007C4BC1" w:rsidRPr="00372ADA" w14:paraId="5385A49A" w14:textId="77777777" w:rsidTr="007C4BC1">
        <w:tc>
          <w:tcPr>
            <w:tcW w:w="3116" w:type="dxa"/>
          </w:tcPr>
          <w:p w14:paraId="4F364D47" w14:textId="02D3425F" w:rsidR="007C4BC1" w:rsidRPr="00372ADA" w:rsidRDefault="007C4BC1" w:rsidP="00B44F1F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372AD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COLUMN NAME</w:t>
            </w:r>
          </w:p>
        </w:tc>
        <w:tc>
          <w:tcPr>
            <w:tcW w:w="3117" w:type="dxa"/>
          </w:tcPr>
          <w:p w14:paraId="713F86D0" w14:textId="074F24ED" w:rsidR="007C4BC1" w:rsidRPr="00372ADA" w:rsidRDefault="007C4BC1" w:rsidP="00B44F1F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372AD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DATA TYPE</w:t>
            </w:r>
          </w:p>
        </w:tc>
        <w:tc>
          <w:tcPr>
            <w:tcW w:w="3117" w:type="dxa"/>
          </w:tcPr>
          <w:p w14:paraId="2D23DA97" w14:textId="21DDCED9" w:rsidR="007C4BC1" w:rsidRPr="00372ADA" w:rsidRDefault="007C4BC1" w:rsidP="00B44F1F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372AD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COLUMN DESCRIPTION / ATRIBUTES</w:t>
            </w:r>
          </w:p>
        </w:tc>
      </w:tr>
      <w:tr w:rsidR="007C4BC1" w:rsidRPr="00372ADA" w14:paraId="6C570E2A" w14:textId="77777777" w:rsidTr="007C4BC1">
        <w:tc>
          <w:tcPr>
            <w:tcW w:w="3116" w:type="dxa"/>
          </w:tcPr>
          <w:p w14:paraId="4908884E" w14:textId="396B59CA" w:rsidR="007C4BC1" w:rsidRPr="00372ADA" w:rsidRDefault="007C4BC1" w:rsidP="00B44F1F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customer_id</w:t>
            </w:r>
            <w:proofErr w:type="spellEnd"/>
          </w:p>
        </w:tc>
        <w:tc>
          <w:tcPr>
            <w:tcW w:w="3117" w:type="dxa"/>
          </w:tcPr>
          <w:p w14:paraId="6761E270" w14:textId="7D30DE55" w:rsidR="007C4BC1" w:rsidRPr="00372ADA" w:rsidRDefault="007C4BC1" w:rsidP="00B44F1F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SERIAL</w:t>
            </w:r>
          </w:p>
        </w:tc>
        <w:tc>
          <w:tcPr>
            <w:tcW w:w="3117" w:type="dxa"/>
          </w:tcPr>
          <w:p w14:paraId="3138D52E" w14:textId="4DF87F9C" w:rsidR="007C4BC1" w:rsidRPr="00372ADA" w:rsidRDefault="007C4BC1" w:rsidP="00B44F1F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Primary key, unique id number for each customer</w:t>
            </w:r>
          </w:p>
        </w:tc>
      </w:tr>
      <w:tr w:rsidR="007C4BC1" w:rsidRPr="00372ADA" w14:paraId="6C1071FC" w14:textId="77777777" w:rsidTr="007C4BC1">
        <w:tc>
          <w:tcPr>
            <w:tcW w:w="3116" w:type="dxa"/>
          </w:tcPr>
          <w:p w14:paraId="62C753E5" w14:textId="537215F9" w:rsidR="007C4BC1" w:rsidRPr="00372ADA" w:rsidRDefault="007C4BC1" w:rsidP="00B44F1F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store_id</w:t>
            </w:r>
            <w:proofErr w:type="spellEnd"/>
          </w:p>
        </w:tc>
        <w:tc>
          <w:tcPr>
            <w:tcW w:w="3117" w:type="dxa"/>
          </w:tcPr>
          <w:p w14:paraId="13EA751A" w14:textId="6366387E" w:rsidR="007C4BC1" w:rsidRPr="00372ADA" w:rsidRDefault="007C4BC1" w:rsidP="00B44F1F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SMALLINT</w:t>
            </w:r>
          </w:p>
        </w:tc>
        <w:tc>
          <w:tcPr>
            <w:tcW w:w="3117" w:type="dxa"/>
          </w:tcPr>
          <w:p w14:paraId="249B120E" w14:textId="3605ADAA" w:rsidR="007C4BC1" w:rsidRPr="00372ADA" w:rsidRDefault="007C4BC1" w:rsidP="00B44F1F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Id number of store the customer last visited</w:t>
            </w:r>
          </w:p>
        </w:tc>
      </w:tr>
      <w:tr w:rsidR="007C4BC1" w:rsidRPr="00372ADA" w14:paraId="0072D351" w14:textId="77777777" w:rsidTr="007C4BC1">
        <w:tc>
          <w:tcPr>
            <w:tcW w:w="3116" w:type="dxa"/>
          </w:tcPr>
          <w:p w14:paraId="4DF1B4A7" w14:textId="578183E2" w:rsidR="007C4BC1" w:rsidRPr="00372ADA" w:rsidRDefault="007C4BC1" w:rsidP="00B44F1F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first_name</w:t>
            </w:r>
            <w:proofErr w:type="spellEnd"/>
          </w:p>
        </w:tc>
        <w:tc>
          <w:tcPr>
            <w:tcW w:w="3117" w:type="dxa"/>
          </w:tcPr>
          <w:p w14:paraId="4CAC37EB" w14:textId="271AEB6D" w:rsidR="007C4BC1" w:rsidRPr="00372ADA" w:rsidRDefault="007C4BC1" w:rsidP="00B44F1F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372ADA">
              <w:rPr>
                <w:rFonts w:ascii="Times New Roman" w:hAnsi="Times New Roman" w:cs="Times New Roman"/>
                <w:sz w:val="24"/>
                <w:szCs w:val="24"/>
              </w:rPr>
              <w:t xml:space="preserve">CHARACTER </w:t>
            </w:r>
            <w:proofErr w:type="gramStart"/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VARYING(</w:t>
            </w:r>
            <w:proofErr w:type="gramEnd"/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45)</w:t>
            </w:r>
          </w:p>
        </w:tc>
        <w:tc>
          <w:tcPr>
            <w:tcW w:w="3117" w:type="dxa"/>
          </w:tcPr>
          <w:p w14:paraId="05EA16A1" w14:textId="374F48DA" w:rsidR="007C4BC1" w:rsidRPr="00372ADA" w:rsidRDefault="007C4BC1" w:rsidP="00B44F1F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Customer first name</w:t>
            </w:r>
          </w:p>
        </w:tc>
      </w:tr>
      <w:tr w:rsidR="007C4BC1" w:rsidRPr="00372ADA" w14:paraId="0BF30B35" w14:textId="77777777" w:rsidTr="007C4BC1">
        <w:tc>
          <w:tcPr>
            <w:tcW w:w="3116" w:type="dxa"/>
          </w:tcPr>
          <w:p w14:paraId="50218013" w14:textId="360AF616" w:rsidR="007C4BC1" w:rsidRPr="00372ADA" w:rsidRDefault="007C4BC1" w:rsidP="00B44F1F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last_name</w:t>
            </w:r>
            <w:proofErr w:type="spellEnd"/>
          </w:p>
        </w:tc>
        <w:tc>
          <w:tcPr>
            <w:tcW w:w="3117" w:type="dxa"/>
          </w:tcPr>
          <w:p w14:paraId="303B34D8" w14:textId="3C91E839" w:rsidR="007C4BC1" w:rsidRPr="00372ADA" w:rsidRDefault="007C4BC1" w:rsidP="00B44F1F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372ADA">
              <w:rPr>
                <w:rFonts w:ascii="Times New Roman" w:hAnsi="Times New Roman" w:cs="Times New Roman"/>
                <w:sz w:val="24"/>
                <w:szCs w:val="24"/>
              </w:rPr>
              <w:t xml:space="preserve">CHARACTER </w:t>
            </w:r>
            <w:proofErr w:type="gramStart"/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VARYING(</w:t>
            </w:r>
            <w:proofErr w:type="gramEnd"/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45)</w:t>
            </w:r>
          </w:p>
        </w:tc>
        <w:tc>
          <w:tcPr>
            <w:tcW w:w="3117" w:type="dxa"/>
          </w:tcPr>
          <w:p w14:paraId="6A66FC89" w14:textId="2C9FC72D" w:rsidR="007C4BC1" w:rsidRPr="00372ADA" w:rsidRDefault="007C4BC1" w:rsidP="00B44F1F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Customer last name</w:t>
            </w:r>
          </w:p>
        </w:tc>
      </w:tr>
      <w:tr w:rsidR="007C4BC1" w:rsidRPr="00372ADA" w14:paraId="7AEE5DCF" w14:textId="77777777" w:rsidTr="007C4BC1">
        <w:tc>
          <w:tcPr>
            <w:tcW w:w="3116" w:type="dxa"/>
          </w:tcPr>
          <w:p w14:paraId="0601B844" w14:textId="605A5F4E" w:rsidR="007C4BC1" w:rsidRPr="00372ADA" w:rsidRDefault="007C4BC1" w:rsidP="00B44F1F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3117" w:type="dxa"/>
          </w:tcPr>
          <w:p w14:paraId="0B06AB2C" w14:textId="13803502" w:rsidR="007C4BC1" w:rsidRPr="00372ADA" w:rsidRDefault="007C4BC1" w:rsidP="00B44F1F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372ADA">
              <w:rPr>
                <w:rFonts w:ascii="Times New Roman" w:hAnsi="Times New Roman" w:cs="Times New Roman"/>
                <w:sz w:val="24"/>
                <w:szCs w:val="24"/>
              </w:rPr>
              <w:t xml:space="preserve">CHARACTER </w:t>
            </w:r>
            <w:proofErr w:type="gramStart"/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VARYING(</w:t>
            </w:r>
            <w:proofErr w:type="gramEnd"/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50)</w:t>
            </w:r>
          </w:p>
        </w:tc>
        <w:tc>
          <w:tcPr>
            <w:tcW w:w="3117" w:type="dxa"/>
          </w:tcPr>
          <w:p w14:paraId="19E17FBE" w14:textId="1EC20DA7" w:rsidR="007C4BC1" w:rsidRPr="00372ADA" w:rsidRDefault="007C4BC1" w:rsidP="00B44F1F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Customer email address</w:t>
            </w:r>
          </w:p>
        </w:tc>
      </w:tr>
      <w:tr w:rsidR="007C4BC1" w:rsidRPr="00372ADA" w14:paraId="6F26CF90" w14:textId="77777777" w:rsidTr="007C4BC1">
        <w:tc>
          <w:tcPr>
            <w:tcW w:w="3116" w:type="dxa"/>
          </w:tcPr>
          <w:p w14:paraId="2591BA79" w14:textId="76F26A5C" w:rsidR="007C4BC1" w:rsidRPr="00372ADA" w:rsidRDefault="007C4BC1" w:rsidP="00B44F1F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address_id</w:t>
            </w:r>
            <w:proofErr w:type="spellEnd"/>
          </w:p>
        </w:tc>
        <w:tc>
          <w:tcPr>
            <w:tcW w:w="3117" w:type="dxa"/>
          </w:tcPr>
          <w:p w14:paraId="62AB7990" w14:textId="02ABA667" w:rsidR="007C4BC1" w:rsidRPr="00372ADA" w:rsidRDefault="007C4BC1" w:rsidP="00B44F1F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SMALLINT</w:t>
            </w:r>
          </w:p>
        </w:tc>
        <w:tc>
          <w:tcPr>
            <w:tcW w:w="3117" w:type="dxa"/>
          </w:tcPr>
          <w:p w14:paraId="67637FB2" w14:textId="5DA7B8AF" w:rsidR="007C4BC1" w:rsidRPr="00372ADA" w:rsidRDefault="007C4BC1" w:rsidP="00B44F1F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Foreign key, id number representing customer's address. Foreign key</w:t>
            </w:r>
          </w:p>
        </w:tc>
      </w:tr>
      <w:tr w:rsidR="007C4BC1" w:rsidRPr="00372ADA" w14:paraId="66744E91" w14:textId="77777777" w:rsidTr="007C4BC1">
        <w:tc>
          <w:tcPr>
            <w:tcW w:w="3116" w:type="dxa"/>
          </w:tcPr>
          <w:p w14:paraId="02229327" w14:textId="182480FB" w:rsidR="007C4BC1" w:rsidRPr="00372ADA" w:rsidRDefault="007C4BC1" w:rsidP="00B44F1F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r w:rsidRPr="00372AD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activebool</w:t>
            </w:r>
            <w:proofErr w:type="spellEnd"/>
          </w:p>
        </w:tc>
        <w:tc>
          <w:tcPr>
            <w:tcW w:w="3117" w:type="dxa"/>
          </w:tcPr>
          <w:p w14:paraId="0373E636" w14:textId="37F5E06F" w:rsidR="007C4BC1" w:rsidRPr="00372ADA" w:rsidRDefault="007C4BC1" w:rsidP="00B44F1F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</w:p>
        </w:tc>
        <w:tc>
          <w:tcPr>
            <w:tcW w:w="3117" w:type="dxa"/>
          </w:tcPr>
          <w:p w14:paraId="10534B16" w14:textId="55F9F650" w:rsidR="007C4BC1" w:rsidRPr="00372ADA" w:rsidRDefault="007C4BC1" w:rsidP="00B44F1F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Is this an active customer (T/F)</w:t>
            </w:r>
          </w:p>
        </w:tc>
      </w:tr>
      <w:tr w:rsidR="007C4BC1" w:rsidRPr="00372ADA" w14:paraId="1EE4B129" w14:textId="77777777" w:rsidTr="007C4BC1">
        <w:tc>
          <w:tcPr>
            <w:tcW w:w="3116" w:type="dxa"/>
          </w:tcPr>
          <w:p w14:paraId="16F6FB7D" w14:textId="27EDF98C" w:rsidR="007C4BC1" w:rsidRPr="00372ADA" w:rsidRDefault="007C4BC1" w:rsidP="00B44F1F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create_date</w:t>
            </w:r>
            <w:proofErr w:type="spellEnd"/>
          </w:p>
        </w:tc>
        <w:tc>
          <w:tcPr>
            <w:tcW w:w="3117" w:type="dxa"/>
          </w:tcPr>
          <w:p w14:paraId="1C1AAE4C" w14:textId="75416F54" w:rsidR="007C4BC1" w:rsidRPr="00372ADA" w:rsidRDefault="007C4BC1" w:rsidP="00B44F1F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3117" w:type="dxa"/>
          </w:tcPr>
          <w:p w14:paraId="469D62D0" w14:textId="60A54AE6" w:rsidR="007C4BC1" w:rsidRPr="00372ADA" w:rsidRDefault="007C4BC1" w:rsidP="00B44F1F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Date customer record created</w:t>
            </w:r>
          </w:p>
        </w:tc>
      </w:tr>
      <w:tr w:rsidR="007C4BC1" w:rsidRPr="00372ADA" w14:paraId="4064453D" w14:textId="77777777" w:rsidTr="007C4BC1">
        <w:tc>
          <w:tcPr>
            <w:tcW w:w="3116" w:type="dxa"/>
          </w:tcPr>
          <w:p w14:paraId="466D4571" w14:textId="2F7ADAE7" w:rsidR="007C4BC1" w:rsidRPr="00372ADA" w:rsidRDefault="007C4BC1" w:rsidP="00B44F1F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Last_update</w:t>
            </w:r>
            <w:proofErr w:type="spellEnd"/>
          </w:p>
        </w:tc>
        <w:tc>
          <w:tcPr>
            <w:tcW w:w="3117" w:type="dxa"/>
          </w:tcPr>
          <w:p w14:paraId="690DC7D4" w14:textId="0FF0A27C" w:rsidR="007C4BC1" w:rsidRPr="00372ADA" w:rsidRDefault="007C4BC1" w:rsidP="00B44F1F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proofErr w:type="gramStart"/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TIMESTAMP(</w:t>
            </w:r>
            <w:proofErr w:type="gramEnd"/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6) WITHOUT TIME ZONE</w:t>
            </w:r>
          </w:p>
        </w:tc>
        <w:tc>
          <w:tcPr>
            <w:tcW w:w="3117" w:type="dxa"/>
          </w:tcPr>
          <w:p w14:paraId="50B810AB" w14:textId="10B63952" w:rsidR="007C4BC1" w:rsidRPr="00372ADA" w:rsidRDefault="007C4BC1" w:rsidP="00B44F1F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Most recent update for the record.</w:t>
            </w:r>
          </w:p>
        </w:tc>
      </w:tr>
      <w:tr w:rsidR="007C4BC1" w:rsidRPr="00372ADA" w14:paraId="3421AA4A" w14:textId="77777777" w:rsidTr="007C4BC1">
        <w:tc>
          <w:tcPr>
            <w:tcW w:w="3116" w:type="dxa"/>
          </w:tcPr>
          <w:p w14:paraId="61C11C2F" w14:textId="18AE4768" w:rsidR="007C4BC1" w:rsidRPr="00372ADA" w:rsidRDefault="007C4BC1" w:rsidP="00B44F1F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active</w:t>
            </w:r>
          </w:p>
        </w:tc>
        <w:tc>
          <w:tcPr>
            <w:tcW w:w="3117" w:type="dxa"/>
          </w:tcPr>
          <w:p w14:paraId="48632DE9" w14:textId="7E74EB43" w:rsidR="007C4BC1" w:rsidRPr="00372ADA" w:rsidRDefault="007C4BC1" w:rsidP="00B44F1F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3117" w:type="dxa"/>
          </w:tcPr>
          <w:p w14:paraId="1FE520A2" w14:textId="6853D20D" w:rsidR="007C4BC1" w:rsidRPr="00372ADA" w:rsidRDefault="007C4BC1" w:rsidP="00B44F1F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372ADA">
              <w:rPr>
                <w:rFonts w:ascii="Times New Roman" w:hAnsi="Times New Roman" w:cs="Times New Roman"/>
                <w:sz w:val="24"/>
                <w:szCs w:val="24"/>
              </w:rPr>
              <w:t xml:space="preserve">Is this an active customer (0/1) (Duplicate of </w:t>
            </w:r>
            <w:proofErr w:type="spellStart"/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activebool</w:t>
            </w:r>
            <w:proofErr w:type="spellEnd"/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7C4BC1" w:rsidRPr="00372ADA" w14:paraId="0D2E4AE0" w14:textId="77777777" w:rsidTr="0025676C">
        <w:tc>
          <w:tcPr>
            <w:tcW w:w="9350" w:type="dxa"/>
            <w:gridSpan w:val="3"/>
          </w:tcPr>
          <w:p w14:paraId="7D219A6D" w14:textId="77777777" w:rsidR="007C4BC1" w:rsidRPr="00372ADA" w:rsidRDefault="007C4BC1" w:rsidP="00B44F1F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7C4BC1" w:rsidRPr="00372ADA" w14:paraId="29E2E631" w14:textId="77777777" w:rsidTr="00446B7F">
        <w:tc>
          <w:tcPr>
            <w:tcW w:w="3116" w:type="dxa"/>
          </w:tcPr>
          <w:p w14:paraId="43FB2FD8" w14:textId="3BCE2079" w:rsidR="007C4BC1" w:rsidRPr="00372ADA" w:rsidRDefault="007C4BC1" w:rsidP="00B44F1F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372AD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LINKS TO</w:t>
            </w:r>
          </w:p>
        </w:tc>
        <w:tc>
          <w:tcPr>
            <w:tcW w:w="6234" w:type="dxa"/>
            <w:gridSpan w:val="2"/>
          </w:tcPr>
          <w:p w14:paraId="115CA2EC" w14:textId="77777777" w:rsidR="007C4BC1" w:rsidRPr="00372ADA" w:rsidRDefault="007C4BC1" w:rsidP="00B44F1F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7C4BC1" w:rsidRPr="00372ADA" w14:paraId="5986BA40" w14:textId="77777777" w:rsidTr="007C4BC1">
        <w:tc>
          <w:tcPr>
            <w:tcW w:w="3116" w:type="dxa"/>
          </w:tcPr>
          <w:p w14:paraId="74E0BDAC" w14:textId="20F38418" w:rsidR="007C4BC1" w:rsidRPr="00372ADA" w:rsidRDefault="007C4BC1" w:rsidP="00B44F1F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Table</w:t>
            </w:r>
          </w:p>
        </w:tc>
        <w:tc>
          <w:tcPr>
            <w:tcW w:w="3117" w:type="dxa"/>
          </w:tcPr>
          <w:p w14:paraId="6CD9674B" w14:textId="65275F87" w:rsidR="007C4BC1" w:rsidRPr="00372ADA" w:rsidRDefault="007C4BC1" w:rsidP="00B44F1F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Join</w:t>
            </w:r>
          </w:p>
        </w:tc>
        <w:tc>
          <w:tcPr>
            <w:tcW w:w="3117" w:type="dxa"/>
          </w:tcPr>
          <w:p w14:paraId="6B5C932B" w14:textId="77777777" w:rsidR="007C4BC1" w:rsidRPr="00372ADA" w:rsidRDefault="007C4BC1" w:rsidP="00B44F1F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7C4BC1" w:rsidRPr="00372ADA" w14:paraId="377D499D" w14:textId="77777777" w:rsidTr="007C4BC1">
        <w:tc>
          <w:tcPr>
            <w:tcW w:w="3116" w:type="dxa"/>
          </w:tcPr>
          <w:p w14:paraId="20A41D2B" w14:textId="20398C0B" w:rsidR="007C4BC1" w:rsidRPr="00372ADA" w:rsidRDefault="007C4BC1" w:rsidP="00B44F1F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3117" w:type="dxa"/>
          </w:tcPr>
          <w:p w14:paraId="52FFAE05" w14:textId="76E5F886" w:rsidR="007C4BC1" w:rsidRPr="00372ADA" w:rsidRDefault="007C4BC1" w:rsidP="00B44F1F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proofErr w:type="gramStart"/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customer.address</w:t>
            </w:r>
            <w:proofErr w:type="gramEnd"/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_id</w:t>
            </w:r>
            <w:proofErr w:type="spellEnd"/>
            <w:r w:rsidRPr="00372ADA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address.address_id</w:t>
            </w:r>
            <w:proofErr w:type="spellEnd"/>
          </w:p>
        </w:tc>
        <w:tc>
          <w:tcPr>
            <w:tcW w:w="3117" w:type="dxa"/>
          </w:tcPr>
          <w:p w14:paraId="35C3E6E2" w14:textId="77777777" w:rsidR="007C4BC1" w:rsidRPr="00372ADA" w:rsidRDefault="007C4BC1" w:rsidP="00B44F1F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7C4BC1" w:rsidRPr="00372ADA" w14:paraId="68279888" w14:textId="77777777" w:rsidTr="00A871A4">
        <w:tc>
          <w:tcPr>
            <w:tcW w:w="9350" w:type="dxa"/>
            <w:gridSpan w:val="3"/>
          </w:tcPr>
          <w:p w14:paraId="5D823B3E" w14:textId="77777777" w:rsidR="007C4BC1" w:rsidRPr="00372ADA" w:rsidRDefault="007C4BC1" w:rsidP="00B44F1F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7C4BC1" w:rsidRPr="00372ADA" w14:paraId="30681516" w14:textId="77777777" w:rsidTr="00CD2D1F">
        <w:tc>
          <w:tcPr>
            <w:tcW w:w="3116" w:type="dxa"/>
          </w:tcPr>
          <w:p w14:paraId="52137F88" w14:textId="79D21AF2" w:rsidR="007C4BC1" w:rsidRPr="00372ADA" w:rsidRDefault="007C4BC1" w:rsidP="00B44F1F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372AD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LINKED FROM</w:t>
            </w:r>
          </w:p>
        </w:tc>
        <w:tc>
          <w:tcPr>
            <w:tcW w:w="6234" w:type="dxa"/>
            <w:gridSpan w:val="2"/>
          </w:tcPr>
          <w:p w14:paraId="7F4C6267" w14:textId="77777777" w:rsidR="007C4BC1" w:rsidRPr="00372ADA" w:rsidRDefault="007C4BC1" w:rsidP="00B44F1F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7C4BC1" w:rsidRPr="00372ADA" w14:paraId="62A3D9F6" w14:textId="77777777" w:rsidTr="007C4BC1">
        <w:tc>
          <w:tcPr>
            <w:tcW w:w="3116" w:type="dxa"/>
          </w:tcPr>
          <w:p w14:paraId="23FDB6A6" w14:textId="3938B405" w:rsidR="007C4BC1" w:rsidRPr="00372ADA" w:rsidRDefault="007C4BC1" w:rsidP="00B44F1F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Table</w:t>
            </w:r>
          </w:p>
        </w:tc>
        <w:tc>
          <w:tcPr>
            <w:tcW w:w="3117" w:type="dxa"/>
          </w:tcPr>
          <w:p w14:paraId="5754C6FC" w14:textId="1BFABD45" w:rsidR="007C4BC1" w:rsidRPr="00372ADA" w:rsidRDefault="007C4BC1" w:rsidP="00B44F1F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Join</w:t>
            </w:r>
          </w:p>
        </w:tc>
        <w:tc>
          <w:tcPr>
            <w:tcW w:w="3117" w:type="dxa"/>
          </w:tcPr>
          <w:p w14:paraId="6A6292BA" w14:textId="77777777" w:rsidR="007C4BC1" w:rsidRPr="00372ADA" w:rsidRDefault="007C4BC1" w:rsidP="00B44F1F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7C4BC1" w:rsidRPr="00372ADA" w14:paraId="5063507D" w14:textId="77777777" w:rsidTr="007C4BC1">
        <w:tc>
          <w:tcPr>
            <w:tcW w:w="3116" w:type="dxa"/>
          </w:tcPr>
          <w:p w14:paraId="42ED9DE4" w14:textId="5AA5155E" w:rsidR="007C4BC1" w:rsidRPr="00372ADA" w:rsidRDefault="007C4BC1" w:rsidP="00B44F1F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rental</w:t>
            </w:r>
          </w:p>
        </w:tc>
        <w:tc>
          <w:tcPr>
            <w:tcW w:w="3117" w:type="dxa"/>
          </w:tcPr>
          <w:p w14:paraId="30CF0068" w14:textId="6BA7D805" w:rsidR="007C4BC1" w:rsidRPr="00372ADA" w:rsidRDefault="007C4BC1" w:rsidP="00B44F1F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proofErr w:type="gramStart"/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rental.customer</w:t>
            </w:r>
            <w:proofErr w:type="gramEnd"/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_id</w:t>
            </w:r>
            <w:proofErr w:type="spellEnd"/>
            <w:r w:rsidRPr="00372ADA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customer.customer_id</w:t>
            </w:r>
            <w:proofErr w:type="spellEnd"/>
          </w:p>
        </w:tc>
        <w:tc>
          <w:tcPr>
            <w:tcW w:w="3117" w:type="dxa"/>
          </w:tcPr>
          <w:p w14:paraId="104F61B0" w14:textId="77777777" w:rsidR="007C4BC1" w:rsidRPr="00372ADA" w:rsidRDefault="007C4BC1" w:rsidP="00B44F1F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7C4BC1" w:rsidRPr="00372ADA" w14:paraId="39A2915F" w14:textId="77777777" w:rsidTr="007C4BC1">
        <w:tc>
          <w:tcPr>
            <w:tcW w:w="3116" w:type="dxa"/>
          </w:tcPr>
          <w:p w14:paraId="4FE16674" w14:textId="26D555F9" w:rsidR="007C4BC1" w:rsidRPr="00372ADA" w:rsidRDefault="007C4BC1" w:rsidP="00B44F1F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payment</w:t>
            </w:r>
          </w:p>
        </w:tc>
        <w:tc>
          <w:tcPr>
            <w:tcW w:w="3117" w:type="dxa"/>
          </w:tcPr>
          <w:p w14:paraId="15244902" w14:textId="64FB6CCC" w:rsidR="007C4BC1" w:rsidRPr="00372ADA" w:rsidRDefault="007C4BC1" w:rsidP="00B44F1F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proofErr w:type="gramStart"/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payment.customer</w:t>
            </w:r>
            <w:proofErr w:type="gramEnd"/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_id</w:t>
            </w:r>
            <w:proofErr w:type="spellEnd"/>
            <w:r w:rsidRPr="00372ADA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customer.customer_id</w:t>
            </w:r>
            <w:proofErr w:type="spellEnd"/>
          </w:p>
        </w:tc>
        <w:tc>
          <w:tcPr>
            <w:tcW w:w="3117" w:type="dxa"/>
          </w:tcPr>
          <w:p w14:paraId="2C11958A" w14:textId="77777777" w:rsidR="007C4BC1" w:rsidRPr="00372ADA" w:rsidRDefault="007C4BC1" w:rsidP="00B44F1F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</w:tbl>
    <w:p w14:paraId="7DEB4382" w14:textId="16658F8A" w:rsidR="007C4BC1" w:rsidRPr="00372ADA" w:rsidRDefault="007C4BC1" w:rsidP="00B44F1F">
      <w:pPr>
        <w:shd w:val="clear" w:color="auto" w:fill="FFFFFF"/>
        <w:spacing w:after="0"/>
        <w:rPr>
          <w:rFonts w:ascii="Times New Roman" w:eastAsia="Times New Roman" w:hAnsi="Times New Roman" w:cs="Times New Roman"/>
          <w:i/>
          <w:i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67B91" w:rsidRPr="00372ADA" w14:paraId="2EA04473" w14:textId="77777777" w:rsidTr="00177D48">
        <w:tc>
          <w:tcPr>
            <w:tcW w:w="9350" w:type="dxa"/>
            <w:gridSpan w:val="3"/>
          </w:tcPr>
          <w:p w14:paraId="758A6A28" w14:textId="77777777" w:rsidR="00D67B91" w:rsidRPr="00372ADA" w:rsidRDefault="00D67B91" w:rsidP="00B44F1F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372AD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3.6 </w:t>
            </w:r>
            <w:r w:rsidRPr="00372AD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TABLE NAME:</w:t>
            </w:r>
          </w:p>
          <w:p w14:paraId="4D757898" w14:textId="5A1779D7" w:rsidR="00D67B91" w:rsidRPr="00372ADA" w:rsidRDefault="00D67B91" w:rsidP="00B44F1F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372AD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 staff</w:t>
            </w:r>
          </w:p>
        </w:tc>
      </w:tr>
      <w:tr w:rsidR="007C4BC1" w:rsidRPr="00372ADA" w14:paraId="28F7CD08" w14:textId="77777777" w:rsidTr="007C4BC1">
        <w:tc>
          <w:tcPr>
            <w:tcW w:w="3116" w:type="dxa"/>
          </w:tcPr>
          <w:p w14:paraId="556EB276" w14:textId="6CD7FCE7" w:rsidR="007C4BC1" w:rsidRPr="00372ADA" w:rsidRDefault="009B47DC" w:rsidP="00B44F1F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372AD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COLUMN NAME</w:t>
            </w:r>
          </w:p>
        </w:tc>
        <w:tc>
          <w:tcPr>
            <w:tcW w:w="3117" w:type="dxa"/>
          </w:tcPr>
          <w:p w14:paraId="12C14C09" w14:textId="1D55DC2D" w:rsidR="007C4BC1" w:rsidRPr="00372ADA" w:rsidRDefault="009B47DC" w:rsidP="00B44F1F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372AD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DATA TYPE</w:t>
            </w:r>
          </w:p>
        </w:tc>
        <w:tc>
          <w:tcPr>
            <w:tcW w:w="3117" w:type="dxa"/>
          </w:tcPr>
          <w:p w14:paraId="1C8EAFB7" w14:textId="540FE6CF" w:rsidR="007C4BC1" w:rsidRPr="00372ADA" w:rsidRDefault="009B47DC" w:rsidP="00B44F1F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372AD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COLUMN DESCRIPTION / ATRIBUTES</w:t>
            </w:r>
          </w:p>
        </w:tc>
      </w:tr>
      <w:tr w:rsidR="007C4BC1" w:rsidRPr="00372ADA" w14:paraId="0F52C022" w14:textId="77777777" w:rsidTr="007C4BC1">
        <w:tc>
          <w:tcPr>
            <w:tcW w:w="3116" w:type="dxa"/>
          </w:tcPr>
          <w:p w14:paraId="458185AC" w14:textId="6DDD77DB" w:rsidR="007C4BC1" w:rsidRPr="00372ADA" w:rsidRDefault="009B47DC" w:rsidP="00B44F1F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staff_id</w:t>
            </w:r>
            <w:proofErr w:type="spellEnd"/>
          </w:p>
        </w:tc>
        <w:tc>
          <w:tcPr>
            <w:tcW w:w="3117" w:type="dxa"/>
          </w:tcPr>
          <w:p w14:paraId="14F1E231" w14:textId="345980DC" w:rsidR="007C4BC1" w:rsidRPr="00372ADA" w:rsidRDefault="009B47DC" w:rsidP="00B44F1F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SERIAL</w:t>
            </w:r>
          </w:p>
        </w:tc>
        <w:tc>
          <w:tcPr>
            <w:tcW w:w="3117" w:type="dxa"/>
          </w:tcPr>
          <w:p w14:paraId="1E7F28F3" w14:textId="6B7B009E" w:rsidR="007C4BC1" w:rsidRPr="00372ADA" w:rsidRDefault="009B47DC" w:rsidP="00B44F1F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Primary key, unique id number for each staff member</w:t>
            </w:r>
          </w:p>
        </w:tc>
      </w:tr>
      <w:tr w:rsidR="007C4BC1" w:rsidRPr="00372ADA" w14:paraId="31494A19" w14:textId="77777777" w:rsidTr="007C4BC1">
        <w:tc>
          <w:tcPr>
            <w:tcW w:w="3116" w:type="dxa"/>
          </w:tcPr>
          <w:p w14:paraId="74A18142" w14:textId="06DE013B" w:rsidR="007C4BC1" w:rsidRPr="00372ADA" w:rsidRDefault="009B47DC" w:rsidP="00B44F1F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first_name</w:t>
            </w:r>
            <w:proofErr w:type="spellEnd"/>
          </w:p>
        </w:tc>
        <w:tc>
          <w:tcPr>
            <w:tcW w:w="3117" w:type="dxa"/>
          </w:tcPr>
          <w:p w14:paraId="72E8C7EB" w14:textId="23AE09FA" w:rsidR="007C4BC1" w:rsidRPr="00372ADA" w:rsidRDefault="009B47DC" w:rsidP="00B44F1F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372ADA">
              <w:rPr>
                <w:rFonts w:ascii="Times New Roman" w:hAnsi="Times New Roman" w:cs="Times New Roman"/>
                <w:sz w:val="24"/>
                <w:szCs w:val="24"/>
              </w:rPr>
              <w:t xml:space="preserve">CHARACTER </w:t>
            </w:r>
            <w:proofErr w:type="gramStart"/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VARYING(</w:t>
            </w:r>
            <w:proofErr w:type="gramEnd"/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45)</w:t>
            </w:r>
          </w:p>
        </w:tc>
        <w:tc>
          <w:tcPr>
            <w:tcW w:w="3117" w:type="dxa"/>
          </w:tcPr>
          <w:p w14:paraId="674A87D1" w14:textId="0680DD99" w:rsidR="007C4BC1" w:rsidRPr="00372ADA" w:rsidRDefault="009B47DC" w:rsidP="00B44F1F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Staff member's first name</w:t>
            </w:r>
          </w:p>
        </w:tc>
      </w:tr>
      <w:tr w:rsidR="007C4BC1" w:rsidRPr="00372ADA" w14:paraId="1ABBEDEB" w14:textId="77777777" w:rsidTr="007C4BC1">
        <w:tc>
          <w:tcPr>
            <w:tcW w:w="3116" w:type="dxa"/>
          </w:tcPr>
          <w:p w14:paraId="63AC6D82" w14:textId="5E406605" w:rsidR="007C4BC1" w:rsidRPr="00372ADA" w:rsidRDefault="009B47DC" w:rsidP="00B44F1F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last_name</w:t>
            </w:r>
            <w:proofErr w:type="spellEnd"/>
          </w:p>
        </w:tc>
        <w:tc>
          <w:tcPr>
            <w:tcW w:w="3117" w:type="dxa"/>
          </w:tcPr>
          <w:p w14:paraId="68F1F88E" w14:textId="10E98E9D" w:rsidR="007C4BC1" w:rsidRPr="00372ADA" w:rsidRDefault="009B47DC" w:rsidP="00B44F1F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372ADA">
              <w:rPr>
                <w:rFonts w:ascii="Times New Roman" w:hAnsi="Times New Roman" w:cs="Times New Roman"/>
                <w:sz w:val="24"/>
                <w:szCs w:val="24"/>
              </w:rPr>
              <w:t xml:space="preserve">CHARACTER </w:t>
            </w:r>
            <w:proofErr w:type="gramStart"/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VARYING(</w:t>
            </w:r>
            <w:proofErr w:type="gramEnd"/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45)</w:t>
            </w:r>
          </w:p>
        </w:tc>
        <w:tc>
          <w:tcPr>
            <w:tcW w:w="3117" w:type="dxa"/>
          </w:tcPr>
          <w:p w14:paraId="25D941BE" w14:textId="113659C8" w:rsidR="007C4BC1" w:rsidRPr="00372ADA" w:rsidRDefault="009B47DC" w:rsidP="00B44F1F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Staff member's last name</w:t>
            </w:r>
          </w:p>
        </w:tc>
      </w:tr>
      <w:tr w:rsidR="007C4BC1" w:rsidRPr="00372ADA" w14:paraId="070F2D89" w14:textId="77777777" w:rsidTr="007C4BC1">
        <w:tc>
          <w:tcPr>
            <w:tcW w:w="3116" w:type="dxa"/>
          </w:tcPr>
          <w:p w14:paraId="36A30652" w14:textId="16D8BA58" w:rsidR="007C4BC1" w:rsidRPr="00372ADA" w:rsidRDefault="009B47DC" w:rsidP="00B44F1F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address_id</w:t>
            </w:r>
            <w:proofErr w:type="spellEnd"/>
          </w:p>
        </w:tc>
        <w:tc>
          <w:tcPr>
            <w:tcW w:w="3117" w:type="dxa"/>
          </w:tcPr>
          <w:p w14:paraId="2736493D" w14:textId="2BA4C165" w:rsidR="007C4BC1" w:rsidRPr="00372ADA" w:rsidRDefault="009B47DC" w:rsidP="00B44F1F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SMALLINT</w:t>
            </w:r>
          </w:p>
        </w:tc>
        <w:tc>
          <w:tcPr>
            <w:tcW w:w="3117" w:type="dxa"/>
          </w:tcPr>
          <w:p w14:paraId="68A46DA4" w14:textId="5D74DB2E" w:rsidR="007C4BC1" w:rsidRPr="00372ADA" w:rsidRDefault="009B47DC" w:rsidP="00B44F1F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Foreign key, id number representing staff members address</w:t>
            </w:r>
          </w:p>
        </w:tc>
      </w:tr>
      <w:tr w:rsidR="007C4BC1" w:rsidRPr="00372ADA" w14:paraId="7E079F89" w14:textId="77777777" w:rsidTr="007C4BC1">
        <w:tc>
          <w:tcPr>
            <w:tcW w:w="3116" w:type="dxa"/>
          </w:tcPr>
          <w:p w14:paraId="6C528508" w14:textId="24AA7DA4" w:rsidR="007C4BC1" w:rsidRPr="00372ADA" w:rsidRDefault="009B47DC" w:rsidP="00B44F1F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3117" w:type="dxa"/>
          </w:tcPr>
          <w:p w14:paraId="34C680D0" w14:textId="01B20D73" w:rsidR="007C4BC1" w:rsidRPr="00372ADA" w:rsidRDefault="009B47DC" w:rsidP="00B44F1F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372ADA">
              <w:rPr>
                <w:rFonts w:ascii="Times New Roman" w:hAnsi="Times New Roman" w:cs="Times New Roman"/>
                <w:sz w:val="24"/>
                <w:szCs w:val="24"/>
              </w:rPr>
              <w:t xml:space="preserve">CHARACTER </w:t>
            </w:r>
            <w:proofErr w:type="gramStart"/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VARYING(</w:t>
            </w:r>
            <w:proofErr w:type="gramEnd"/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50)</w:t>
            </w:r>
          </w:p>
        </w:tc>
        <w:tc>
          <w:tcPr>
            <w:tcW w:w="3117" w:type="dxa"/>
          </w:tcPr>
          <w:p w14:paraId="3E487D9C" w14:textId="71DB6B19" w:rsidR="007C4BC1" w:rsidRPr="00372ADA" w:rsidRDefault="009B47DC" w:rsidP="00B44F1F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Staff member's email address</w:t>
            </w:r>
          </w:p>
        </w:tc>
      </w:tr>
      <w:tr w:rsidR="007C4BC1" w:rsidRPr="00372ADA" w14:paraId="203454FC" w14:textId="77777777" w:rsidTr="007C4BC1">
        <w:tc>
          <w:tcPr>
            <w:tcW w:w="3116" w:type="dxa"/>
          </w:tcPr>
          <w:p w14:paraId="0580511F" w14:textId="514A39FB" w:rsidR="007C4BC1" w:rsidRPr="00372ADA" w:rsidRDefault="009B47DC" w:rsidP="00B44F1F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store_id</w:t>
            </w:r>
            <w:proofErr w:type="spellEnd"/>
          </w:p>
        </w:tc>
        <w:tc>
          <w:tcPr>
            <w:tcW w:w="3117" w:type="dxa"/>
          </w:tcPr>
          <w:p w14:paraId="26B4B99A" w14:textId="59AED909" w:rsidR="007C4BC1" w:rsidRPr="00372ADA" w:rsidRDefault="009B47DC" w:rsidP="00B44F1F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SMALLINT</w:t>
            </w:r>
          </w:p>
        </w:tc>
        <w:tc>
          <w:tcPr>
            <w:tcW w:w="3117" w:type="dxa"/>
          </w:tcPr>
          <w:p w14:paraId="7E410A48" w14:textId="49144450" w:rsidR="007C4BC1" w:rsidRPr="00372ADA" w:rsidRDefault="009B47DC" w:rsidP="00B44F1F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Store id number of the staff members location</w:t>
            </w:r>
          </w:p>
        </w:tc>
      </w:tr>
      <w:tr w:rsidR="007C4BC1" w:rsidRPr="00372ADA" w14:paraId="13ADEEEE" w14:textId="77777777" w:rsidTr="007C4BC1">
        <w:tc>
          <w:tcPr>
            <w:tcW w:w="3116" w:type="dxa"/>
          </w:tcPr>
          <w:p w14:paraId="54611EC9" w14:textId="1B28A556" w:rsidR="007C4BC1" w:rsidRPr="00372ADA" w:rsidRDefault="009B47DC" w:rsidP="00B44F1F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active</w:t>
            </w:r>
          </w:p>
        </w:tc>
        <w:tc>
          <w:tcPr>
            <w:tcW w:w="3117" w:type="dxa"/>
          </w:tcPr>
          <w:p w14:paraId="2CE6E78D" w14:textId="123E2CDA" w:rsidR="007C4BC1" w:rsidRPr="00372ADA" w:rsidRDefault="009B47DC" w:rsidP="00B44F1F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</w:p>
        </w:tc>
        <w:tc>
          <w:tcPr>
            <w:tcW w:w="3117" w:type="dxa"/>
          </w:tcPr>
          <w:p w14:paraId="314DE098" w14:textId="436803FB" w:rsidR="007C4BC1" w:rsidRPr="00372ADA" w:rsidRDefault="009B47DC" w:rsidP="00B44F1F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Is the staff member active(T/F)</w:t>
            </w:r>
          </w:p>
        </w:tc>
      </w:tr>
      <w:tr w:rsidR="007C4BC1" w:rsidRPr="00372ADA" w14:paraId="01249DA7" w14:textId="77777777" w:rsidTr="007C4BC1">
        <w:tc>
          <w:tcPr>
            <w:tcW w:w="3116" w:type="dxa"/>
          </w:tcPr>
          <w:p w14:paraId="12B3CD6C" w14:textId="164716E6" w:rsidR="007C4BC1" w:rsidRPr="00372ADA" w:rsidRDefault="009B47DC" w:rsidP="00B44F1F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</w:p>
        </w:tc>
        <w:tc>
          <w:tcPr>
            <w:tcW w:w="3117" w:type="dxa"/>
          </w:tcPr>
          <w:p w14:paraId="16DC5B1D" w14:textId="5C897232" w:rsidR="007C4BC1" w:rsidRPr="00372ADA" w:rsidRDefault="009B47DC" w:rsidP="00B44F1F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372ADA">
              <w:rPr>
                <w:rFonts w:ascii="Times New Roman" w:hAnsi="Times New Roman" w:cs="Times New Roman"/>
                <w:sz w:val="24"/>
                <w:szCs w:val="24"/>
              </w:rPr>
              <w:t xml:space="preserve">CHARACTER </w:t>
            </w:r>
            <w:proofErr w:type="gramStart"/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VARYING(</w:t>
            </w:r>
            <w:proofErr w:type="gramEnd"/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16)</w:t>
            </w:r>
          </w:p>
        </w:tc>
        <w:tc>
          <w:tcPr>
            <w:tcW w:w="3117" w:type="dxa"/>
          </w:tcPr>
          <w:p w14:paraId="1EA027D3" w14:textId="316670F3" w:rsidR="007C4BC1" w:rsidRPr="00372ADA" w:rsidRDefault="009B47DC" w:rsidP="00B44F1F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Staff members username</w:t>
            </w:r>
          </w:p>
        </w:tc>
      </w:tr>
      <w:tr w:rsidR="007C4BC1" w:rsidRPr="00372ADA" w14:paraId="488167BD" w14:textId="77777777" w:rsidTr="007C4BC1">
        <w:tc>
          <w:tcPr>
            <w:tcW w:w="3116" w:type="dxa"/>
          </w:tcPr>
          <w:p w14:paraId="74C0B488" w14:textId="39C51157" w:rsidR="007C4BC1" w:rsidRPr="00372ADA" w:rsidRDefault="009B47DC" w:rsidP="00B44F1F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372AD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password</w:t>
            </w:r>
          </w:p>
        </w:tc>
        <w:tc>
          <w:tcPr>
            <w:tcW w:w="3117" w:type="dxa"/>
          </w:tcPr>
          <w:p w14:paraId="1FDAAD56" w14:textId="72E9C5D3" w:rsidR="007C4BC1" w:rsidRPr="00372ADA" w:rsidRDefault="009B47DC" w:rsidP="00B44F1F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372ADA">
              <w:rPr>
                <w:rFonts w:ascii="Times New Roman" w:hAnsi="Times New Roman" w:cs="Times New Roman"/>
                <w:sz w:val="24"/>
                <w:szCs w:val="24"/>
              </w:rPr>
              <w:t xml:space="preserve">CHARACTER </w:t>
            </w:r>
            <w:proofErr w:type="gramStart"/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VARYING(</w:t>
            </w:r>
            <w:proofErr w:type="gramEnd"/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40)</w:t>
            </w:r>
          </w:p>
        </w:tc>
        <w:tc>
          <w:tcPr>
            <w:tcW w:w="3117" w:type="dxa"/>
          </w:tcPr>
          <w:p w14:paraId="233878DC" w14:textId="793DEE22" w:rsidR="007C4BC1" w:rsidRPr="00372ADA" w:rsidRDefault="009B47DC" w:rsidP="00B44F1F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Staff members password</w:t>
            </w:r>
          </w:p>
        </w:tc>
      </w:tr>
      <w:tr w:rsidR="007C4BC1" w:rsidRPr="00372ADA" w14:paraId="127264F0" w14:textId="77777777" w:rsidTr="007C4BC1">
        <w:tc>
          <w:tcPr>
            <w:tcW w:w="3116" w:type="dxa"/>
          </w:tcPr>
          <w:p w14:paraId="27759301" w14:textId="1DA70452" w:rsidR="007C4BC1" w:rsidRPr="00372ADA" w:rsidRDefault="009B47DC" w:rsidP="00B44F1F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last_update</w:t>
            </w:r>
            <w:proofErr w:type="spellEnd"/>
          </w:p>
        </w:tc>
        <w:tc>
          <w:tcPr>
            <w:tcW w:w="3117" w:type="dxa"/>
          </w:tcPr>
          <w:p w14:paraId="649562EE" w14:textId="017024E5" w:rsidR="007C4BC1" w:rsidRPr="00372ADA" w:rsidRDefault="009B47DC" w:rsidP="00B44F1F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proofErr w:type="gramStart"/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TIMESTAMP(</w:t>
            </w:r>
            <w:proofErr w:type="gramEnd"/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6) WITHOUT TIME ZONE</w:t>
            </w:r>
          </w:p>
        </w:tc>
        <w:tc>
          <w:tcPr>
            <w:tcW w:w="3117" w:type="dxa"/>
          </w:tcPr>
          <w:p w14:paraId="52012EEF" w14:textId="19DCA244" w:rsidR="007C4BC1" w:rsidRPr="00372ADA" w:rsidRDefault="009B47DC" w:rsidP="00B44F1F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Most recent update for the record.</w:t>
            </w:r>
          </w:p>
        </w:tc>
      </w:tr>
      <w:tr w:rsidR="007C4BC1" w:rsidRPr="00372ADA" w14:paraId="08A99386" w14:textId="77777777" w:rsidTr="007C4BC1">
        <w:tc>
          <w:tcPr>
            <w:tcW w:w="3116" w:type="dxa"/>
          </w:tcPr>
          <w:p w14:paraId="4997040F" w14:textId="5999A3C2" w:rsidR="007C4BC1" w:rsidRPr="00372ADA" w:rsidRDefault="009B47DC" w:rsidP="00B44F1F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picture</w:t>
            </w:r>
          </w:p>
        </w:tc>
        <w:tc>
          <w:tcPr>
            <w:tcW w:w="3117" w:type="dxa"/>
          </w:tcPr>
          <w:p w14:paraId="4183881E" w14:textId="4BCADA59" w:rsidR="007C4BC1" w:rsidRPr="00372ADA" w:rsidRDefault="009B47DC" w:rsidP="00B44F1F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BYTEA</w:t>
            </w:r>
          </w:p>
        </w:tc>
        <w:tc>
          <w:tcPr>
            <w:tcW w:w="3117" w:type="dxa"/>
          </w:tcPr>
          <w:p w14:paraId="6E09CA7A" w14:textId="392C4B40" w:rsidR="007C4BC1" w:rsidRPr="00372ADA" w:rsidRDefault="009B47DC" w:rsidP="00B44F1F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Picture number representing staff members picture</w:t>
            </w:r>
          </w:p>
        </w:tc>
      </w:tr>
      <w:tr w:rsidR="009B47DC" w:rsidRPr="00372ADA" w14:paraId="2757E9A2" w14:textId="77777777" w:rsidTr="00675523">
        <w:tc>
          <w:tcPr>
            <w:tcW w:w="9350" w:type="dxa"/>
            <w:gridSpan w:val="3"/>
          </w:tcPr>
          <w:p w14:paraId="6EA4121E" w14:textId="77777777" w:rsidR="009B47DC" w:rsidRPr="00372ADA" w:rsidRDefault="009B47DC" w:rsidP="00B44F1F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9B47DC" w:rsidRPr="00372ADA" w14:paraId="6E8DEBE3" w14:textId="77777777" w:rsidTr="008C63E7">
        <w:tc>
          <w:tcPr>
            <w:tcW w:w="3116" w:type="dxa"/>
          </w:tcPr>
          <w:p w14:paraId="72AAB282" w14:textId="1D77B239" w:rsidR="009B47DC" w:rsidRPr="00372ADA" w:rsidRDefault="009B47DC" w:rsidP="00B44F1F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372AD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LINKS TO</w:t>
            </w:r>
          </w:p>
        </w:tc>
        <w:tc>
          <w:tcPr>
            <w:tcW w:w="6234" w:type="dxa"/>
            <w:gridSpan w:val="2"/>
          </w:tcPr>
          <w:p w14:paraId="1F828DFD" w14:textId="77777777" w:rsidR="009B47DC" w:rsidRPr="00372ADA" w:rsidRDefault="009B47DC" w:rsidP="00B44F1F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7C4BC1" w:rsidRPr="00372ADA" w14:paraId="2C34705E" w14:textId="77777777" w:rsidTr="007C4BC1">
        <w:tc>
          <w:tcPr>
            <w:tcW w:w="3116" w:type="dxa"/>
          </w:tcPr>
          <w:p w14:paraId="15DA0751" w14:textId="6B1AD03C" w:rsidR="007C4BC1" w:rsidRPr="00372ADA" w:rsidRDefault="009B47DC" w:rsidP="00B44F1F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Table</w:t>
            </w:r>
          </w:p>
        </w:tc>
        <w:tc>
          <w:tcPr>
            <w:tcW w:w="3117" w:type="dxa"/>
          </w:tcPr>
          <w:p w14:paraId="68577502" w14:textId="26CBD65A" w:rsidR="007C4BC1" w:rsidRPr="00372ADA" w:rsidRDefault="009B47DC" w:rsidP="00B44F1F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Join</w:t>
            </w:r>
          </w:p>
        </w:tc>
        <w:tc>
          <w:tcPr>
            <w:tcW w:w="3117" w:type="dxa"/>
          </w:tcPr>
          <w:p w14:paraId="7E30AB9C" w14:textId="77777777" w:rsidR="007C4BC1" w:rsidRPr="00372ADA" w:rsidRDefault="007C4BC1" w:rsidP="00B44F1F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7C4BC1" w:rsidRPr="00372ADA" w14:paraId="669B6EEE" w14:textId="77777777" w:rsidTr="007C4BC1">
        <w:tc>
          <w:tcPr>
            <w:tcW w:w="3116" w:type="dxa"/>
          </w:tcPr>
          <w:p w14:paraId="72C780D1" w14:textId="19F693B3" w:rsidR="007C4BC1" w:rsidRPr="00372ADA" w:rsidRDefault="009B47DC" w:rsidP="00B44F1F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3117" w:type="dxa"/>
          </w:tcPr>
          <w:p w14:paraId="6AA5B461" w14:textId="7BBA86C5" w:rsidR="007C4BC1" w:rsidRPr="00372ADA" w:rsidRDefault="009B47DC" w:rsidP="00B44F1F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proofErr w:type="gramStart"/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staff.address</w:t>
            </w:r>
            <w:proofErr w:type="gramEnd"/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_id</w:t>
            </w:r>
            <w:proofErr w:type="spellEnd"/>
            <w:r w:rsidRPr="00372ADA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address.address_id</w:t>
            </w:r>
            <w:proofErr w:type="spellEnd"/>
          </w:p>
        </w:tc>
        <w:tc>
          <w:tcPr>
            <w:tcW w:w="3117" w:type="dxa"/>
          </w:tcPr>
          <w:p w14:paraId="7205E126" w14:textId="77777777" w:rsidR="007C4BC1" w:rsidRPr="00372ADA" w:rsidRDefault="007C4BC1" w:rsidP="00B44F1F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9B47DC" w:rsidRPr="00372ADA" w14:paraId="0021461D" w14:textId="77777777" w:rsidTr="00A554D2">
        <w:tc>
          <w:tcPr>
            <w:tcW w:w="9350" w:type="dxa"/>
            <w:gridSpan w:val="3"/>
          </w:tcPr>
          <w:p w14:paraId="35D67A5E" w14:textId="77777777" w:rsidR="009B47DC" w:rsidRPr="00372ADA" w:rsidRDefault="009B47DC" w:rsidP="00B44F1F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D67B91" w:rsidRPr="00372ADA" w14:paraId="01DD6DC5" w14:textId="77777777" w:rsidTr="0002594E">
        <w:tc>
          <w:tcPr>
            <w:tcW w:w="3116" w:type="dxa"/>
          </w:tcPr>
          <w:p w14:paraId="178B7179" w14:textId="4FA5F7F9" w:rsidR="00D67B91" w:rsidRPr="00372ADA" w:rsidRDefault="00D67B91" w:rsidP="00B44F1F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372AD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LINKED FROM</w:t>
            </w:r>
          </w:p>
        </w:tc>
        <w:tc>
          <w:tcPr>
            <w:tcW w:w="6234" w:type="dxa"/>
            <w:gridSpan w:val="2"/>
          </w:tcPr>
          <w:p w14:paraId="474D7710" w14:textId="77777777" w:rsidR="00D67B91" w:rsidRPr="00372ADA" w:rsidRDefault="00D67B91" w:rsidP="00B44F1F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7C4BC1" w:rsidRPr="00372ADA" w14:paraId="224066F2" w14:textId="77777777" w:rsidTr="007C4BC1">
        <w:tc>
          <w:tcPr>
            <w:tcW w:w="3116" w:type="dxa"/>
          </w:tcPr>
          <w:p w14:paraId="26C8C096" w14:textId="06920120" w:rsidR="007C4BC1" w:rsidRPr="00372ADA" w:rsidRDefault="009B47DC" w:rsidP="00B44F1F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Table</w:t>
            </w:r>
          </w:p>
        </w:tc>
        <w:tc>
          <w:tcPr>
            <w:tcW w:w="3117" w:type="dxa"/>
          </w:tcPr>
          <w:p w14:paraId="7E90FFCD" w14:textId="42CBB140" w:rsidR="007C4BC1" w:rsidRPr="00372ADA" w:rsidRDefault="009B47DC" w:rsidP="00B44F1F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Join</w:t>
            </w:r>
          </w:p>
        </w:tc>
        <w:tc>
          <w:tcPr>
            <w:tcW w:w="3117" w:type="dxa"/>
          </w:tcPr>
          <w:p w14:paraId="1BB24CFE" w14:textId="77777777" w:rsidR="007C4BC1" w:rsidRPr="00372ADA" w:rsidRDefault="007C4BC1" w:rsidP="00B44F1F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9B47DC" w:rsidRPr="00372ADA" w14:paraId="0AD60437" w14:textId="77777777" w:rsidTr="007C4BC1">
        <w:tc>
          <w:tcPr>
            <w:tcW w:w="3116" w:type="dxa"/>
          </w:tcPr>
          <w:p w14:paraId="0DDB2B57" w14:textId="2D40EAA9" w:rsidR="009B47DC" w:rsidRPr="00372ADA" w:rsidRDefault="009B47DC" w:rsidP="00B44F1F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payment</w:t>
            </w:r>
          </w:p>
        </w:tc>
        <w:tc>
          <w:tcPr>
            <w:tcW w:w="3117" w:type="dxa"/>
          </w:tcPr>
          <w:p w14:paraId="2C1A6885" w14:textId="0EC75C78" w:rsidR="009B47DC" w:rsidRPr="00372ADA" w:rsidRDefault="009B47DC" w:rsidP="00B44F1F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proofErr w:type="gramStart"/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payment.staff</w:t>
            </w:r>
            <w:proofErr w:type="gramEnd"/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_id</w:t>
            </w:r>
            <w:proofErr w:type="spellEnd"/>
            <w:r w:rsidRPr="00372ADA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staff.staff_id</w:t>
            </w:r>
            <w:proofErr w:type="spellEnd"/>
          </w:p>
        </w:tc>
        <w:tc>
          <w:tcPr>
            <w:tcW w:w="3117" w:type="dxa"/>
          </w:tcPr>
          <w:p w14:paraId="0C288DD6" w14:textId="77777777" w:rsidR="009B47DC" w:rsidRPr="00372ADA" w:rsidRDefault="009B47DC" w:rsidP="00B44F1F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9B47DC" w:rsidRPr="00372ADA" w14:paraId="4794AFF0" w14:textId="77777777" w:rsidTr="007C4BC1">
        <w:tc>
          <w:tcPr>
            <w:tcW w:w="3116" w:type="dxa"/>
          </w:tcPr>
          <w:p w14:paraId="4F6C71AB" w14:textId="552D2EC0" w:rsidR="009B47DC" w:rsidRPr="00372ADA" w:rsidRDefault="009B47DC" w:rsidP="00B44F1F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rental</w:t>
            </w:r>
          </w:p>
        </w:tc>
        <w:tc>
          <w:tcPr>
            <w:tcW w:w="3117" w:type="dxa"/>
          </w:tcPr>
          <w:p w14:paraId="0E519619" w14:textId="592B7E15" w:rsidR="009B47DC" w:rsidRPr="00372ADA" w:rsidRDefault="009B47DC" w:rsidP="00B44F1F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proofErr w:type="gramStart"/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rental.staff</w:t>
            </w:r>
            <w:proofErr w:type="gramEnd"/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_id</w:t>
            </w:r>
            <w:proofErr w:type="spellEnd"/>
            <w:r w:rsidRPr="00372ADA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staff.staff_id</w:t>
            </w:r>
            <w:proofErr w:type="spellEnd"/>
          </w:p>
        </w:tc>
        <w:tc>
          <w:tcPr>
            <w:tcW w:w="3117" w:type="dxa"/>
          </w:tcPr>
          <w:p w14:paraId="6AF802EA" w14:textId="77777777" w:rsidR="009B47DC" w:rsidRPr="00372ADA" w:rsidRDefault="009B47DC" w:rsidP="00B44F1F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9B47DC" w:rsidRPr="00372ADA" w14:paraId="16EB05AD" w14:textId="77777777" w:rsidTr="007C4BC1">
        <w:tc>
          <w:tcPr>
            <w:tcW w:w="3116" w:type="dxa"/>
          </w:tcPr>
          <w:p w14:paraId="2E2E5771" w14:textId="495BDE4B" w:rsidR="009B47DC" w:rsidRPr="00372ADA" w:rsidRDefault="009B47DC" w:rsidP="00B44F1F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store</w:t>
            </w:r>
          </w:p>
        </w:tc>
        <w:tc>
          <w:tcPr>
            <w:tcW w:w="3117" w:type="dxa"/>
          </w:tcPr>
          <w:p w14:paraId="42DD47F1" w14:textId="2C59789E" w:rsidR="009B47DC" w:rsidRPr="00372ADA" w:rsidRDefault="009B47DC" w:rsidP="00B44F1F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proofErr w:type="gramStart"/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store.store</w:t>
            </w:r>
            <w:proofErr w:type="gramEnd"/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_id</w:t>
            </w:r>
            <w:proofErr w:type="spellEnd"/>
            <w:r w:rsidRPr="00372ADA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staff.store_id</w:t>
            </w:r>
            <w:proofErr w:type="spellEnd"/>
          </w:p>
        </w:tc>
        <w:tc>
          <w:tcPr>
            <w:tcW w:w="3117" w:type="dxa"/>
          </w:tcPr>
          <w:p w14:paraId="3E1DC3BD" w14:textId="77777777" w:rsidR="009B47DC" w:rsidRPr="00372ADA" w:rsidRDefault="009B47DC" w:rsidP="00B44F1F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</w:tbl>
    <w:p w14:paraId="51405535" w14:textId="17AB7DE3" w:rsidR="007C4BC1" w:rsidRPr="00372ADA" w:rsidRDefault="007C4BC1" w:rsidP="00B44F1F">
      <w:pPr>
        <w:shd w:val="clear" w:color="auto" w:fill="FFFFFF"/>
        <w:spacing w:after="0"/>
        <w:rPr>
          <w:rFonts w:ascii="Times New Roman" w:eastAsia="Times New Roman" w:hAnsi="Times New Roman" w:cs="Times New Roman"/>
          <w:i/>
          <w:i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67B91" w:rsidRPr="00372ADA" w14:paraId="1A3CAED7" w14:textId="77777777" w:rsidTr="007A6EFD">
        <w:tc>
          <w:tcPr>
            <w:tcW w:w="9350" w:type="dxa"/>
            <w:gridSpan w:val="3"/>
          </w:tcPr>
          <w:p w14:paraId="395D80D1" w14:textId="77777777" w:rsidR="00D67B91" w:rsidRPr="00372ADA" w:rsidRDefault="00D67B91" w:rsidP="00B44F1F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372AD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3.7 TABLE NAME:</w:t>
            </w:r>
          </w:p>
          <w:p w14:paraId="00CB81BC" w14:textId="53239848" w:rsidR="00D67B91" w:rsidRPr="00372ADA" w:rsidRDefault="00D67B91" w:rsidP="00B44F1F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372AD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actor</w:t>
            </w:r>
          </w:p>
        </w:tc>
      </w:tr>
      <w:tr w:rsidR="00D67B91" w:rsidRPr="00372ADA" w14:paraId="55FA19E4" w14:textId="77777777" w:rsidTr="00D67B91">
        <w:tc>
          <w:tcPr>
            <w:tcW w:w="3116" w:type="dxa"/>
          </w:tcPr>
          <w:p w14:paraId="250C21A9" w14:textId="4EA226D3" w:rsidR="00D67B91" w:rsidRPr="00372ADA" w:rsidRDefault="00D67B91" w:rsidP="00B44F1F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372AD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COLUMN NAME</w:t>
            </w:r>
          </w:p>
        </w:tc>
        <w:tc>
          <w:tcPr>
            <w:tcW w:w="3117" w:type="dxa"/>
          </w:tcPr>
          <w:p w14:paraId="5D740E2C" w14:textId="37F3207B" w:rsidR="00D67B91" w:rsidRPr="00372ADA" w:rsidRDefault="00D67B91" w:rsidP="00B44F1F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372AD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DATA TYPE</w:t>
            </w:r>
          </w:p>
        </w:tc>
        <w:tc>
          <w:tcPr>
            <w:tcW w:w="3117" w:type="dxa"/>
          </w:tcPr>
          <w:p w14:paraId="485091E7" w14:textId="2334EA7F" w:rsidR="00D67B91" w:rsidRPr="00372ADA" w:rsidRDefault="00D67B91" w:rsidP="00B44F1F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372AD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COLUMN DESCRIPTION / ATRIBUTES</w:t>
            </w:r>
          </w:p>
        </w:tc>
      </w:tr>
      <w:tr w:rsidR="00D67B91" w:rsidRPr="00372ADA" w14:paraId="5E7C6293" w14:textId="77777777" w:rsidTr="00D67B91">
        <w:tc>
          <w:tcPr>
            <w:tcW w:w="3116" w:type="dxa"/>
          </w:tcPr>
          <w:p w14:paraId="76C02AE6" w14:textId="39DAA409" w:rsidR="00D67B91" w:rsidRPr="00372ADA" w:rsidRDefault="00D67B91" w:rsidP="00B44F1F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actor_id</w:t>
            </w:r>
            <w:proofErr w:type="spellEnd"/>
          </w:p>
        </w:tc>
        <w:tc>
          <w:tcPr>
            <w:tcW w:w="3117" w:type="dxa"/>
          </w:tcPr>
          <w:p w14:paraId="453AA90C" w14:textId="417A1217" w:rsidR="00D67B91" w:rsidRPr="00372ADA" w:rsidRDefault="00D67B91" w:rsidP="00B44F1F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SERIAL</w:t>
            </w:r>
          </w:p>
        </w:tc>
        <w:tc>
          <w:tcPr>
            <w:tcW w:w="3117" w:type="dxa"/>
          </w:tcPr>
          <w:p w14:paraId="767415FC" w14:textId="2941CC35" w:rsidR="00D67B91" w:rsidRPr="00372ADA" w:rsidRDefault="00D67B91" w:rsidP="00B44F1F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Primary key, unique id number for each actor</w:t>
            </w:r>
          </w:p>
        </w:tc>
      </w:tr>
      <w:tr w:rsidR="00D67B91" w:rsidRPr="00372ADA" w14:paraId="0ECC0A28" w14:textId="77777777" w:rsidTr="00D67B91">
        <w:tc>
          <w:tcPr>
            <w:tcW w:w="3116" w:type="dxa"/>
          </w:tcPr>
          <w:p w14:paraId="64DE8F52" w14:textId="61C89527" w:rsidR="00D67B91" w:rsidRPr="00372ADA" w:rsidRDefault="00D67B91" w:rsidP="00B44F1F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first_name</w:t>
            </w:r>
            <w:proofErr w:type="spellEnd"/>
          </w:p>
        </w:tc>
        <w:tc>
          <w:tcPr>
            <w:tcW w:w="3117" w:type="dxa"/>
          </w:tcPr>
          <w:p w14:paraId="492D2889" w14:textId="200A3B4F" w:rsidR="00D67B91" w:rsidRPr="00372ADA" w:rsidRDefault="00D67B91" w:rsidP="00B44F1F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372ADA">
              <w:rPr>
                <w:rFonts w:ascii="Times New Roman" w:hAnsi="Times New Roman" w:cs="Times New Roman"/>
                <w:sz w:val="24"/>
                <w:szCs w:val="24"/>
              </w:rPr>
              <w:t xml:space="preserve">CHARACTER </w:t>
            </w:r>
            <w:proofErr w:type="gramStart"/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VARYING(</w:t>
            </w:r>
            <w:proofErr w:type="gramEnd"/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45)</w:t>
            </w:r>
          </w:p>
        </w:tc>
        <w:tc>
          <w:tcPr>
            <w:tcW w:w="3117" w:type="dxa"/>
          </w:tcPr>
          <w:p w14:paraId="6478F140" w14:textId="3F9049CE" w:rsidR="00D67B91" w:rsidRPr="00372ADA" w:rsidRDefault="00D67B91" w:rsidP="00B44F1F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Actor's first name</w:t>
            </w:r>
          </w:p>
        </w:tc>
      </w:tr>
      <w:tr w:rsidR="00D67B91" w:rsidRPr="00372ADA" w14:paraId="69A172F5" w14:textId="77777777" w:rsidTr="00D67B91">
        <w:tc>
          <w:tcPr>
            <w:tcW w:w="3116" w:type="dxa"/>
          </w:tcPr>
          <w:p w14:paraId="44AE5535" w14:textId="7D81341C" w:rsidR="00D67B91" w:rsidRPr="00372ADA" w:rsidRDefault="00D67B91" w:rsidP="00B44F1F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last_name</w:t>
            </w:r>
            <w:proofErr w:type="spellEnd"/>
          </w:p>
        </w:tc>
        <w:tc>
          <w:tcPr>
            <w:tcW w:w="3117" w:type="dxa"/>
          </w:tcPr>
          <w:p w14:paraId="6F07A054" w14:textId="568F2B8A" w:rsidR="00D67B91" w:rsidRPr="00372ADA" w:rsidRDefault="00D67B91" w:rsidP="00B44F1F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372ADA">
              <w:rPr>
                <w:rFonts w:ascii="Times New Roman" w:hAnsi="Times New Roman" w:cs="Times New Roman"/>
                <w:sz w:val="24"/>
                <w:szCs w:val="24"/>
              </w:rPr>
              <w:t xml:space="preserve">CHARACTER </w:t>
            </w:r>
            <w:proofErr w:type="gramStart"/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VARYING(</w:t>
            </w:r>
            <w:proofErr w:type="gramEnd"/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45)</w:t>
            </w:r>
          </w:p>
        </w:tc>
        <w:tc>
          <w:tcPr>
            <w:tcW w:w="3117" w:type="dxa"/>
          </w:tcPr>
          <w:p w14:paraId="129E9AB3" w14:textId="797A13D6" w:rsidR="00D67B91" w:rsidRPr="00372ADA" w:rsidRDefault="00D67B91" w:rsidP="00B44F1F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Actor's last name</w:t>
            </w:r>
          </w:p>
        </w:tc>
      </w:tr>
      <w:tr w:rsidR="00D67B91" w:rsidRPr="00372ADA" w14:paraId="52C83594" w14:textId="77777777" w:rsidTr="00D67B91">
        <w:tc>
          <w:tcPr>
            <w:tcW w:w="3116" w:type="dxa"/>
          </w:tcPr>
          <w:p w14:paraId="71C4081A" w14:textId="382BF647" w:rsidR="00D67B91" w:rsidRPr="00372ADA" w:rsidRDefault="00D67B91" w:rsidP="00B44F1F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last_update</w:t>
            </w:r>
            <w:proofErr w:type="spellEnd"/>
          </w:p>
        </w:tc>
        <w:tc>
          <w:tcPr>
            <w:tcW w:w="3117" w:type="dxa"/>
          </w:tcPr>
          <w:p w14:paraId="0877CB41" w14:textId="4CDB66B0" w:rsidR="00D67B91" w:rsidRPr="00372ADA" w:rsidRDefault="00D67B91" w:rsidP="00B44F1F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proofErr w:type="gramStart"/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TIMESTAMP(</w:t>
            </w:r>
            <w:proofErr w:type="gramEnd"/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6) WITHOUT TIME ZONE</w:t>
            </w:r>
          </w:p>
        </w:tc>
        <w:tc>
          <w:tcPr>
            <w:tcW w:w="3117" w:type="dxa"/>
          </w:tcPr>
          <w:p w14:paraId="76BD2F30" w14:textId="36800E2E" w:rsidR="00D67B91" w:rsidRPr="00372ADA" w:rsidRDefault="00D67B91" w:rsidP="00B44F1F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Most recent update for the record</w:t>
            </w:r>
          </w:p>
        </w:tc>
      </w:tr>
      <w:tr w:rsidR="00D67B91" w:rsidRPr="00372ADA" w14:paraId="6241DBD3" w14:textId="77777777" w:rsidTr="00F0772C">
        <w:tc>
          <w:tcPr>
            <w:tcW w:w="9350" w:type="dxa"/>
            <w:gridSpan w:val="3"/>
          </w:tcPr>
          <w:p w14:paraId="72848DD3" w14:textId="77777777" w:rsidR="00D67B91" w:rsidRPr="00372ADA" w:rsidRDefault="00D67B91" w:rsidP="00B44F1F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A403A2" w:rsidRPr="00372ADA" w14:paraId="261B3C0D" w14:textId="77777777" w:rsidTr="0001585E">
        <w:tc>
          <w:tcPr>
            <w:tcW w:w="3116" w:type="dxa"/>
          </w:tcPr>
          <w:p w14:paraId="139B1761" w14:textId="56C68433" w:rsidR="00A403A2" w:rsidRPr="00372ADA" w:rsidRDefault="00A403A2" w:rsidP="00B44F1F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372AD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LINKED FROM</w:t>
            </w:r>
          </w:p>
        </w:tc>
        <w:tc>
          <w:tcPr>
            <w:tcW w:w="6234" w:type="dxa"/>
            <w:gridSpan w:val="2"/>
          </w:tcPr>
          <w:p w14:paraId="0E6725A1" w14:textId="77777777" w:rsidR="00A403A2" w:rsidRPr="00372ADA" w:rsidRDefault="00A403A2" w:rsidP="00B44F1F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D67B91" w:rsidRPr="00372ADA" w14:paraId="18B5F599" w14:textId="77777777" w:rsidTr="00D67B91">
        <w:tc>
          <w:tcPr>
            <w:tcW w:w="3116" w:type="dxa"/>
          </w:tcPr>
          <w:p w14:paraId="34EB23A2" w14:textId="27910E1D" w:rsidR="00D67B91" w:rsidRPr="00372ADA" w:rsidRDefault="00A403A2" w:rsidP="00B44F1F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Table</w:t>
            </w:r>
          </w:p>
        </w:tc>
        <w:tc>
          <w:tcPr>
            <w:tcW w:w="3117" w:type="dxa"/>
          </w:tcPr>
          <w:p w14:paraId="3BC2D67E" w14:textId="182A8ADD" w:rsidR="00D67B91" w:rsidRPr="00372ADA" w:rsidRDefault="00A403A2" w:rsidP="00B44F1F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Join</w:t>
            </w:r>
          </w:p>
        </w:tc>
        <w:tc>
          <w:tcPr>
            <w:tcW w:w="3117" w:type="dxa"/>
          </w:tcPr>
          <w:p w14:paraId="3CAB750B" w14:textId="77777777" w:rsidR="00D67B91" w:rsidRPr="00372ADA" w:rsidRDefault="00D67B91" w:rsidP="00B44F1F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D67B91" w:rsidRPr="00372ADA" w14:paraId="3AC2E60F" w14:textId="77777777" w:rsidTr="00D67B91">
        <w:tc>
          <w:tcPr>
            <w:tcW w:w="3116" w:type="dxa"/>
          </w:tcPr>
          <w:p w14:paraId="179BB6D1" w14:textId="0F084B66" w:rsidR="00D67B91" w:rsidRPr="00372ADA" w:rsidRDefault="00A403A2" w:rsidP="00B44F1F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film_actor</w:t>
            </w:r>
            <w:proofErr w:type="spellEnd"/>
          </w:p>
        </w:tc>
        <w:tc>
          <w:tcPr>
            <w:tcW w:w="3117" w:type="dxa"/>
          </w:tcPr>
          <w:p w14:paraId="4BC1274C" w14:textId="07842834" w:rsidR="00D67B91" w:rsidRPr="00372ADA" w:rsidRDefault="00A403A2" w:rsidP="00B44F1F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film_</w:t>
            </w:r>
            <w:proofErr w:type="gramStart"/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actor.actor</w:t>
            </w:r>
            <w:proofErr w:type="gramEnd"/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_id</w:t>
            </w:r>
            <w:proofErr w:type="spellEnd"/>
            <w:r w:rsidRPr="00372ADA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actor.actor_id</w:t>
            </w:r>
            <w:proofErr w:type="spellEnd"/>
          </w:p>
        </w:tc>
        <w:tc>
          <w:tcPr>
            <w:tcW w:w="3117" w:type="dxa"/>
          </w:tcPr>
          <w:p w14:paraId="4C0D715D" w14:textId="77777777" w:rsidR="00D67B91" w:rsidRPr="00372ADA" w:rsidRDefault="00D67B91" w:rsidP="00B44F1F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</w:tbl>
    <w:p w14:paraId="29092716" w14:textId="2CE39F2B" w:rsidR="009B47DC" w:rsidRPr="00372ADA" w:rsidRDefault="009B47DC" w:rsidP="00B44F1F">
      <w:pPr>
        <w:shd w:val="clear" w:color="auto" w:fill="FFFFFF"/>
        <w:spacing w:after="0"/>
        <w:rPr>
          <w:rFonts w:ascii="Times New Roman" w:eastAsia="Times New Roman" w:hAnsi="Times New Roman" w:cs="Times New Roman"/>
          <w:i/>
          <w:i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44F1F" w:rsidRPr="00372ADA" w14:paraId="4C139E57" w14:textId="77777777" w:rsidTr="009E6B01">
        <w:tc>
          <w:tcPr>
            <w:tcW w:w="9350" w:type="dxa"/>
            <w:gridSpan w:val="3"/>
          </w:tcPr>
          <w:p w14:paraId="5CBEDC36" w14:textId="77777777" w:rsidR="00B44F1F" w:rsidRPr="00372ADA" w:rsidRDefault="00B44F1F" w:rsidP="00B44F1F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372AD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3.8 TABLE NAME:</w:t>
            </w:r>
          </w:p>
          <w:p w14:paraId="6C09B939" w14:textId="2112DB5C" w:rsidR="00B44F1F" w:rsidRPr="00372ADA" w:rsidRDefault="00B44F1F" w:rsidP="00B44F1F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372AD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film</w:t>
            </w:r>
          </w:p>
        </w:tc>
      </w:tr>
      <w:tr w:rsidR="00B44F1F" w:rsidRPr="00372ADA" w14:paraId="621E25D0" w14:textId="77777777" w:rsidTr="00B44F1F">
        <w:tc>
          <w:tcPr>
            <w:tcW w:w="3116" w:type="dxa"/>
          </w:tcPr>
          <w:p w14:paraId="27AE5955" w14:textId="44008F5C" w:rsidR="00B44F1F" w:rsidRPr="00372ADA" w:rsidRDefault="00B44F1F" w:rsidP="00B44F1F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372AD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COLUMN NAME</w:t>
            </w:r>
          </w:p>
        </w:tc>
        <w:tc>
          <w:tcPr>
            <w:tcW w:w="3117" w:type="dxa"/>
          </w:tcPr>
          <w:p w14:paraId="66A5D0AB" w14:textId="2B3D6087" w:rsidR="00B44F1F" w:rsidRPr="00372ADA" w:rsidRDefault="00B44F1F" w:rsidP="00B44F1F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372AD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DATA TYPE</w:t>
            </w:r>
          </w:p>
        </w:tc>
        <w:tc>
          <w:tcPr>
            <w:tcW w:w="3117" w:type="dxa"/>
          </w:tcPr>
          <w:p w14:paraId="02431235" w14:textId="15E6FDEB" w:rsidR="00B44F1F" w:rsidRPr="00372ADA" w:rsidRDefault="00B44F1F" w:rsidP="00B44F1F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372AD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COLUMN DESCRIPTION / ATRIBUTES</w:t>
            </w:r>
          </w:p>
        </w:tc>
      </w:tr>
      <w:tr w:rsidR="00B44F1F" w:rsidRPr="00372ADA" w14:paraId="465291E4" w14:textId="77777777" w:rsidTr="00B44F1F">
        <w:tc>
          <w:tcPr>
            <w:tcW w:w="3116" w:type="dxa"/>
          </w:tcPr>
          <w:p w14:paraId="399D7D00" w14:textId="78DA8CCB" w:rsidR="00B44F1F" w:rsidRPr="00372ADA" w:rsidRDefault="00B44F1F" w:rsidP="00B44F1F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r w:rsidRPr="00372AD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film_id</w:t>
            </w:r>
            <w:proofErr w:type="spellEnd"/>
          </w:p>
        </w:tc>
        <w:tc>
          <w:tcPr>
            <w:tcW w:w="3117" w:type="dxa"/>
          </w:tcPr>
          <w:p w14:paraId="69D12AB6" w14:textId="1B2092FC" w:rsidR="00B44F1F" w:rsidRPr="00372ADA" w:rsidRDefault="00B44F1F" w:rsidP="00B44F1F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SERIAL</w:t>
            </w:r>
          </w:p>
        </w:tc>
        <w:tc>
          <w:tcPr>
            <w:tcW w:w="3117" w:type="dxa"/>
          </w:tcPr>
          <w:p w14:paraId="18606D6C" w14:textId="7A8820AF" w:rsidR="00B44F1F" w:rsidRPr="00372ADA" w:rsidRDefault="00B44F1F" w:rsidP="00B44F1F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Primary key, unique id number for each film</w:t>
            </w:r>
          </w:p>
        </w:tc>
      </w:tr>
      <w:tr w:rsidR="00B44F1F" w:rsidRPr="00372ADA" w14:paraId="452A8D82" w14:textId="77777777" w:rsidTr="00B44F1F">
        <w:tc>
          <w:tcPr>
            <w:tcW w:w="3116" w:type="dxa"/>
          </w:tcPr>
          <w:p w14:paraId="68B3A082" w14:textId="67C31AD2" w:rsidR="00B44F1F" w:rsidRPr="00372ADA" w:rsidRDefault="00B44F1F" w:rsidP="00B44F1F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title</w:t>
            </w:r>
          </w:p>
        </w:tc>
        <w:tc>
          <w:tcPr>
            <w:tcW w:w="3117" w:type="dxa"/>
          </w:tcPr>
          <w:p w14:paraId="4E217C68" w14:textId="37AA6BD7" w:rsidR="00B44F1F" w:rsidRPr="00372ADA" w:rsidRDefault="00B44F1F" w:rsidP="00B44F1F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372ADA">
              <w:rPr>
                <w:rFonts w:ascii="Times New Roman" w:hAnsi="Times New Roman" w:cs="Times New Roman"/>
                <w:sz w:val="24"/>
                <w:szCs w:val="24"/>
              </w:rPr>
              <w:t xml:space="preserve">CHARACTER </w:t>
            </w:r>
            <w:proofErr w:type="gramStart"/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VARYING(</w:t>
            </w:r>
            <w:proofErr w:type="gramEnd"/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255)</w:t>
            </w:r>
          </w:p>
        </w:tc>
        <w:tc>
          <w:tcPr>
            <w:tcW w:w="3117" w:type="dxa"/>
          </w:tcPr>
          <w:p w14:paraId="75AE922C" w14:textId="0A9FA5D7" w:rsidR="00B44F1F" w:rsidRPr="00372ADA" w:rsidRDefault="00B44F1F" w:rsidP="00B44F1F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Movie title</w:t>
            </w:r>
          </w:p>
        </w:tc>
      </w:tr>
      <w:tr w:rsidR="00B44F1F" w:rsidRPr="00372ADA" w14:paraId="7B48263E" w14:textId="77777777" w:rsidTr="00B44F1F">
        <w:tc>
          <w:tcPr>
            <w:tcW w:w="3116" w:type="dxa"/>
          </w:tcPr>
          <w:p w14:paraId="0C8380E2" w14:textId="75082B52" w:rsidR="00B44F1F" w:rsidRPr="00372ADA" w:rsidRDefault="00B44F1F" w:rsidP="00B44F1F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3117" w:type="dxa"/>
          </w:tcPr>
          <w:p w14:paraId="2BF40A9C" w14:textId="7BF28254" w:rsidR="00B44F1F" w:rsidRPr="00372ADA" w:rsidRDefault="00B44F1F" w:rsidP="00B44F1F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3117" w:type="dxa"/>
          </w:tcPr>
          <w:p w14:paraId="4C47D877" w14:textId="57AF3F86" w:rsidR="00B44F1F" w:rsidRPr="00372ADA" w:rsidRDefault="00B44F1F" w:rsidP="00B44F1F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Movie description</w:t>
            </w:r>
          </w:p>
        </w:tc>
      </w:tr>
      <w:tr w:rsidR="00B44F1F" w:rsidRPr="00372ADA" w14:paraId="0E919B3A" w14:textId="77777777" w:rsidTr="00B44F1F">
        <w:tc>
          <w:tcPr>
            <w:tcW w:w="3116" w:type="dxa"/>
          </w:tcPr>
          <w:p w14:paraId="19F010A3" w14:textId="1BABC606" w:rsidR="00B44F1F" w:rsidRPr="00372ADA" w:rsidRDefault="00B44F1F" w:rsidP="00B44F1F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release_year</w:t>
            </w:r>
            <w:proofErr w:type="spellEnd"/>
          </w:p>
        </w:tc>
        <w:tc>
          <w:tcPr>
            <w:tcW w:w="3117" w:type="dxa"/>
          </w:tcPr>
          <w:p w14:paraId="29BAF749" w14:textId="240754C2" w:rsidR="00B44F1F" w:rsidRPr="00372ADA" w:rsidRDefault="00B44F1F" w:rsidP="00B44F1F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year</w:t>
            </w:r>
          </w:p>
        </w:tc>
        <w:tc>
          <w:tcPr>
            <w:tcW w:w="3117" w:type="dxa"/>
          </w:tcPr>
          <w:p w14:paraId="04AD7C99" w14:textId="7F62F7CC" w:rsidR="00B44F1F" w:rsidRPr="00372ADA" w:rsidRDefault="00B44F1F" w:rsidP="00B44F1F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Year movie was released</w:t>
            </w:r>
          </w:p>
        </w:tc>
      </w:tr>
      <w:tr w:rsidR="00B44F1F" w:rsidRPr="00372ADA" w14:paraId="09BB7E21" w14:textId="77777777" w:rsidTr="00B44F1F">
        <w:tc>
          <w:tcPr>
            <w:tcW w:w="3116" w:type="dxa"/>
          </w:tcPr>
          <w:p w14:paraId="02FCC8E8" w14:textId="5059434A" w:rsidR="00B44F1F" w:rsidRPr="00372ADA" w:rsidRDefault="00B44F1F" w:rsidP="00B44F1F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anguage_id</w:t>
            </w:r>
            <w:proofErr w:type="spellEnd"/>
          </w:p>
        </w:tc>
        <w:tc>
          <w:tcPr>
            <w:tcW w:w="3117" w:type="dxa"/>
          </w:tcPr>
          <w:p w14:paraId="36B40EAD" w14:textId="7D3E2908" w:rsidR="00B44F1F" w:rsidRPr="00372ADA" w:rsidRDefault="00B44F1F" w:rsidP="00B44F1F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SMALLINT</w:t>
            </w:r>
          </w:p>
        </w:tc>
        <w:tc>
          <w:tcPr>
            <w:tcW w:w="3117" w:type="dxa"/>
          </w:tcPr>
          <w:p w14:paraId="34A3C4A3" w14:textId="3723A79B" w:rsidR="00B44F1F" w:rsidRPr="00372ADA" w:rsidRDefault="00B44F1F" w:rsidP="00B44F1F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Foreign key, id number representing the movie's language</w:t>
            </w:r>
          </w:p>
        </w:tc>
      </w:tr>
      <w:tr w:rsidR="00B44F1F" w:rsidRPr="00372ADA" w14:paraId="496EA4FF" w14:textId="77777777" w:rsidTr="00B44F1F">
        <w:tc>
          <w:tcPr>
            <w:tcW w:w="3116" w:type="dxa"/>
          </w:tcPr>
          <w:p w14:paraId="78E27474" w14:textId="535A81B1" w:rsidR="00B44F1F" w:rsidRPr="00372ADA" w:rsidRDefault="00B44F1F" w:rsidP="00B44F1F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rental_duration</w:t>
            </w:r>
            <w:proofErr w:type="spellEnd"/>
          </w:p>
        </w:tc>
        <w:tc>
          <w:tcPr>
            <w:tcW w:w="3117" w:type="dxa"/>
          </w:tcPr>
          <w:p w14:paraId="229A7663" w14:textId="7E7140E3" w:rsidR="00B44F1F" w:rsidRPr="00372ADA" w:rsidRDefault="00B44F1F" w:rsidP="00B44F1F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SMALLINT</w:t>
            </w:r>
          </w:p>
        </w:tc>
        <w:tc>
          <w:tcPr>
            <w:tcW w:w="3117" w:type="dxa"/>
          </w:tcPr>
          <w:p w14:paraId="1ABC6B57" w14:textId="08112F4C" w:rsidR="00B44F1F" w:rsidRPr="00372ADA" w:rsidRDefault="00B44F1F" w:rsidP="00B44F1F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Amount of time the movie was rented</w:t>
            </w:r>
          </w:p>
        </w:tc>
      </w:tr>
      <w:tr w:rsidR="00B44F1F" w:rsidRPr="00372ADA" w14:paraId="10594ABD" w14:textId="77777777" w:rsidTr="00B44F1F">
        <w:tc>
          <w:tcPr>
            <w:tcW w:w="3116" w:type="dxa"/>
          </w:tcPr>
          <w:p w14:paraId="617F9E2E" w14:textId="74250570" w:rsidR="00B44F1F" w:rsidRPr="00372ADA" w:rsidRDefault="00B44F1F" w:rsidP="00B44F1F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rental_rate</w:t>
            </w:r>
            <w:proofErr w:type="spellEnd"/>
          </w:p>
        </w:tc>
        <w:tc>
          <w:tcPr>
            <w:tcW w:w="3117" w:type="dxa"/>
          </w:tcPr>
          <w:p w14:paraId="77E42E23" w14:textId="69D2B22B" w:rsidR="00B44F1F" w:rsidRPr="00372ADA" w:rsidRDefault="00B44F1F" w:rsidP="00B44F1F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proofErr w:type="gramStart"/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NUMERICAL(</w:t>
            </w:r>
            <w:proofErr w:type="gramEnd"/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4.2)</w:t>
            </w:r>
          </w:p>
        </w:tc>
        <w:tc>
          <w:tcPr>
            <w:tcW w:w="3117" w:type="dxa"/>
          </w:tcPr>
          <w:p w14:paraId="07CAF658" w14:textId="4BE119C8" w:rsidR="00B44F1F" w:rsidRPr="00372ADA" w:rsidRDefault="00B44F1F" w:rsidP="00B44F1F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Rental rate for the movie</w:t>
            </w:r>
          </w:p>
        </w:tc>
      </w:tr>
      <w:tr w:rsidR="00B44F1F" w:rsidRPr="00372ADA" w14:paraId="2FAFEC86" w14:textId="77777777" w:rsidTr="00B44F1F">
        <w:tc>
          <w:tcPr>
            <w:tcW w:w="3116" w:type="dxa"/>
          </w:tcPr>
          <w:p w14:paraId="4C94F40D" w14:textId="0C7B9400" w:rsidR="00B44F1F" w:rsidRPr="00372ADA" w:rsidRDefault="00B44F1F" w:rsidP="00B44F1F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length</w:t>
            </w:r>
          </w:p>
        </w:tc>
        <w:tc>
          <w:tcPr>
            <w:tcW w:w="3117" w:type="dxa"/>
          </w:tcPr>
          <w:p w14:paraId="096363D4" w14:textId="4C42E534" w:rsidR="00B44F1F" w:rsidRPr="00372ADA" w:rsidRDefault="00B44F1F" w:rsidP="00B44F1F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SMALLINT</w:t>
            </w:r>
          </w:p>
        </w:tc>
        <w:tc>
          <w:tcPr>
            <w:tcW w:w="3117" w:type="dxa"/>
          </w:tcPr>
          <w:p w14:paraId="44F96BF8" w14:textId="7C2F8F34" w:rsidR="00B44F1F" w:rsidRPr="00372ADA" w:rsidRDefault="00B44F1F" w:rsidP="00B44F1F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Runtime of the movie</w:t>
            </w:r>
          </w:p>
        </w:tc>
      </w:tr>
      <w:tr w:rsidR="00B44F1F" w:rsidRPr="00372ADA" w14:paraId="61066C0C" w14:textId="77777777" w:rsidTr="00B44F1F">
        <w:tc>
          <w:tcPr>
            <w:tcW w:w="3116" w:type="dxa"/>
          </w:tcPr>
          <w:p w14:paraId="0B11ABF2" w14:textId="090CC458" w:rsidR="00B44F1F" w:rsidRPr="00372ADA" w:rsidRDefault="00B44F1F" w:rsidP="00B44F1F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replacement_cost</w:t>
            </w:r>
            <w:proofErr w:type="spellEnd"/>
          </w:p>
        </w:tc>
        <w:tc>
          <w:tcPr>
            <w:tcW w:w="3117" w:type="dxa"/>
          </w:tcPr>
          <w:p w14:paraId="3FFE1F88" w14:textId="5285964E" w:rsidR="00B44F1F" w:rsidRPr="00372ADA" w:rsidRDefault="00B44F1F" w:rsidP="00B44F1F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proofErr w:type="gramStart"/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NUMERICAL(</w:t>
            </w:r>
            <w:proofErr w:type="gramEnd"/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5.2</w:t>
            </w:r>
          </w:p>
        </w:tc>
        <w:tc>
          <w:tcPr>
            <w:tcW w:w="3117" w:type="dxa"/>
          </w:tcPr>
          <w:p w14:paraId="130C7C3A" w14:textId="44461285" w:rsidR="00B44F1F" w:rsidRPr="00372ADA" w:rsidRDefault="00B44F1F" w:rsidP="00B44F1F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Cost to replace the movie</w:t>
            </w:r>
          </w:p>
        </w:tc>
      </w:tr>
      <w:tr w:rsidR="00B44F1F" w:rsidRPr="00372ADA" w14:paraId="57AC0ADB" w14:textId="77777777" w:rsidTr="00B44F1F">
        <w:tc>
          <w:tcPr>
            <w:tcW w:w="3116" w:type="dxa"/>
          </w:tcPr>
          <w:p w14:paraId="4E6C044A" w14:textId="0CFC11CF" w:rsidR="00B44F1F" w:rsidRPr="00372ADA" w:rsidRDefault="00B44F1F" w:rsidP="00B44F1F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rating</w:t>
            </w:r>
          </w:p>
        </w:tc>
        <w:tc>
          <w:tcPr>
            <w:tcW w:w="3117" w:type="dxa"/>
          </w:tcPr>
          <w:p w14:paraId="20ED755C" w14:textId="53B9A58E" w:rsidR="00B44F1F" w:rsidRPr="00372ADA" w:rsidRDefault="00B44F1F" w:rsidP="00B44F1F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mpaa_rating</w:t>
            </w:r>
            <w:proofErr w:type="spellEnd"/>
          </w:p>
        </w:tc>
        <w:tc>
          <w:tcPr>
            <w:tcW w:w="3117" w:type="dxa"/>
          </w:tcPr>
          <w:p w14:paraId="50BC022B" w14:textId="4CD1E321" w:rsidR="00B44F1F" w:rsidRPr="00372ADA" w:rsidRDefault="00B44F1F" w:rsidP="00B44F1F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Movie's MPAA rating</w:t>
            </w:r>
          </w:p>
        </w:tc>
      </w:tr>
      <w:tr w:rsidR="00B44F1F" w:rsidRPr="00372ADA" w14:paraId="40F6B079" w14:textId="77777777" w:rsidTr="00B44F1F">
        <w:tc>
          <w:tcPr>
            <w:tcW w:w="3116" w:type="dxa"/>
          </w:tcPr>
          <w:p w14:paraId="7E294839" w14:textId="7B66C5E4" w:rsidR="00B44F1F" w:rsidRPr="00372ADA" w:rsidRDefault="00B44F1F" w:rsidP="00B44F1F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last_update</w:t>
            </w:r>
            <w:proofErr w:type="spellEnd"/>
          </w:p>
        </w:tc>
        <w:tc>
          <w:tcPr>
            <w:tcW w:w="3117" w:type="dxa"/>
          </w:tcPr>
          <w:p w14:paraId="10C4BCA7" w14:textId="341B05F9" w:rsidR="00B44F1F" w:rsidRPr="00372ADA" w:rsidRDefault="00B44F1F" w:rsidP="00B44F1F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proofErr w:type="gramStart"/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TIMESTAMP(</w:t>
            </w:r>
            <w:proofErr w:type="gramEnd"/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6) WITHOUT TIME ZONE</w:t>
            </w:r>
          </w:p>
        </w:tc>
        <w:tc>
          <w:tcPr>
            <w:tcW w:w="3117" w:type="dxa"/>
          </w:tcPr>
          <w:p w14:paraId="66861594" w14:textId="0E0AF270" w:rsidR="00B44F1F" w:rsidRPr="00372ADA" w:rsidRDefault="00B44F1F" w:rsidP="00B44F1F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Most recent update for the record.</w:t>
            </w:r>
          </w:p>
        </w:tc>
      </w:tr>
      <w:tr w:rsidR="00B44F1F" w:rsidRPr="00372ADA" w14:paraId="0862A810" w14:textId="77777777" w:rsidTr="00B44F1F">
        <w:tc>
          <w:tcPr>
            <w:tcW w:w="3116" w:type="dxa"/>
          </w:tcPr>
          <w:p w14:paraId="52DCE667" w14:textId="67054B96" w:rsidR="00B44F1F" w:rsidRPr="00372ADA" w:rsidRDefault="00B44F1F" w:rsidP="00B44F1F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special_features</w:t>
            </w:r>
            <w:proofErr w:type="spellEnd"/>
          </w:p>
        </w:tc>
        <w:tc>
          <w:tcPr>
            <w:tcW w:w="3117" w:type="dxa"/>
          </w:tcPr>
          <w:p w14:paraId="7F7FCC17" w14:textId="74E50D15" w:rsidR="00B44F1F" w:rsidRPr="00372ADA" w:rsidRDefault="00B44F1F" w:rsidP="00B44F1F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3117" w:type="dxa"/>
          </w:tcPr>
          <w:p w14:paraId="64C583EB" w14:textId="384A688E" w:rsidR="00B44F1F" w:rsidRPr="00372ADA" w:rsidRDefault="00B44F1F" w:rsidP="00B44F1F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Movie's special features</w:t>
            </w:r>
          </w:p>
        </w:tc>
      </w:tr>
      <w:tr w:rsidR="00B44F1F" w:rsidRPr="00372ADA" w14:paraId="4F0BAE32" w14:textId="77777777" w:rsidTr="00B44F1F">
        <w:tc>
          <w:tcPr>
            <w:tcW w:w="3116" w:type="dxa"/>
          </w:tcPr>
          <w:p w14:paraId="4BD6318C" w14:textId="142BD275" w:rsidR="00B44F1F" w:rsidRPr="00372ADA" w:rsidRDefault="00B44F1F" w:rsidP="00B44F1F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fulltext</w:t>
            </w:r>
            <w:proofErr w:type="spellEnd"/>
          </w:p>
        </w:tc>
        <w:tc>
          <w:tcPr>
            <w:tcW w:w="3117" w:type="dxa"/>
          </w:tcPr>
          <w:p w14:paraId="7337A97D" w14:textId="2147FE51" w:rsidR="00B44F1F" w:rsidRPr="00372ADA" w:rsidRDefault="00B44F1F" w:rsidP="00B44F1F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TSVECTOR</w:t>
            </w:r>
          </w:p>
        </w:tc>
        <w:tc>
          <w:tcPr>
            <w:tcW w:w="3117" w:type="dxa"/>
          </w:tcPr>
          <w:p w14:paraId="396E1440" w14:textId="1423BC78" w:rsidR="00B44F1F" w:rsidRPr="00372ADA" w:rsidRDefault="00B44F1F" w:rsidP="00B44F1F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372ADA">
              <w:rPr>
                <w:rFonts w:ascii="Times New Roman" w:hAnsi="Times New Roman" w:cs="Times New Roman"/>
                <w:sz w:val="24"/>
                <w:szCs w:val="24"/>
              </w:rPr>
              <w:t xml:space="preserve">Keywords </w:t>
            </w:r>
            <w:proofErr w:type="spellStart"/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relevent</w:t>
            </w:r>
            <w:proofErr w:type="spellEnd"/>
            <w:r w:rsidRPr="00372ADA">
              <w:rPr>
                <w:rFonts w:ascii="Times New Roman" w:hAnsi="Times New Roman" w:cs="Times New Roman"/>
                <w:sz w:val="24"/>
                <w:szCs w:val="24"/>
              </w:rPr>
              <w:t xml:space="preserve"> in or related to the movie</w:t>
            </w:r>
          </w:p>
        </w:tc>
      </w:tr>
      <w:tr w:rsidR="00B44F1F" w:rsidRPr="00372ADA" w14:paraId="33A5FC5E" w14:textId="77777777" w:rsidTr="006B1CE6">
        <w:tc>
          <w:tcPr>
            <w:tcW w:w="9350" w:type="dxa"/>
            <w:gridSpan w:val="3"/>
          </w:tcPr>
          <w:p w14:paraId="14985949" w14:textId="77777777" w:rsidR="00B44F1F" w:rsidRPr="00372ADA" w:rsidRDefault="00B44F1F" w:rsidP="00B44F1F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B44F1F" w:rsidRPr="00372ADA" w14:paraId="43A9227D" w14:textId="77777777" w:rsidTr="001C1A09">
        <w:tc>
          <w:tcPr>
            <w:tcW w:w="3116" w:type="dxa"/>
          </w:tcPr>
          <w:p w14:paraId="01CF7A7E" w14:textId="1EC2E36A" w:rsidR="00B44F1F" w:rsidRPr="00372ADA" w:rsidRDefault="00B44F1F" w:rsidP="00B44F1F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372AD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LINKS TO</w:t>
            </w:r>
          </w:p>
        </w:tc>
        <w:tc>
          <w:tcPr>
            <w:tcW w:w="6234" w:type="dxa"/>
            <w:gridSpan w:val="2"/>
          </w:tcPr>
          <w:p w14:paraId="458969B5" w14:textId="77777777" w:rsidR="00B44F1F" w:rsidRPr="00372ADA" w:rsidRDefault="00B44F1F" w:rsidP="00B44F1F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B44F1F" w:rsidRPr="00372ADA" w14:paraId="20612FFC" w14:textId="77777777" w:rsidTr="00B44F1F">
        <w:tc>
          <w:tcPr>
            <w:tcW w:w="3116" w:type="dxa"/>
          </w:tcPr>
          <w:p w14:paraId="4A9CF82A" w14:textId="6850776A" w:rsidR="00B44F1F" w:rsidRPr="00372ADA" w:rsidRDefault="00B44F1F" w:rsidP="00B44F1F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Table</w:t>
            </w:r>
          </w:p>
        </w:tc>
        <w:tc>
          <w:tcPr>
            <w:tcW w:w="3117" w:type="dxa"/>
          </w:tcPr>
          <w:p w14:paraId="02E94C89" w14:textId="60D5B7CC" w:rsidR="00B44F1F" w:rsidRPr="00372ADA" w:rsidRDefault="00B44F1F" w:rsidP="00B44F1F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Join</w:t>
            </w:r>
          </w:p>
        </w:tc>
        <w:tc>
          <w:tcPr>
            <w:tcW w:w="3117" w:type="dxa"/>
          </w:tcPr>
          <w:p w14:paraId="4B29DF1D" w14:textId="77777777" w:rsidR="00B44F1F" w:rsidRPr="00372ADA" w:rsidRDefault="00B44F1F" w:rsidP="00B44F1F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B44F1F" w:rsidRPr="00372ADA" w14:paraId="1F721DC2" w14:textId="77777777" w:rsidTr="00B44F1F">
        <w:tc>
          <w:tcPr>
            <w:tcW w:w="3116" w:type="dxa"/>
          </w:tcPr>
          <w:p w14:paraId="4B7A95DC" w14:textId="521BFD17" w:rsidR="00B44F1F" w:rsidRPr="00372ADA" w:rsidRDefault="00B44F1F" w:rsidP="00B44F1F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language</w:t>
            </w:r>
          </w:p>
        </w:tc>
        <w:tc>
          <w:tcPr>
            <w:tcW w:w="3117" w:type="dxa"/>
          </w:tcPr>
          <w:p w14:paraId="38D4056B" w14:textId="1CC6B45D" w:rsidR="00B44F1F" w:rsidRPr="00372ADA" w:rsidRDefault="00B44F1F" w:rsidP="00B44F1F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proofErr w:type="gramStart"/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film.language</w:t>
            </w:r>
            <w:proofErr w:type="gramEnd"/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_id</w:t>
            </w:r>
            <w:proofErr w:type="spellEnd"/>
            <w:r w:rsidRPr="00372ADA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language.language_id</w:t>
            </w:r>
            <w:proofErr w:type="spellEnd"/>
          </w:p>
        </w:tc>
        <w:tc>
          <w:tcPr>
            <w:tcW w:w="3117" w:type="dxa"/>
          </w:tcPr>
          <w:p w14:paraId="38E0B44F" w14:textId="77777777" w:rsidR="00B44F1F" w:rsidRPr="00372ADA" w:rsidRDefault="00B44F1F" w:rsidP="00B44F1F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B44F1F" w:rsidRPr="00372ADA" w14:paraId="284213C0" w14:textId="77777777" w:rsidTr="00F16B88">
        <w:tc>
          <w:tcPr>
            <w:tcW w:w="9350" w:type="dxa"/>
            <w:gridSpan w:val="3"/>
          </w:tcPr>
          <w:p w14:paraId="0EDBFB3D" w14:textId="77777777" w:rsidR="00B44F1F" w:rsidRPr="00372ADA" w:rsidRDefault="00B44F1F" w:rsidP="00B44F1F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D40C4A" w:rsidRPr="00372ADA" w14:paraId="04BA885A" w14:textId="77777777" w:rsidTr="009D64AE">
        <w:tc>
          <w:tcPr>
            <w:tcW w:w="3116" w:type="dxa"/>
          </w:tcPr>
          <w:p w14:paraId="09FC7642" w14:textId="3260F551" w:rsidR="00D40C4A" w:rsidRPr="00372ADA" w:rsidRDefault="00D40C4A" w:rsidP="00D40C4A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6234" w:type="dxa"/>
            <w:gridSpan w:val="2"/>
          </w:tcPr>
          <w:p w14:paraId="122A8845" w14:textId="77777777" w:rsidR="00D40C4A" w:rsidRPr="00372ADA" w:rsidRDefault="00D40C4A" w:rsidP="00D40C4A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D40C4A" w:rsidRPr="00372ADA" w14:paraId="2856A690" w14:textId="77777777" w:rsidTr="00B44F1F">
        <w:tc>
          <w:tcPr>
            <w:tcW w:w="3116" w:type="dxa"/>
          </w:tcPr>
          <w:p w14:paraId="030D8A8A" w14:textId="5BC4BBA5" w:rsidR="00D40C4A" w:rsidRPr="00372ADA" w:rsidRDefault="00D40C4A" w:rsidP="00D40C4A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Table</w:t>
            </w:r>
          </w:p>
        </w:tc>
        <w:tc>
          <w:tcPr>
            <w:tcW w:w="3117" w:type="dxa"/>
          </w:tcPr>
          <w:p w14:paraId="39887932" w14:textId="4A1A88F8" w:rsidR="00D40C4A" w:rsidRPr="00372ADA" w:rsidRDefault="00D40C4A" w:rsidP="00D40C4A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Join</w:t>
            </w:r>
          </w:p>
        </w:tc>
        <w:tc>
          <w:tcPr>
            <w:tcW w:w="3117" w:type="dxa"/>
          </w:tcPr>
          <w:p w14:paraId="439E3B53" w14:textId="77777777" w:rsidR="00D40C4A" w:rsidRPr="00372ADA" w:rsidRDefault="00D40C4A" w:rsidP="00D40C4A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D40C4A" w:rsidRPr="00372ADA" w14:paraId="03C0934C" w14:textId="77777777" w:rsidTr="00B44F1F">
        <w:tc>
          <w:tcPr>
            <w:tcW w:w="3116" w:type="dxa"/>
          </w:tcPr>
          <w:p w14:paraId="1F4099C3" w14:textId="3AE9F510" w:rsidR="00D40C4A" w:rsidRPr="00372ADA" w:rsidRDefault="00D40C4A" w:rsidP="00D40C4A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film_actor</w:t>
            </w:r>
            <w:proofErr w:type="spellEnd"/>
          </w:p>
        </w:tc>
        <w:tc>
          <w:tcPr>
            <w:tcW w:w="3117" w:type="dxa"/>
          </w:tcPr>
          <w:p w14:paraId="0C579134" w14:textId="26F8E7DA" w:rsidR="00D40C4A" w:rsidRPr="00372ADA" w:rsidRDefault="00D40C4A" w:rsidP="00D40C4A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film_</w:t>
            </w:r>
            <w:proofErr w:type="gramStart"/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actor.film</w:t>
            </w:r>
            <w:proofErr w:type="gramEnd"/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_id</w:t>
            </w:r>
            <w:proofErr w:type="spellEnd"/>
            <w:r w:rsidRPr="00372ADA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film.film_id</w:t>
            </w:r>
            <w:proofErr w:type="spellEnd"/>
          </w:p>
        </w:tc>
        <w:tc>
          <w:tcPr>
            <w:tcW w:w="3117" w:type="dxa"/>
          </w:tcPr>
          <w:p w14:paraId="166A36AF" w14:textId="77777777" w:rsidR="00D40C4A" w:rsidRPr="00372ADA" w:rsidRDefault="00D40C4A" w:rsidP="00D40C4A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D40C4A" w:rsidRPr="00372ADA" w14:paraId="21B499E7" w14:textId="77777777" w:rsidTr="00B44F1F">
        <w:tc>
          <w:tcPr>
            <w:tcW w:w="3116" w:type="dxa"/>
          </w:tcPr>
          <w:p w14:paraId="0DDF752C" w14:textId="48C66898" w:rsidR="00D40C4A" w:rsidRPr="00372ADA" w:rsidRDefault="00D40C4A" w:rsidP="00D40C4A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inventory</w:t>
            </w:r>
          </w:p>
        </w:tc>
        <w:tc>
          <w:tcPr>
            <w:tcW w:w="3117" w:type="dxa"/>
          </w:tcPr>
          <w:p w14:paraId="509ED30E" w14:textId="01DDEDFE" w:rsidR="00D40C4A" w:rsidRPr="00372ADA" w:rsidRDefault="00D40C4A" w:rsidP="00D40C4A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proofErr w:type="gramStart"/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inventory.film</w:t>
            </w:r>
            <w:proofErr w:type="gramEnd"/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_id</w:t>
            </w:r>
            <w:proofErr w:type="spellEnd"/>
            <w:r w:rsidRPr="00372ADA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film.film_id</w:t>
            </w:r>
            <w:proofErr w:type="spellEnd"/>
          </w:p>
        </w:tc>
        <w:tc>
          <w:tcPr>
            <w:tcW w:w="3117" w:type="dxa"/>
          </w:tcPr>
          <w:p w14:paraId="78139128" w14:textId="77777777" w:rsidR="00D40C4A" w:rsidRPr="00372ADA" w:rsidRDefault="00D40C4A" w:rsidP="00D40C4A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D40C4A" w:rsidRPr="00372ADA" w14:paraId="25313DA4" w14:textId="77777777" w:rsidTr="00B44F1F">
        <w:trPr>
          <w:trHeight w:val="70"/>
        </w:trPr>
        <w:tc>
          <w:tcPr>
            <w:tcW w:w="3116" w:type="dxa"/>
          </w:tcPr>
          <w:p w14:paraId="2880FBD3" w14:textId="0B78CE66" w:rsidR="00D40C4A" w:rsidRPr="00372ADA" w:rsidRDefault="00D40C4A" w:rsidP="00D40C4A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film_category</w:t>
            </w:r>
            <w:proofErr w:type="spellEnd"/>
          </w:p>
        </w:tc>
        <w:tc>
          <w:tcPr>
            <w:tcW w:w="3117" w:type="dxa"/>
          </w:tcPr>
          <w:p w14:paraId="77499D5F" w14:textId="768746A3" w:rsidR="00D40C4A" w:rsidRPr="00372ADA" w:rsidRDefault="00D40C4A" w:rsidP="00D40C4A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film_</w:t>
            </w:r>
            <w:proofErr w:type="gramStart"/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category.film</w:t>
            </w:r>
            <w:proofErr w:type="gramEnd"/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_id</w:t>
            </w:r>
            <w:proofErr w:type="spellEnd"/>
            <w:r w:rsidRPr="00372ADA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film.film_id</w:t>
            </w:r>
            <w:proofErr w:type="spellEnd"/>
          </w:p>
        </w:tc>
        <w:tc>
          <w:tcPr>
            <w:tcW w:w="3117" w:type="dxa"/>
          </w:tcPr>
          <w:p w14:paraId="5E274FE7" w14:textId="77777777" w:rsidR="00D40C4A" w:rsidRPr="00372ADA" w:rsidRDefault="00D40C4A" w:rsidP="00D40C4A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</w:tbl>
    <w:p w14:paraId="335DF4C3" w14:textId="1AA4C81E" w:rsidR="00A403A2" w:rsidRPr="00372ADA" w:rsidRDefault="00A403A2" w:rsidP="00B44F1F">
      <w:pPr>
        <w:shd w:val="clear" w:color="auto" w:fill="FFFFFF"/>
        <w:spacing w:after="0"/>
        <w:rPr>
          <w:rFonts w:ascii="Times New Roman" w:eastAsia="Times New Roman" w:hAnsi="Times New Roman" w:cs="Times New Roman"/>
          <w:i/>
          <w:i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40C4A" w:rsidRPr="00372ADA" w14:paraId="41412FCE" w14:textId="77777777" w:rsidTr="00D40C4A">
        <w:tc>
          <w:tcPr>
            <w:tcW w:w="3116" w:type="dxa"/>
          </w:tcPr>
          <w:p w14:paraId="289ECF8F" w14:textId="77777777" w:rsidR="00D40C4A" w:rsidRPr="00372ADA" w:rsidRDefault="00D40C4A" w:rsidP="00D40C4A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372AD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3.9 TABLE NAME:</w:t>
            </w:r>
          </w:p>
          <w:p w14:paraId="6571449F" w14:textId="6F8D6FB2" w:rsidR="00D40C4A" w:rsidRPr="00372ADA" w:rsidRDefault="00D40C4A" w:rsidP="00D40C4A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372AD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category</w:t>
            </w:r>
          </w:p>
        </w:tc>
        <w:tc>
          <w:tcPr>
            <w:tcW w:w="3117" w:type="dxa"/>
          </w:tcPr>
          <w:p w14:paraId="4562832B" w14:textId="77777777" w:rsidR="00D40C4A" w:rsidRPr="00372ADA" w:rsidRDefault="00D40C4A" w:rsidP="00B44F1F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117" w:type="dxa"/>
          </w:tcPr>
          <w:p w14:paraId="6F4EE8AD" w14:textId="77777777" w:rsidR="00D40C4A" w:rsidRPr="00372ADA" w:rsidRDefault="00D40C4A" w:rsidP="00B44F1F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D40C4A" w:rsidRPr="00372ADA" w14:paraId="365A45AF" w14:textId="77777777" w:rsidTr="00D40C4A">
        <w:tc>
          <w:tcPr>
            <w:tcW w:w="3116" w:type="dxa"/>
          </w:tcPr>
          <w:p w14:paraId="7CD3CE85" w14:textId="489CC6AF" w:rsidR="00D40C4A" w:rsidRPr="00372ADA" w:rsidRDefault="00D40C4A" w:rsidP="00B44F1F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372AD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COLUMN NAME</w:t>
            </w:r>
          </w:p>
        </w:tc>
        <w:tc>
          <w:tcPr>
            <w:tcW w:w="3117" w:type="dxa"/>
          </w:tcPr>
          <w:p w14:paraId="64A6B89A" w14:textId="6A09BBEC" w:rsidR="00D40C4A" w:rsidRPr="00372ADA" w:rsidRDefault="00D40C4A" w:rsidP="00B44F1F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372AD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DATA TYPE</w:t>
            </w:r>
          </w:p>
        </w:tc>
        <w:tc>
          <w:tcPr>
            <w:tcW w:w="3117" w:type="dxa"/>
          </w:tcPr>
          <w:p w14:paraId="6B04E88C" w14:textId="73139488" w:rsidR="00D40C4A" w:rsidRPr="00372ADA" w:rsidRDefault="00D40C4A" w:rsidP="00B44F1F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372AD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COLUMN DESCRIPTION / ATRIBUTES</w:t>
            </w:r>
          </w:p>
        </w:tc>
      </w:tr>
      <w:tr w:rsidR="00D40C4A" w:rsidRPr="00372ADA" w14:paraId="29969115" w14:textId="77777777" w:rsidTr="00D40C4A">
        <w:tc>
          <w:tcPr>
            <w:tcW w:w="3116" w:type="dxa"/>
          </w:tcPr>
          <w:p w14:paraId="40302A1C" w14:textId="4AF80964" w:rsidR="00D40C4A" w:rsidRPr="00372ADA" w:rsidRDefault="00D40C4A" w:rsidP="00B44F1F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r w:rsidRPr="00372AD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category_id</w:t>
            </w:r>
            <w:proofErr w:type="spellEnd"/>
          </w:p>
        </w:tc>
        <w:tc>
          <w:tcPr>
            <w:tcW w:w="3117" w:type="dxa"/>
          </w:tcPr>
          <w:p w14:paraId="12CC3E5B" w14:textId="163A93F0" w:rsidR="00D40C4A" w:rsidRPr="00372ADA" w:rsidRDefault="00D40C4A" w:rsidP="00B44F1F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SERIAL</w:t>
            </w:r>
          </w:p>
        </w:tc>
        <w:tc>
          <w:tcPr>
            <w:tcW w:w="3117" w:type="dxa"/>
          </w:tcPr>
          <w:p w14:paraId="4080D5CB" w14:textId="4300962D" w:rsidR="00D40C4A" w:rsidRPr="00372ADA" w:rsidRDefault="00D40C4A" w:rsidP="00B44F1F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Primary key, unique id number representing the movie's category</w:t>
            </w:r>
          </w:p>
        </w:tc>
      </w:tr>
      <w:tr w:rsidR="00D40C4A" w:rsidRPr="00372ADA" w14:paraId="70C73641" w14:textId="77777777" w:rsidTr="00D40C4A">
        <w:tc>
          <w:tcPr>
            <w:tcW w:w="3116" w:type="dxa"/>
          </w:tcPr>
          <w:p w14:paraId="10489F49" w14:textId="26346E38" w:rsidR="00D40C4A" w:rsidRPr="00372ADA" w:rsidRDefault="00D40C4A" w:rsidP="00B44F1F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3117" w:type="dxa"/>
          </w:tcPr>
          <w:p w14:paraId="4D136007" w14:textId="5E4AD2DE" w:rsidR="00D40C4A" w:rsidRPr="00372ADA" w:rsidRDefault="00D40C4A" w:rsidP="00B44F1F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372ADA">
              <w:rPr>
                <w:rFonts w:ascii="Times New Roman" w:hAnsi="Times New Roman" w:cs="Times New Roman"/>
                <w:sz w:val="24"/>
                <w:szCs w:val="24"/>
              </w:rPr>
              <w:t xml:space="preserve">CHARACTER </w:t>
            </w:r>
            <w:proofErr w:type="gramStart"/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VARYING(</w:t>
            </w:r>
            <w:proofErr w:type="gramEnd"/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25)</w:t>
            </w:r>
          </w:p>
        </w:tc>
        <w:tc>
          <w:tcPr>
            <w:tcW w:w="3117" w:type="dxa"/>
          </w:tcPr>
          <w:p w14:paraId="7B57C255" w14:textId="34CDE966" w:rsidR="00D40C4A" w:rsidRPr="00372ADA" w:rsidRDefault="00D40C4A" w:rsidP="00B44F1F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Movie category name</w:t>
            </w:r>
          </w:p>
        </w:tc>
      </w:tr>
      <w:tr w:rsidR="00D40C4A" w:rsidRPr="00372ADA" w14:paraId="649EE2AC" w14:textId="77777777" w:rsidTr="00D40C4A">
        <w:tc>
          <w:tcPr>
            <w:tcW w:w="3116" w:type="dxa"/>
          </w:tcPr>
          <w:p w14:paraId="257953BA" w14:textId="4AF51A19" w:rsidR="00D40C4A" w:rsidRPr="00372ADA" w:rsidRDefault="00D40C4A" w:rsidP="00B44F1F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last_update</w:t>
            </w:r>
            <w:proofErr w:type="spellEnd"/>
          </w:p>
        </w:tc>
        <w:tc>
          <w:tcPr>
            <w:tcW w:w="3117" w:type="dxa"/>
          </w:tcPr>
          <w:p w14:paraId="3A8DC0A4" w14:textId="24C216BA" w:rsidR="00D40C4A" w:rsidRPr="00372ADA" w:rsidRDefault="00D40C4A" w:rsidP="00B44F1F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proofErr w:type="gramStart"/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TIMESTAMP(</w:t>
            </w:r>
            <w:proofErr w:type="gramEnd"/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6) WITHOUT TIME ZONE</w:t>
            </w:r>
          </w:p>
        </w:tc>
        <w:tc>
          <w:tcPr>
            <w:tcW w:w="3117" w:type="dxa"/>
          </w:tcPr>
          <w:p w14:paraId="6B2424A6" w14:textId="3BF20AB6" w:rsidR="00D40C4A" w:rsidRPr="00372ADA" w:rsidRDefault="00D40C4A" w:rsidP="00B44F1F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Most recent update for the record.</w:t>
            </w:r>
          </w:p>
        </w:tc>
      </w:tr>
      <w:tr w:rsidR="00D40C4A" w:rsidRPr="00372ADA" w14:paraId="157E5137" w14:textId="77777777" w:rsidTr="003D4F18">
        <w:tc>
          <w:tcPr>
            <w:tcW w:w="9350" w:type="dxa"/>
            <w:gridSpan w:val="3"/>
          </w:tcPr>
          <w:p w14:paraId="78C76BC5" w14:textId="77777777" w:rsidR="00D40C4A" w:rsidRPr="00372ADA" w:rsidRDefault="00D40C4A" w:rsidP="00B44F1F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D40C4A" w:rsidRPr="00372ADA" w14:paraId="3ECCE3A1" w14:textId="77777777" w:rsidTr="007F018E">
        <w:tc>
          <w:tcPr>
            <w:tcW w:w="3116" w:type="dxa"/>
          </w:tcPr>
          <w:p w14:paraId="29FE6D25" w14:textId="7BC63962" w:rsidR="00D40C4A" w:rsidRPr="00372ADA" w:rsidRDefault="00D40C4A" w:rsidP="00B44F1F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372AD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LINKED FROM</w:t>
            </w:r>
          </w:p>
        </w:tc>
        <w:tc>
          <w:tcPr>
            <w:tcW w:w="6234" w:type="dxa"/>
            <w:gridSpan w:val="2"/>
          </w:tcPr>
          <w:p w14:paraId="4A7D2A4F" w14:textId="77777777" w:rsidR="00D40C4A" w:rsidRPr="00372ADA" w:rsidRDefault="00D40C4A" w:rsidP="00B44F1F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D40C4A" w:rsidRPr="00372ADA" w14:paraId="3A746CEF" w14:textId="77777777" w:rsidTr="00D40C4A">
        <w:tc>
          <w:tcPr>
            <w:tcW w:w="3116" w:type="dxa"/>
          </w:tcPr>
          <w:p w14:paraId="5545638A" w14:textId="2851D371" w:rsidR="00D40C4A" w:rsidRPr="00372ADA" w:rsidRDefault="00D40C4A" w:rsidP="00B44F1F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Table</w:t>
            </w:r>
          </w:p>
        </w:tc>
        <w:tc>
          <w:tcPr>
            <w:tcW w:w="3117" w:type="dxa"/>
          </w:tcPr>
          <w:p w14:paraId="62088CFB" w14:textId="615F9D86" w:rsidR="00D40C4A" w:rsidRPr="00372ADA" w:rsidRDefault="00D40C4A" w:rsidP="00B44F1F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Join</w:t>
            </w:r>
          </w:p>
        </w:tc>
        <w:tc>
          <w:tcPr>
            <w:tcW w:w="3117" w:type="dxa"/>
          </w:tcPr>
          <w:p w14:paraId="7D156FF1" w14:textId="77777777" w:rsidR="00D40C4A" w:rsidRPr="00372ADA" w:rsidRDefault="00D40C4A" w:rsidP="00B44F1F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D40C4A" w:rsidRPr="00372ADA" w14:paraId="4F07660B" w14:textId="77777777" w:rsidTr="00D40C4A">
        <w:tc>
          <w:tcPr>
            <w:tcW w:w="3116" w:type="dxa"/>
          </w:tcPr>
          <w:p w14:paraId="166CC1C1" w14:textId="21AF1C49" w:rsidR="00D40C4A" w:rsidRPr="00372ADA" w:rsidRDefault="00D40C4A" w:rsidP="00B44F1F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film_category</w:t>
            </w:r>
            <w:proofErr w:type="spellEnd"/>
          </w:p>
        </w:tc>
        <w:tc>
          <w:tcPr>
            <w:tcW w:w="3117" w:type="dxa"/>
          </w:tcPr>
          <w:p w14:paraId="6551C3B5" w14:textId="4F7F5EBD" w:rsidR="00D40C4A" w:rsidRPr="00372ADA" w:rsidRDefault="00D40C4A" w:rsidP="00B44F1F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film_</w:t>
            </w:r>
            <w:proofErr w:type="gramStart"/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category.category</w:t>
            </w:r>
            <w:proofErr w:type="gramEnd"/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_id</w:t>
            </w:r>
            <w:proofErr w:type="spellEnd"/>
            <w:r w:rsidRPr="00372ADA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category.category_id</w:t>
            </w:r>
            <w:proofErr w:type="spellEnd"/>
          </w:p>
        </w:tc>
        <w:tc>
          <w:tcPr>
            <w:tcW w:w="3117" w:type="dxa"/>
          </w:tcPr>
          <w:p w14:paraId="0CCDD23F" w14:textId="77777777" w:rsidR="00D40C4A" w:rsidRPr="00372ADA" w:rsidRDefault="00D40C4A" w:rsidP="00B44F1F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</w:tbl>
    <w:p w14:paraId="3E9DF9D8" w14:textId="67131E1D" w:rsidR="00D40C4A" w:rsidRPr="00372ADA" w:rsidRDefault="00D40C4A" w:rsidP="00B44F1F">
      <w:pPr>
        <w:shd w:val="clear" w:color="auto" w:fill="FFFFFF"/>
        <w:spacing w:after="0"/>
        <w:rPr>
          <w:rFonts w:ascii="Times New Roman" w:eastAsia="Times New Roman" w:hAnsi="Times New Roman" w:cs="Times New Roman"/>
          <w:i/>
          <w:i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70C93" w:rsidRPr="00372ADA" w14:paraId="3BC9E021" w14:textId="77777777" w:rsidTr="00070C93">
        <w:tc>
          <w:tcPr>
            <w:tcW w:w="3116" w:type="dxa"/>
          </w:tcPr>
          <w:p w14:paraId="1E0B35C0" w14:textId="77777777" w:rsidR="00070C93" w:rsidRPr="00372ADA" w:rsidRDefault="00070C93" w:rsidP="00070C93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372AD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3.10 TABLE NAME:</w:t>
            </w:r>
          </w:p>
          <w:p w14:paraId="2C228DB4" w14:textId="2F19B894" w:rsidR="00070C93" w:rsidRPr="00372ADA" w:rsidRDefault="00070C93" w:rsidP="00070C93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372AD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address</w:t>
            </w:r>
          </w:p>
        </w:tc>
        <w:tc>
          <w:tcPr>
            <w:tcW w:w="3117" w:type="dxa"/>
          </w:tcPr>
          <w:p w14:paraId="44A2FFF1" w14:textId="77777777" w:rsidR="00070C93" w:rsidRPr="00372ADA" w:rsidRDefault="00070C93" w:rsidP="00B44F1F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117" w:type="dxa"/>
          </w:tcPr>
          <w:p w14:paraId="3C419A51" w14:textId="77777777" w:rsidR="00070C93" w:rsidRPr="00372ADA" w:rsidRDefault="00070C93" w:rsidP="00B44F1F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070C93" w:rsidRPr="00372ADA" w14:paraId="5F0B10AD" w14:textId="77777777" w:rsidTr="00070C93">
        <w:tc>
          <w:tcPr>
            <w:tcW w:w="3116" w:type="dxa"/>
          </w:tcPr>
          <w:p w14:paraId="4AA82F80" w14:textId="006351E1" w:rsidR="00070C93" w:rsidRPr="00372ADA" w:rsidRDefault="00070C93" w:rsidP="00B44F1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2ADA">
              <w:rPr>
                <w:rFonts w:ascii="Times New Roman" w:eastAsia="Times New Roman" w:hAnsi="Times New Roman" w:cs="Times New Roman"/>
                <w:sz w:val="24"/>
                <w:szCs w:val="24"/>
              </w:rPr>
              <w:t>COLUMN NAME</w:t>
            </w:r>
          </w:p>
        </w:tc>
        <w:tc>
          <w:tcPr>
            <w:tcW w:w="3117" w:type="dxa"/>
          </w:tcPr>
          <w:p w14:paraId="31330F5A" w14:textId="324D2C2C" w:rsidR="00070C93" w:rsidRPr="00372ADA" w:rsidRDefault="00070C93" w:rsidP="00B44F1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3117" w:type="dxa"/>
          </w:tcPr>
          <w:p w14:paraId="0EE0BEF9" w14:textId="3ACDFA8E" w:rsidR="00070C93" w:rsidRPr="00372ADA" w:rsidRDefault="00070C93" w:rsidP="00B44F1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COLUMN DESCRIPTION / ATRIBUTES</w:t>
            </w:r>
          </w:p>
        </w:tc>
      </w:tr>
      <w:tr w:rsidR="00070C93" w:rsidRPr="00372ADA" w14:paraId="1B424B2E" w14:textId="77777777" w:rsidTr="00070C93">
        <w:tc>
          <w:tcPr>
            <w:tcW w:w="3116" w:type="dxa"/>
          </w:tcPr>
          <w:p w14:paraId="468B9BDB" w14:textId="2314B2EA" w:rsidR="00070C93" w:rsidRPr="00372ADA" w:rsidRDefault="00070C93" w:rsidP="00B44F1F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address_id</w:t>
            </w:r>
            <w:proofErr w:type="spellEnd"/>
          </w:p>
        </w:tc>
        <w:tc>
          <w:tcPr>
            <w:tcW w:w="3117" w:type="dxa"/>
          </w:tcPr>
          <w:p w14:paraId="74E706AF" w14:textId="24F212EE" w:rsidR="00070C93" w:rsidRPr="00372ADA" w:rsidRDefault="00070C93" w:rsidP="00B44F1F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SERIAL</w:t>
            </w:r>
          </w:p>
        </w:tc>
        <w:tc>
          <w:tcPr>
            <w:tcW w:w="3117" w:type="dxa"/>
          </w:tcPr>
          <w:p w14:paraId="5DF85784" w14:textId="34E3E16A" w:rsidR="00070C93" w:rsidRPr="00372ADA" w:rsidRDefault="00070C93" w:rsidP="00B44F1F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Primary key, unique id number for each address</w:t>
            </w:r>
          </w:p>
        </w:tc>
      </w:tr>
      <w:tr w:rsidR="00070C93" w:rsidRPr="00372ADA" w14:paraId="075F2447" w14:textId="77777777" w:rsidTr="00070C93">
        <w:tc>
          <w:tcPr>
            <w:tcW w:w="3116" w:type="dxa"/>
          </w:tcPr>
          <w:p w14:paraId="594AF096" w14:textId="23C44C0E" w:rsidR="00070C93" w:rsidRPr="00372ADA" w:rsidRDefault="00070C93" w:rsidP="00B44F1F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3117" w:type="dxa"/>
          </w:tcPr>
          <w:p w14:paraId="2AFC9245" w14:textId="29320572" w:rsidR="00070C93" w:rsidRPr="00372ADA" w:rsidRDefault="00070C93" w:rsidP="00B44F1F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372ADA">
              <w:rPr>
                <w:rFonts w:ascii="Times New Roman" w:hAnsi="Times New Roman" w:cs="Times New Roman"/>
                <w:sz w:val="24"/>
                <w:szCs w:val="24"/>
              </w:rPr>
              <w:t xml:space="preserve">CHARACTER </w:t>
            </w:r>
            <w:proofErr w:type="gramStart"/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VARYING(</w:t>
            </w:r>
            <w:proofErr w:type="gramEnd"/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50)</w:t>
            </w:r>
          </w:p>
        </w:tc>
        <w:tc>
          <w:tcPr>
            <w:tcW w:w="3117" w:type="dxa"/>
          </w:tcPr>
          <w:p w14:paraId="36842A7F" w14:textId="46B52FB3" w:rsidR="00070C93" w:rsidRPr="00372ADA" w:rsidRDefault="00070C93" w:rsidP="00B44F1F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First address entry</w:t>
            </w:r>
          </w:p>
        </w:tc>
      </w:tr>
      <w:tr w:rsidR="00070C93" w:rsidRPr="00372ADA" w14:paraId="733DA146" w14:textId="77777777" w:rsidTr="00070C93">
        <w:tc>
          <w:tcPr>
            <w:tcW w:w="3116" w:type="dxa"/>
          </w:tcPr>
          <w:p w14:paraId="67FF7EF9" w14:textId="7B3EC935" w:rsidR="00070C93" w:rsidRPr="00372ADA" w:rsidRDefault="00070C93" w:rsidP="00B44F1F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address2</w:t>
            </w:r>
          </w:p>
        </w:tc>
        <w:tc>
          <w:tcPr>
            <w:tcW w:w="3117" w:type="dxa"/>
          </w:tcPr>
          <w:p w14:paraId="4FB705BA" w14:textId="3A6AE233" w:rsidR="00070C93" w:rsidRPr="00372ADA" w:rsidRDefault="00070C93" w:rsidP="00B44F1F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372ADA">
              <w:rPr>
                <w:rFonts w:ascii="Times New Roman" w:hAnsi="Times New Roman" w:cs="Times New Roman"/>
                <w:sz w:val="24"/>
                <w:szCs w:val="24"/>
              </w:rPr>
              <w:t xml:space="preserve">CHARACTER </w:t>
            </w:r>
            <w:proofErr w:type="gramStart"/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VARYING(</w:t>
            </w:r>
            <w:proofErr w:type="gramEnd"/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50)</w:t>
            </w:r>
          </w:p>
        </w:tc>
        <w:tc>
          <w:tcPr>
            <w:tcW w:w="3117" w:type="dxa"/>
          </w:tcPr>
          <w:p w14:paraId="3B63804B" w14:textId="63CAB5BF" w:rsidR="00070C93" w:rsidRPr="00372ADA" w:rsidRDefault="00070C93" w:rsidP="00B44F1F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Second address entry</w:t>
            </w:r>
          </w:p>
        </w:tc>
      </w:tr>
      <w:tr w:rsidR="00070C93" w:rsidRPr="00372ADA" w14:paraId="5D25BF9F" w14:textId="77777777" w:rsidTr="00070C93">
        <w:tc>
          <w:tcPr>
            <w:tcW w:w="3116" w:type="dxa"/>
          </w:tcPr>
          <w:p w14:paraId="1E60E714" w14:textId="4E625B09" w:rsidR="00070C93" w:rsidRPr="00372ADA" w:rsidRDefault="00070C93" w:rsidP="00B44F1F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district</w:t>
            </w:r>
          </w:p>
        </w:tc>
        <w:tc>
          <w:tcPr>
            <w:tcW w:w="3117" w:type="dxa"/>
          </w:tcPr>
          <w:p w14:paraId="068DAC6E" w14:textId="2E561C87" w:rsidR="00070C93" w:rsidRPr="00372ADA" w:rsidRDefault="00070C93" w:rsidP="00B44F1F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372ADA">
              <w:rPr>
                <w:rFonts w:ascii="Times New Roman" w:hAnsi="Times New Roman" w:cs="Times New Roman"/>
                <w:sz w:val="24"/>
                <w:szCs w:val="24"/>
              </w:rPr>
              <w:t xml:space="preserve">CHARACTER </w:t>
            </w:r>
            <w:proofErr w:type="gramStart"/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VARYING(</w:t>
            </w:r>
            <w:proofErr w:type="gramEnd"/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20)</w:t>
            </w:r>
          </w:p>
        </w:tc>
        <w:tc>
          <w:tcPr>
            <w:tcW w:w="3117" w:type="dxa"/>
          </w:tcPr>
          <w:p w14:paraId="041CBA5A" w14:textId="6ED727EE" w:rsidR="00070C93" w:rsidRPr="00372ADA" w:rsidRDefault="00131C4F" w:rsidP="00B44F1F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District</w:t>
            </w:r>
            <w:r w:rsidR="00070C93" w:rsidRPr="00372ADA">
              <w:rPr>
                <w:rFonts w:ascii="Times New Roman" w:hAnsi="Times New Roman" w:cs="Times New Roman"/>
                <w:sz w:val="24"/>
                <w:szCs w:val="24"/>
              </w:rPr>
              <w:t xml:space="preserve"> where address is located</w:t>
            </w:r>
          </w:p>
        </w:tc>
      </w:tr>
      <w:tr w:rsidR="00070C93" w:rsidRPr="00372ADA" w14:paraId="776AEE38" w14:textId="77777777" w:rsidTr="00070C93">
        <w:tc>
          <w:tcPr>
            <w:tcW w:w="3116" w:type="dxa"/>
          </w:tcPr>
          <w:p w14:paraId="0C35280F" w14:textId="225BAB3E" w:rsidR="00070C93" w:rsidRPr="00372ADA" w:rsidRDefault="00070C93" w:rsidP="00B44F1F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city_id</w:t>
            </w:r>
            <w:proofErr w:type="spellEnd"/>
          </w:p>
        </w:tc>
        <w:tc>
          <w:tcPr>
            <w:tcW w:w="3117" w:type="dxa"/>
          </w:tcPr>
          <w:p w14:paraId="6E4E6D23" w14:textId="6851962E" w:rsidR="00070C93" w:rsidRPr="00372ADA" w:rsidRDefault="00070C93" w:rsidP="00B44F1F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SMALLINT</w:t>
            </w:r>
          </w:p>
        </w:tc>
        <w:tc>
          <w:tcPr>
            <w:tcW w:w="3117" w:type="dxa"/>
          </w:tcPr>
          <w:p w14:paraId="51BDBF91" w14:textId="0A4BBEA3" w:rsidR="00070C93" w:rsidRPr="00372ADA" w:rsidRDefault="00131C4F" w:rsidP="00B44F1F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Foreign key, id number representing the city in the address</w:t>
            </w:r>
          </w:p>
        </w:tc>
      </w:tr>
      <w:tr w:rsidR="00070C93" w:rsidRPr="00372ADA" w14:paraId="6162FF7D" w14:textId="77777777" w:rsidTr="00070C93">
        <w:tc>
          <w:tcPr>
            <w:tcW w:w="3116" w:type="dxa"/>
          </w:tcPr>
          <w:p w14:paraId="5C41E4A9" w14:textId="1A9B1965" w:rsidR="00070C93" w:rsidRPr="00372ADA" w:rsidRDefault="00070C93" w:rsidP="00B44F1F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postal_code</w:t>
            </w:r>
            <w:proofErr w:type="spellEnd"/>
          </w:p>
        </w:tc>
        <w:tc>
          <w:tcPr>
            <w:tcW w:w="3117" w:type="dxa"/>
          </w:tcPr>
          <w:p w14:paraId="66EE0D38" w14:textId="2553F89D" w:rsidR="00070C93" w:rsidRPr="00372ADA" w:rsidRDefault="00070C93" w:rsidP="00B44F1F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372ADA">
              <w:rPr>
                <w:rFonts w:ascii="Times New Roman" w:hAnsi="Times New Roman" w:cs="Times New Roman"/>
                <w:sz w:val="24"/>
                <w:szCs w:val="24"/>
              </w:rPr>
              <w:t xml:space="preserve">CHARACTER </w:t>
            </w:r>
            <w:proofErr w:type="gramStart"/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VARYING(</w:t>
            </w:r>
            <w:proofErr w:type="gramEnd"/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10)</w:t>
            </w:r>
          </w:p>
        </w:tc>
        <w:tc>
          <w:tcPr>
            <w:tcW w:w="3117" w:type="dxa"/>
          </w:tcPr>
          <w:p w14:paraId="557E17C7" w14:textId="7A1A48D2" w:rsidR="00070C93" w:rsidRPr="00372ADA" w:rsidRDefault="00131C4F" w:rsidP="00B44F1F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Postal code for the address</w:t>
            </w:r>
          </w:p>
        </w:tc>
      </w:tr>
      <w:tr w:rsidR="00070C93" w:rsidRPr="00372ADA" w14:paraId="02705326" w14:textId="77777777" w:rsidTr="00070C93">
        <w:tc>
          <w:tcPr>
            <w:tcW w:w="3116" w:type="dxa"/>
          </w:tcPr>
          <w:p w14:paraId="765B7FB3" w14:textId="2FDA6BAB" w:rsidR="00070C93" w:rsidRPr="00372ADA" w:rsidRDefault="00070C93" w:rsidP="00B44F1F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phone</w:t>
            </w:r>
          </w:p>
        </w:tc>
        <w:tc>
          <w:tcPr>
            <w:tcW w:w="3117" w:type="dxa"/>
          </w:tcPr>
          <w:p w14:paraId="2F3EEA9E" w14:textId="05C56AA8" w:rsidR="00070C93" w:rsidRPr="00372ADA" w:rsidRDefault="00070C93" w:rsidP="00B44F1F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372ADA">
              <w:rPr>
                <w:rFonts w:ascii="Times New Roman" w:hAnsi="Times New Roman" w:cs="Times New Roman"/>
                <w:sz w:val="24"/>
                <w:szCs w:val="24"/>
              </w:rPr>
              <w:t xml:space="preserve">CHARACTER </w:t>
            </w:r>
            <w:proofErr w:type="gramStart"/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VARYING(</w:t>
            </w:r>
            <w:proofErr w:type="gramEnd"/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20)</w:t>
            </w:r>
          </w:p>
        </w:tc>
        <w:tc>
          <w:tcPr>
            <w:tcW w:w="3117" w:type="dxa"/>
          </w:tcPr>
          <w:p w14:paraId="1BBB7B27" w14:textId="32EB62FA" w:rsidR="00070C93" w:rsidRPr="00372ADA" w:rsidRDefault="00131C4F" w:rsidP="00B44F1F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Phone number associated with the address</w:t>
            </w:r>
          </w:p>
        </w:tc>
      </w:tr>
      <w:tr w:rsidR="00070C93" w:rsidRPr="00372ADA" w14:paraId="5F922483" w14:textId="77777777" w:rsidTr="00070C93">
        <w:tc>
          <w:tcPr>
            <w:tcW w:w="3116" w:type="dxa"/>
          </w:tcPr>
          <w:p w14:paraId="2A329353" w14:textId="7204C7C7" w:rsidR="00070C93" w:rsidRPr="00372ADA" w:rsidRDefault="00070C93" w:rsidP="00B44F1F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last_update</w:t>
            </w:r>
            <w:proofErr w:type="spellEnd"/>
          </w:p>
        </w:tc>
        <w:tc>
          <w:tcPr>
            <w:tcW w:w="3117" w:type="dxa"/>
          </w:tcPr>
          <w:p w14:paraId="714AABAC" w14:textId="7D39D446" w:rsidR="00070C93" w:rsidRPr="00372ADA" w:rsidRDefault="00070C93" w:rsidP="00B44F1F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proofErr w:type="gramStart"/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TIMESTAMP(</w:t>
            </w:r>
            <w:proofErr w:type="gramEnd"/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6) WITHOUT TIME ZONE</w:t>
            </w:r>
          </w:p>
        </w:tc>
        <w:tc>
          <w:tcPr>
            <w:tcW w:w="3117" w:type="dxa"/>
          </w:tcPr>
          <w:p w14:paraId="58A8D221" w14:textId="72E89E22" w:rsidR="00070C93" w:rsidRPr="00372ADA" w:rsidRDefault="00131C4F" w:rsidP="00B44F1F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Most recent update for the record.</w:t>
            </w:r>
          </w:p>
        </w:tc>
      </w:tr>
      <w:tr w:rsidR="00131C4F" w:rsidRPr="00372ADA" w14:paraId="0505511A" w14:textId="77777777" w:rsidTr="006E46BF">
        <w:tc>
          <w:tcPr>
            <w:tcW w:w="9350" w:type="dxa"/>
            <w:gridSpan w:val="3"/>
          </w:tcPr>
          <w:p w14:paraId="493EB07C" w14:textId="77777777" w:rsidR="00131C4F" w:rsidRPr="00372ADA" w:rsidRDefault="00131C4F" w:rsidP="00B44F1F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131C4F" w:rsidRPr="00372ADA" w14:paraId="35294F21" w14:textId="77777777" w:rsidTr="00365388">
        <w:tc>
          <w:tcPr>
            <w:tcW w:w="3116" w:type="dxa"/>
          </w:tcPr>
          <w:p w14:paraId="380513EF" w14:textId="43D99CF5" w:rsidR="00131C4F" w:rsidRPr="00372ADA" w:rsidRDefault="00131C4F" w:rsidP="00B44F1F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372AD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LINKS TO</w:t>
            </w:r>
          </w:p>
        </w:tc>
        <w:tc>
          <w:tcPr>
            <w:tcW w:w="6234" w:type="dxa"/>
            <w:gridSpan w:val="2"/>
          </w:tcPr>
          <w:p w14:paraId="1BA8C8BA" w14:textId="77777777" w:rsidR="00131C4F" w:rsidRPr="00372ADA" w:rsidRDefault="00131C4F" w:rsidP="00B44F1F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070C93" w:rsidRPr="00372ADA" w14:paraId="15A0CE63" w14:textId="77777777" w:rsidTr="00070C93">
        <w:tc>
          <w:tcPr>
            <w:tcW w:w="3116" w:type="dxa"/>
          </w:tcPr>
          <w:p w14:paraId="0CCD6A60" w14:textId="791A0F32" w:rsidR="00070C93" w:rsidRPr="00372ADA" w:rsidRDefault="00131C4F" w:rsidP="00B44F1F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Table</w:t>
            </w:r>
          </w:p>
        </w:tc>
        <w:tc>
          <w:tcPr>
            <w:tcW w:w="3117" w:type="dxa"/>
          </w:tcPr>
          <w:p w14:paraId="3F769FFE" w14:textId="3490EFEC" w:rsidR="00070C93" w:rsidRPr="00372ADA" w:rsidRDefault="00131C4F" w:rsidP="00B44F1F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Join</w:t>
            </w:r>
          </w:p>
        </w:tc>
        <w:tc>
          <w:tcPr>
            <w:tcW w:w="3117" w:type="dxa"/>
          </w:tcPr>
          <w:p w14:paraId="44E4B92D" w14:textId="77777777" w:rsidR="00070C93" w:rsidRPr="00372ADA" w:rsidRDefault="00070C93" w:rsidP="00B44F1F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070C93" w:rsidRPr="00372ADA" w14:paraId="26B40B01" w14:textId="77777777" w:rsidTr="00070C93">
        <w:tc>
          <w:tcPr>
            <w:tcW w:w="3116" w:type="dxa"/>
          </w:tcPr>
          <w:p w14:paraId="233798CB" w14:textId="20C8DC66" w:rsidR="00070C93" w:rsidRPr="00372ADA" w:rsidRDefault="00131C4F" w:rsidP="00B44F1F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city</w:t>
            </w:r>
          </w:p>
        </w:tc>
        <w:tc>
          <w:tcPr>
            <w:tcW w:w="3117" w:type="dxa"/>
          </w:tcPr>
          <w:p w14:paraId="26ED5906" w14:textId="5D21D40B" w:rsidR="00070C93" w:rsidRPr="00372ADA" w:rsidRDefault="00131C4F" w:rsidP="00B44F1F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proofErr w:type="gramStart"/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address.city</w:t>
            </w:r>
            <w:proofErr w:type="gramEnd"/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_id</w:t>
            </w:r>
            <w:proofErr w:type="spellEnd"/>
            <w:r w:rsidRPr="00372ADA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city.city_id</w:t>
            </w:r>
            <w:proofErr w:type="spellEnd"/>
          </w:p>
        </w:tc>
        <w:tc>
          <w:tcPr>
            <w:tcW w:w="3117" w:type="dxa"/>
          </w:tcPr>
          <w:p w14:paraId="7A7CF446" w14:textId="77777777" w:rsidR="00070C93" w:rsidRPr="00372ADA" w:rsidRDefault="00070C93" w:rsidP="00B44F1F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131C4F" w:rsidRPr="00372ADA" w14:paraId="19BA30B9" w14:textId="77777777" w:rsidTr="00C72524">
        <w:tc>
          <w:tcPr>
            <w:tcW w:w="9350" w:type="dxa"/>
            <w:gridSpan w:val="3"/>
          </w:tcPr>
          <w:p w14:paraId="2CBE406C" w14:textId="77777777" w:rsidR="00131C4F" w:rsidRPr="00372ADA" w:rsidRDefault="00131C4F" w:rsidP="00B44F1F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131C4F" w:rsidRPr="00372ADA" w14:paraId="1E7F315D" w14:textId="77777777" w:rsidTr="003A7109">
        <w:tc>
          <w:tcPr>
            <w:tcW w:w="3116" w:type="dxa"/>
          </w:tcPr>
          <w:p w14:paraId="16EBF99C" w14:textId="38F5F41E" w:rsidR="00131C4F" w:rsidRPr="00372ADA" w:rsidRDefault="00131C4F" w:rsidP="00B44F1F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372AD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LINKED FROM</w:t>
            </w:r>
          </w:p>
        </w:tc>
        <w:tc>
          <w:tcPr>
            <w:tcW w:w="6234" w:type="dxa"/>
            <w:gridSpan w:val="2"/>
          </w:tcPr>
          <w:p w14:paraId="4EAEAF12" w14:textId="77777777" w:rsidR="00131C4F" w:rsidRPr="00372ADA" w:rsidRDefault="00131C4F" w:rsidP="00B44F1F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070C93" w:rsidRPr="00372ADA" w14:paraId="1726DC73" w14:textId="77777777" w:rsidTr="00070C93">
        <w:tc>
          <w:tcPr>
            <w:tcW w:w="3116" w:type="dxa"/>
          </w:tcPr>
          <w:p w14:paraId="10957EE0" w14:textId="0A97A2EE" w:rsidR="00070C93" w:rsidRPr="00372ADA" w:rsidRDefault="00131C4F" w:rsidP="00B44F1F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Table</w:t>
            </w:r>
          </w:p>
        </w:tc>
        <w:tc>
          <w:tcPr>
            <w:tcW w:w="3117" w:type="dxa"/>
          </w:tcPr>
          <w:p w14:paraId="523112CB" w14:textId="0EA5EDD0" w:rsidR="00070C93" w:rsidRPr="00372ADA" w:rsidRDefault="00131C4F" w:rsidP="00B44F1F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Join</w:t>
            </w:r>
          </w:p>
        </w:tc>
        <w:tc>
          <w:tcPr>
            <w:tcW w:w="3117" w:type="dxa"/>
          </w:tcPr>
          <w:p w14:paraId="3FAAD129" w14:textId="77777777" w:rsidR="00070C93" w:rsidRPr="00372ADA" w:rsidRDefault="00070C93" w:rsidP="00B44F1F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070C93" w:rsidRPr="00372ADA" w14:paraId="5D47C7E8" w14:textId="77777777" w:rsidTr="00070C93">
        <w:tc>
          <w:tcPr>
            <w:tcW w:w="3116" w:type="dxa"/>
          </w:tcPr>
          <w:p w14:paraId="48E3F75A" w14:textId="66776358" w:rsidR="00070C93" w:rsidRPr="00372ADA" w:rsidRDefault="00131C4F" w:rsidP="00B44F1F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372AD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customer</w:t>
            </w:r>
          </w:p>
        </w:tc>
        <w:tc>
          <w:tcPr>
            <w:tcW w:w="3117" w:type="dxa"/>
          </w:tcPr>
          <w:p w14:paraId="6C950DC9" w14:textId="53B40F3B" w:rsidR="00070C93" w:rsidRPr="00372ADA" w:rsidRDefault="00131C4F" w:rsidP="00B44F1F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proofErr w:type="gramStart"/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customer.address</w:t>
            </w:r>
            <w:proofErr w:type="gramEnd"/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_id</w:t>
            </w:r>
            <w:proofErr w:type="spellEnd"/>
            <w:r w:rsidRPr="00372ADA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address.address_id</w:t>
            </w:r>
            <w:proofErr w:type="spellEnd"/>
          </w:p>
        </w:tc>
        <w:tc>
          <w:tcPr>
            <w:tcW w:w="3117" w:type="dxa"/>
          </w:tcPr>
          <w:p w14:paraId="2D3ECCE9" w14:textId="77777777" w:rsidR="00070C93" w:rsidRPr="00372ADA" w:rsidRDefault="00070C93" w:rsidP="00B44F1F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070C93" w:rsidRPr="00372ADA" w14:paraId="22C086E7" w14:textId="77777777" w:rsidTr="00070C93">
        <w:tc>
          <w:tcPr>
            <w:tcW w:w="3116" w:type="dxa"/>
          </w:tcPr>
          <w:p w14:paraId="25CCF124" w14:textId="150693B2" w:rsidR="00070C93" w:rsidRPr="00372ADA" w:rsidRDefault="00131C4F" w:rsidP="00B44F1F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staff</w:t>
            </w:r>
          </w:p>
        </w:tc>
        <w:tc>
          <w:tcPr>
            <w:tcW w:w="3117" w:type="dxa"/>
          </w:tcPr>
          <w:p w14:paraId="424BAE19" w14:textId="433449D3" w:rsidR="00070C93" w:rsidRPr="00372ADA" w:rsidRDefault="00131C4F" w:rsidP="00B44F1F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proofErr w:type="gramStart"/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staff.address</w:t>
            </w:r>
            <w:proofErr w:type="gramEnd"/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_id</w:t>
            </w:r>
            <w:proofErr w:type="spellEnd"/>
            <w:r w:rsidRPr="00372ADA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address.address_id</w:t>
            </w:r>
            <w:proofErr w:type="spellEnd"/>
          </w:p>
        </w:tc>
        <w:tc>
          <w:tcPr>
            <w:tcW w:w="3117" w:type="dxa"/>
          </w:tcPr>
          <w:p w14:paraId="6C62BB83" w14:textId="77777777" w:rsidR="00070C93" w:rsidRPr="00372ADA" w:rsidRDefault="00070C93" w:rsidP="00B44F1F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070C93" w:rsidRPr="00372ADA" w14:paraId="19097500" w14:textId="77777777" w:rsidTr="00070C93">
        <w:tc>
          <w:tcPr>
            <w:tcW w:w="3116" w:type="dxa"/>
          </w:tcPr>
          <w:p w14:paraId="4F041E90" w14:textId="3933E4E2" w:rsidR="00070C93" w:rsidRPr="00372ADA" w:rsidRDefault="00131C4F" w:rsidP="00B44F1F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store</w:t>
            </w:r>
          </w:p>
        </w:tc>
        <w:tc>
          <w:tcPr>
            <w:tcW w:w="3117" w:type="dxa"/>
          </w:tcPr>
          <w:p w14:paraId="6C156190" w14:textId="3D12E507" w:rsidR="00070C93" w:rsidRPr="00372ADA" w:rsidRDefault="00131C4F" w:rsidP="00B44F1F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proofErr w:type="gramStart"/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store.address</w:t>
            </w:r>
            <w:proofErr w:type="gramEnd"/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_id</w:t>
            </w:r>
            <w:proofErr w:type="spellEnd"/>
            <w:r w:rsidRPr="00372ADA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address.address_id</w:t>
            </w:r>
            <w:proofErr w:type="spellEnd"/>
          </w:p>
        </w:tc>
        <w:tc>
          <w:tcPr>
            <w:tcW w:w="3117" w:type="dxa"/>
          </w:tcPr>
          <w:p w14:paraId="0B4CB6B2" w14:textId="77777777" w:rsidR="00070C93" w:rsidRPr="00372ADA" w:rsidRDefault="00070C93" w:rsidP="00B44F1F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</w:tbl>
    <w:p w14:paraId="63772EA0" w14:textId="04D51F96" w:rsidR="004322F9" w:rsidRPr="00372ADA" w:rsidRDefault="004322F9" w:rsidP="00B44F1F">
      <w:pPr>
        <w:shd w:val="clear" w:color="auto" w:fill="FFFFFF"/>
        <w:spacing w:after="0"/>
        <w:rPr>
          <w:rFonts w:ascii="Times New Roman" w:eastAsia="Times New Roman" w:hAnsi="Times New Roman" w:cs="Times New Roman"/>
          <w:i/>
          <w:i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31C4F" w:rsidRPr="00372ADA" w14:paraId="3BDA9D7B" w14:textId="77777777" w:rsidTr="008078C4">
        <w:tc>
          <w:tcPr>
            <w:tcW w:w="3116" w:type="dxa"/>
          </w:tcPr>
          <w:p w14:paraId="0ECD118E" w14:textId="77777777" w:rsidR="00131C4F" w:rsidRPr="00372ADA" w:rsidRDefault="00131C4F" w:rsidP="00B44F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2AD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3.11 TABLE NAME:</w:t>
            </w:r>
          </w:p>
          <w:p w14:paraId="71CBA744" w14:textId="6C27388B" w:rsidR="00131C4F" w:rsidRPr="00372ADA" w:rsidRDefault="00131C4F" w:rsidP="00B44F1F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372AD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language</w:t>
            </w:r>
          </w:p>
        </w:tc>
        <w:tc>
          <w:tcPr>
            <w:tcW w:w="6234" w:type="dxa"/>
            <w:gridSpan w:val="2"/>
          </w:tcPr>
          <w:p w14:paraId="2E8B94DD" w14:textId="77777777" w:rsidR="00131C4F" w:rsidRPr="00372ADA" w:rsidRDefault="00131C4F" w:rsidP="00B44F1F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131C4F" w:rsidRPr="00372ADA" w14:paraId="7CA0AEE6" w14:textId="77777777" w:rsidTr="00131C4F">
        <w:tc>
          <w:tcPr>
            <w:tcW w:w="3116" w:type="dxa"/>
          </w:tcPr>
          <w:p w14:paraId="4CD83E31" w14:textId="78C8879C" w:rsidR="00131C4F" w:rsidRPr="00372ADA" w:rsidRDefault="00131C4F" w:rsidP="00B44F1F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372AD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COLUMN NAME</w:t>
            </w:r>
          </w:p>
        </w:tc>
        <w:tc>
          <w:tcPr>
            <w:tcW w:w="3117" w:type="dxa"/>
          </w:tcPr>
          <w:p w14:paraId="1ED6B4B8" w14:textId="3E34E28B" w:rsidR="00131C4F" w:rsidRPr="00372ADA" w:rsidRDefault="00131C4F" w:rsidP="00B44F1F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372AD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DATA TYPE</w:t>
            </w:r>
          </w:p>
        </w:tc>
        <w:tc>
          <w:tcPr>
            <w:tcW w:w="3117" w:type="dxa"/>
          </w:tcPr>
          <w:p w14:paraId="2DDFC54C" w14:textId="1337B3EB" w:rsidR="00131C4F" w:rsidRPr="00372ADA" w:rsidRDefault="00131C4F" w:rsidP="00B44F1F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372AD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COLUMN DESCRIPTION / ATRIBUTES</w:t>
            </w:r>
          </w:p>
        </w:tc>
      </w:tr>
      <w:tr w:rsidR="00131C4F" w:rsidRPr="00372ADA" w14:paraId="6A515B20" w14:textId="77777777" w:rsidTr="00131C4F">
        <w:tc>
          <w:tcPr>
            <w:tcW w:w="3116" w:type="dxa"/>
          </w:tcPr>
          <w:p w14:paraId="3B62B9E5" w14:textId="06A5A746" w:rsidR="00131C4F" w:rsidRPr="00372ADA" w:rsidRDefault="00131C4F" w:rsidP="00B44F1F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language_id</w:t>
            </w:r>
            <w:proofErr w:type="spellEnd"/>
          </w:p>
        </w:tc>
        <w:tc>
          <w:tcPr>
            <w:tcW w:w="3117" w:type="dxa"/>
          </w:tcPr>
          <w:p w14:paraId="55826846" w14:textId="5A4990FB" w:rsidR="00131C4F" w:rsidRPr="00372ADA" w:rsidRDefault="00131C4F" w:rsidP="00B44F1F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SERIAL</w:t>
            </w:r>
          </w:p>
        </w:tc>
        <w:tc>
          <w:tcPr>
            <w:tcW w:w="3117" w:type="dxa"/>
          </w:tcPr>
          <w:p w14:paraId="06E7165B" w14:textId="6509FE25" w:rsidR="00131C4F" w:rsidRPr="00372ADA" w:rsidRDefault="00131C4F" w:rsidP="00B44F1F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Primary key, unique id number for each language</w:t>
            </w:r>
          </w:p>
        </w:tc>
      </w:tr>
      <w:tr w:rsidR="00131C4F" w:rsidRPr="00372ADA" w14:paraId="1AA77A06" w14:textId="77777777" w:rsidTr="00131C4F">
        <w:tc>
          <w:tcPr>
            <w:tcW w:w="3116" w:type="dxa"/>
          </w:tcPr>
          <w:p w14:paraId="4E21D20F" w14:textId="32B81994" w:rsidR="00131C4F" w:rsidRPr="00372ADA" w:rsidRDefault="00131C4F" w:rsidP="00B44F1F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3117" w:type="dxa"/>
          </w:tcPr>
          <w:p w14:paraId="028477D3" w14:textId="17377EE5" w:rsidR="00131C4F" w:rsidRPr="00372ADA" w:rsidRDefault="00131C4F" w:rsidP="00B44F1F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372ADA">
              <w:rPr>
                <w:rFonts w:ascii="Times New Roman" w:hAnsi="Times New Roman" w:cs="Times New Roman"/>
                <w:sz w:val="24"/>
                <w:szCs w:val="24"/>
              </w:rPr>
              <w:t xml:space="preserve">CHARACTER </w:t>
            </w:r>
            <w:proofErr w:type="gramStart"/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VARYING(</w:t>
            </w:r>
            <w:proofErr w:type="gramEnd"/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20)</w:t>
            </w:r>
          </w:p>
        </w:tc>
        <w:tc>
          <w:tcPr>
            <w:tcW w:w="3117" w:type="dxa"/>
          </w:tcPr>
          <w:p w14:paraId="2EF57C1F" w14:textId="01448CDC" w:rsidR="00131C4F" w:rsidRPr="00372ADA" w:rsidRDefault="00131C4F" w:rsidP="00B44F1F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Name of language</w:t>
            </w:r>
          </w:p>
        </w:tc>
      </w:tr>
      <w:tr w:rsidR="00131C4F" w:rsidRPr="00372ADA" w14:paraId="3998B30B" w14:textId="77777777" w:rsidTr="00131C4F">
        <w:tc>
          <w:tcPr>
            <w:tcW w:w="3116" w:type="dxa"/>
          </w:tcPr>
          <w:p w14:paraId="2600EA9C" w14:textId="086A9A01" w:rsidR="00131C4F" w:rsidRPr="00372ADA" w:rsidRDefault="00131C4F" w:rsidP="00B44F1F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ast_update</w:t>
            </w:r>
            <w:proofErr w:type="spellEnd"/>
          </w:p>
        </w:tc>
        <w:tc>
          <w:tcPr>
            <w:tcW w:w="3117" w:type="dxa"/>
          </w:tcPr>
          <w:p w14:paraId="0C351F84" w14:textId="31032D87" w:rsidR="00131C4F" w:rsidRPr="00372ADA" w:rsidRDefault="00131C4F" w:rsidP="00B44F1F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proofErr w:type="gramStart"/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TIMESTAMP(</w:t>
            </w:r>
            <w:proofErr w:type="gramEnd"/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6) WITHOUT TIME ZONE</w:t>
            </w:r>
          </w:p>
        </w:tc>
        <w:tc>
          <w:tcPr>
            <w:tcW w:w="3117" w:type="dxa"/>
          </w:tcPr>
          <w:p w14:paraId="6D06D14F" w14:textId="14202B37" w:rsidR="00131C4F" w:rsidRPr="00372ADA" w:rsidRDefault="00131C4F" w:rsidP="00B44F1F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Most recent update for the record.</w:t>
            </w:r>
          </w:p>
        </w:tc>
      </w:tr>
      <w:tr w:rsidR="00131C4F" w:rsidRPr="00372ADA" w14:paraId="687985AB" w14:textId="77777777" w:rsidTr="005104E5">
        <w:tc>
          <w:tcPr>
            <w:tcW w:w="9350" w:type="dxa"/>
            <w:gridSpan w:val="3"/>
          </w:tcPr>
          <w:p w14:paraId="1114DD46" w14:textId="77777777" w:rsidR="00131C4F" w:rsidRPr="00372ADA" w:rsidRDefault="00131C4F" w:rsidP="00B44F1F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131C4F" w:rsidRPr="00372ADA" w14:paraId="4D314209" w14:textId="77777777" w:rsidTr="00725BEB">
        <w:tc>
          <w:tcPr>
            <w:tcW w:w="3116" w:type="dxa"/>
          </w:tcPr>
          <w:p w14:paraId="1909D6A7" w14:textId="7AA19BAE" w:rsidR="00131C4F" w:rsidRPr="00372ADA" w:rsidRDefault="00131C4F" w:rsidP="00B44F1F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372AD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LINKED FROM</w:t>
            </w:r>
          </w:p>
        </w:tc>
        <w:tc>
          <w:tcPr>
            <w:tcW w:w="6234" w:type="dxa"/>
            <w:gridSpan w:val="2"/>
          </w:tcPr>
          <w:p w14:paraId="27CF0CF8" w14:textId="77777777" w:rsidR="00131C4F" w:rsidRPr="00372ADA" w:rsidRDefault="00131C4F" w:rsidP="00B44F1F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131C4F" w:rsidRPr="00372ADA" w14:paraId="0BF2DD56" w14:textId="77777777" w:rsidTr="00131C4F">
        <w:tc>
          <w:tcPr>
            <w:tcW w:w="3116" w:type="dxa"/>
          </w:tcPr>
          <w:p w14:paraId="75BF3918" w14:textId="09557511" w:rsidR="00131C4F" w:rsidRPr="00372ADA" w:rsidRDefault="00131C4F" w:rsidP="00B44F1F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Table</w:t>
            </w:r>
          </w:p>
        </w:tc>
        <w:tc>
          <w:tcPr>
            <w:tcW w:w="3117" w:type="dxa"/>
          </w:tcPr>
          <w:p w14:paraId="43FE4827" w14:textId="7CECBD2E" w:rsidR="00131C4F" w:rsidRPr="00372ADA" w:rsidRDefault="00131C4F" w:rsidP="00B44F1F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Join</w:t>
            </w:r>
          </w:p>
        </w:tc>
        <w:tc>
          <w:tcPr>
            <w:tcW w:w="3117" w:type="dxa"/>
          </w:tcPr>
          <w:p w14:paraId="0D22D285" w14:textId="77777777" w:rsidR="00131C4F" w:rsidRPr="00372ADA" w:rsidRDefault="00131C4F" w:rsidP="00B44F1F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131C4F" w:rsidRPr="00372ADA" w14:paraId="199FF8B6" w14:textId="77777777" w:rsidTr="00131C4F">
        <w:tc>
          <w:tcPr>
            <w:tcW w:w="3116" w:type="dxa"/>
          </w:tcPr>
          <w:p w14:paraId="4339CE62" w14:textId="6FDF78E6" w:rsidR="00131C4F" w:rsidRPr="00372ADA" w:rsidRDefault="00131C4F" w:rsidP="00B44F1F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film</w:t>
            </w:r>
          </w:p>
        </w:tc>
        <w:tc>
          <w:tcPr>
            <w:tcW w:w="3117" w:type="dxa"/>
          </w:tcPr>
          <w:p w14:paraId="1BAF642A" w14:textId="78113F10" w:rsidR="00131C4F" w:rsidRPr="00372ADA" w:rsidRDefault="00131C4F" w:rsidP="00B44F1F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proofErr w:type="gramStart"/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film.language</w:t>
            </w:r>
            <w:proofErr w:type="gramEnd"/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_id</w:t>
            </w:r>
            <w:proofErr w:type="spellEnd"/>
            <w:r w:rsidRPr="00372ADA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language.language_id</w:t>
            </w:r>
            <w:proofErr w:type="spellEnd"/>
          </w:p>
        </w:tc>
        <w:tc>
          <w:tcPr>
            <w:tcW w:w="3117" w:type="dxa"/>
          </w:tcPr>
          <w:p w14:paraId="32A25B94" w14:textId="77777777" w:rsidR="00131C4F" w:rsidRPr="00372ADA" w:rsidRDefault="00131C4F" w:rsidP="00B44F1F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</w:tbl>
    <w:p w14:paraId="7F296D38" w14:textId="0385F4F0" w:rsidR="00131C4F" w:rsidRPr="00372ADA" w:rsidRDefault="00131C4F" w:rsidP="00B44F1F">
      <w:pPr>
        <w:shd w:val="clear" w:color="auto" w:fill="FFFFFF"/>
        <w:spacing w:after="0"/>
        <w:rPr>
          <w:rFonts w:ascii="Times New Roman" w:eastAsia="Times New Roman" w:hAnsi="Times New Roman" w:cs="Times New Roman"/>
          <w:i/>
          <w:i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31C4F" w:rsidRPr="00372ADA" w14:paraId="0307773A" w14:textId="77777777" w:rsidTr="003B6434">
        <w:tc>
          <w:tcPr>
            <w:tcW w:w="3116" w:type="dxa"/>
          </w:tcPr>
          <w:p w14:paraId="3657EE97" w14:textId="0B8F569A" w:rsidR="00131C4F" w:rsidRPr="00372ADA" w:rsidRDefault="00131C4F" w:rsidP="00131C4F">
            <w:pPr>
              <w:tabs>
                <w:tab w:val="left" w:pos="1950"/>
              </w:tabs>
              <w:spacing w:after="0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372AD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3.12 TABLE NAME:</w:t>
            </w:r>
          </w:p>
          <w:p w14:paraId="166D98B8" w14:textId="6668F962" w:rsidR="00131C4F" w:rsidRPr="00372ADA" w:rsidRDefault="00131C4F" w:rsidP="00131C4F">
            <w:pPr>
              <w:tabs>
                <w:tab w:val="left" w:pos="1950"/>
              </w:tabs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372AD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city</w:t>
            </w:r>
          </w:p>
        </w:tc>
        <w:tc>
          <w:tcPr>
            <w:tcW w:w="6234" w:type="dxa"/>
            <w:gridSpan w:val="2"/>
          </w:tcPr>
          <w:p w14:paraId="63AD1B91" w14:textId="10A6252E" w:rsidR="00131C4F" w:rsidRPr="00372ADA" w:rsidRDefault="00131C4F" w:rsidP="00B44F1F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131C4F" w:rsidRPr="00372ADA" w14:paraId="779663CE" w14:textId="77777777" w:rsidTr="00131C4F">
        <w:tc>
          <w:tcPr>
            <w:tcW w:w="3116" w:type="dxa"/>
          </w:tcPr>
          <w:p w14:paraId="50758E9D" w14:textId="651B5A0E" w:rsidR="00131C4F" w:rsidRPr="00372ADA" w:rsidRDefault="00131C4F" w:rsidP="00B44F1F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372AD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COLUMN NAME</w:t>
            </w:r>
          </w:p>
        </w:tc>
        <w:tc>
          <w:tcPr>
            <w:tcW w:w="3117" w:type="dxa"/>
          </w:tcPr>
          <w:p w14:paraId="48ECECC3" w14:textId="106419C8" w:rsidR="00131C4F" w:rsidRPr="00372ADA" w:rsidRDefault="00131C4F" w:rsidP="00B44F1F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372AD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DATA TYPE</w:t>
            </w:r>
          </w:p>
        </w:tc>
        <w:tc>
          <w:tcPr>
            <w:tcW w:w="3117" w:type="dxa"/>
          </w:tcPr>
          <w:p w14:paraId="4443C982" w14:textId="563EC3D5" w:rsidR="00131C4F" w:rsidRPr="00372ADA" w:rsidRDefault="00131C4F" w:rsidP="00B44F1F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372AD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COLUMN DESCRIPTION / ATRIBUTES</w:t>
            </w:r>
          </w:p>
        </w:tc>
      </w:tr>
      <w:tr w:rsidR="00131C4F" w:rsidRPr="00372ADA" w14:paraId="009E0B8D" w14:textId="77777777" w:rsidTr="00131C4F">
        <w:tc>
          <w:tcPr>
            <w:tcW w:w="3116" w:type="dxa"/>
          </w:tcPr>
          <w:p w14:paraId="5F7FBF09" w14:textId="14422312" w:rsidR="00131C4F" w:rsidRPr="00372ADA" w:rsidRDefault="00131C4F" w:rsidP="00B44F1F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city_id</w:t>
            </w:r>
            <w:proofErr w:type="spellEnd"/>
          </w:p>
        </w:tc>
        <w:tc>
          <w:tcPr>
            <w:tcW w:w="3117" w:type="dxa"/>
          </w:tcPr>
          <w:p w14:paraId="42D09702" w14:textId="654DC507" w:rsidR="00131C4F" w:rsidRPr="00372ADA" w:rsidRDefault="00131C4F" w:rsidP="00B44F1F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SERIAL</w:t>
            </w:r>
          </w:p>
        </w:tc>
        <w:tc>
          <w:tcPr>
            <w:tcW w:w="3117" w:type="dxa"/>
          </w:tcPr>
          <w:p w14:paraId="573E004A" w14:textId="7C056D14" w:rsidR="00131C4F" w:rsidRPr="00372ADA" w:rsidRDefault="00131C4F" w:rsidP="00B44F1F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Primary key, unique id number for each city</w:t>
            </w:r>
          </w:p>
        </w:tc>
      </w:tr>
      <w:tr w:rsidR="00131C4F" w:rsidRPr="00372ADA" w14:paraId="3F653F0C" w14:textId="77777777" w:rsidTr="00131C4F">
        <w:tc>
          <w:tcPr>
            <w:tcW w:w="3116" w:type="dxa"/>
          </w:tcPr>
          <w:p w14:paraId="4A2DCC94" w14:textId="2D9D64B6" w:rsidR="00131C4F" w:rsidRPr="00372ADA" w:rsidRDefault="00131C4F" w:rsidP="00B44F1F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city</w:t>
            </w:r>
          </w:p>
        </w:tc>
        <w:tc>
          <w:tcPr>
            <w:tcW w:w="3117" w:type="dxa"/>
          </w:tcPr>
          <w:p w14:paraId="5A0E37FC" w14:textId="2FDEAE49" w:rsidR="00131C4F" w:rsidRPr="00372ADA" w:rsidRDefault="00131C4F" w:rsidP="00B44F1F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372ADA">
              <w:rPr>
                <w:rFonts w:ascii="Times New Roman" w:hAnsi="Times New Roman" w:cs="Times New Roman"/>
                <w:sz w:val="24"/>
                <w:szCs w:val="24"/>
              </w:rPr>
              <w:t xml:space="preserve">CHARACTER </w:t>
            </w:r>
            <w:proofErr w:type="gramStart"/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VARYING(</w:t>
            </w:r>
            <w:proofErr w:type="gramEnd"/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50)</w:t>
            </w:r>
          </w:p>
        </w:tc>
        <w:tc>
          <w:tcPr>
            <w:tcW w:w="3117" w:type="dxa"/>
          </w:tcPr>
          <w:p w14:paraId="6E86AB44" w14:textId="3A388292" w:rsidR="00131C4F" w:rsidRPr="00372ADA" w:rsidRDefault="00131C4F" w:rsidP="00B44F1F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Name of city</w:t>
            </w:r>
          </w:p>
        </w:tc>
      </w:tr>
      <w:tr w:rsidR="00131C4F" w:rsidRPr="00372ADA" w14:paraId="096C397D" w14:textId="77777777" w:rsidTr="00131C4F">
        <w:tc>
          <w:tcPr>
            <w:tcW w:w="3116" w:type="dxa"/>
          </w:tcPr>
          <w:p w14:paraId="2A308634" w14:textId="25A1FC1D" w:rsidR="00131C4F" w:rsidRPr="00372ADA" w:rsidRDefault="00131C4F" w:rsidP="00B44F1F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country_id</w:t>
            </w:r>
            <w:proofErr w:type="spellEnd"/>
          </w:p>
        </w:tc>
        <w:tc>
          <w:tcPr>
            <w:tcW w:w="3117" w:type="dxa"/>
          </w:tcPr>
          <w:p w14:paraId="22994060" w14:textId="25895E0A" w:rsidR="00131C4F" w:rsidRPr="00372ADA" w:rsidRDefault="00131C4F" w:rsidP="00B44F1F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SMALLINT</w:t>
            </w:r>
          </w:p>
        </w:tc>
        <w:tc>
          <w:tcPr>
            <w:tcW w:w="3117" w:type="dxa"/>
          </w:tcPr>
          <w:p w14:paraId="6C47614A" w14:textId="0DC34162" w:rsidR="00131C4F" w:rsidRPr="00372ADA" w:rsidRDefault="00131C4F" w:rsidP="00B44F1F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Foreign key, id number representing each county</w:t>
            </w:r>
          </w:p>
        </w:tc>
      </w:tr>
      <w:tr w:rsidR="00131C4F" w:rsidRPr="00372ADA" w14:paraId="544F26BD" w14:textId="77777777" w:rsidTr="00131C4F">
        <w:tc>
          <w:tcPr>
            <w:tcW w:w="3116" w:type="dxa"/>
          </w:tcPr>
          <w:p w14:paraId="17E62F94" w14:textId="3F6B42BE" w:rsidR="00131C4F" w:rsidRPr="00372ADA" w:rsidRDefault="00131C4F" w:rsidP="00B44F1F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last_update</w:t>
            </w:r>
            <w:proofErr w:type="spellEnd"/>
          </w:p>
        </w:tc>
        <w:tc>
          <w:tcPr>
            <w:tcW w:w="3117" w:type="dxa"/>
          </w:tcPr>
          <w:p w14:paraId="74BBF8F5" w14:textId="03F7BA1A" w:rsidR="00131C4F" w:rsidRPr="00372ADA" w:rsidRDefault="00131C4F" w:rsidP="00B44F1F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proofErr w:type="gramStart"/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TIMESTAMP(</w:t>
            </w:r>
            <w:proofErr w:type="gramEnd"/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6) WITHOUT TIME ZONE</w:t>
            </w:r>
          </w:p>
        </w:tc>
        <w:tc>
          <w:tcPr>
            <w:tcW w:w="3117" w:type="dxa"/>
          </w:tcPr>
          <w:p w14:paraId="6A4AD80C" w14:textId="72EEEA8E" w:rsidR="00131C4F" w:rsidRPr="00372ADA" w:rsidRDefault="00131C4F" w:rsidP="00B44F1F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Most recent update for the record.</w:t>
            </w:r>
          </w:p>
        </w:tc>
      </w:tr>
      <w:tr w:rsidR="00131C4F" w:rsidRPr="00372ADA" w14:paraId="65954345" w14:textId="77777777" w:rsidTr="00082508">
        <w:tc>
          <w:tcPr>
            <w:tcW w:w="9350" w:type="dxa"/>
            <w:gridSpan w:val="3"/>
          </w:tcPr>
          <w:p w14:paraId="0B5561CA" w14:textId="77777777" w:rsidR="00131C4F" w:rsidRPr="00372ADA" w:rsidRDefault="00131C4F" w:rsidP="00B44F1F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131C4F" w:rsidRPr="00372ADA" w14:paraId="03C7625D" w14:textId="77777777" w:rsidTr="00D14944">
        <w:tc>
          <w:tcPr>
            <w:tcW w:w="3116" w:type="dxa"/>
          </w:tcPr>
          <w:p w14:paraId="2A429372" w14:textId="5A6BA2C5" w:rsidR="00131C4F" w:rsidRPr="00372ADA" w:rsidRDefault="00131C4F" w:rsidP="00B44F1F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372AD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LINKS TO</w:t>
            </w:r>
          </w:p>
        </w:tc>
        <w:tc>
          <w:tcPr>
            <w:tcW w:w="6234" w:type="dxa"/>
            <w:gridSpan w:val="2"/>
          </w:tcPr>
          <w:p w14:paraId="66DB3D31" w14:textId="77777777" w:rsidR="00131C4F" w:rsidRPr="00372ADA" w:rsidRDefault="00131C4F" w:rsidP="00B44F1F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131C4F" w:rsidRPr="00372ADA" w14:paraId="487DF90E" w14:textId="77777777" w:rsidTr="00131C4F">
        <w:tc>
          <w:tcPr>
            <w:tcW w:w="3116" w:type="dxa"/>
          </w:tcPr>
          <w:p w14:paraId="64AE5CA1" w14:textId="0BC836BC" w:rsidR="00131C4F" w:rsidRPr="00372ADA" w:rsidRDefault="00131C4F" w:rsidP="00B44F1F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Table</w:t>
            </w:r>
          </w:p>
        </w:tc>
        <w:tc>
          <w:tcPr>
            <w:tcW w:w="3117" w:type="dxa"/>
          </w:tcPr>
          <w:p w14:paraId="1024795D" w14:textId="54100846" w:rsidR="00131C4F" w:rsidRPr="00372ADA" w:rsidRDefault="00131C4F" w:rsidP="00B44F1F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Join</w:t>
            </w:r>
          </w:p>
        </w:tc>
        <w:tc>
          <w:tcPr>
            <w:tcW w:w="3117" w:type="dxa"/>
          </w:tcPr>
          <w:p w14:paraId="62509556" w14:textId="77777777" w:rsidR="00131C4F" w:rsidRPr="00372ADA" w:rsidRDefault="00131C4F" w:rsidP="00B44F1F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131C4F" w:rsidRPr="00372ADA" w14:paraId="0ABFEDAF" w14:textId="77777777" w:rsidTr="00131C4F">
        <w:tc>
          <w:tcPr>
            <w:tcW w:w="3116" w:type="dxa"/>
          </w:tcPr>
          <w:p w14:paraId="23C86EBF" w14:textId="4654340E" w:rsidR="00131C4F" w:rsidRPr="00372ADA" w:rsidRDefault="00131C4F" w:rsidP="00B44F1F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country</w:t>
            </w:r>
          </w:p>
        </w:tc>
        <w:tc>
          <w:tcPr>
            <w:tcW w:w="3117" w:type="dxa"/>
          </w:tcPr>
          <w:p w14:paraId="5B4D5500" w14:textId="1D961EC9" w:rsidR="00131C4F" w:rsidRPr="00372ADA" w:rsidRDefault="00131C4F" w:rsidP="00B44F1F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proofErr w:type="gramStart"/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city.country</w:t>
            </w:r>
            <w:proofErr w:type="gramEnd"/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_id</w:t>
            </w:r>
            <w:proofErr w:type="spellEnd"/>
            <w:r w:rsidRPr="00372ADA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country.country_id</w:t>
            </w:r>
            <w:proofErr w:type="spellEnd"/>
          </w:p>
        </w:tc>
        <w:tc>
          <w:tcPr>
            <w:tcW w:w="3117" w:type="dxa"/>
          </w:tcPr>
          <w:p w14:paraId="40C2C302" w14:textId="77777777" w:rsidR="00131C4F" w:rsidRPr="00372ADA" w:rsidRDefault="00131C4F" w:rsidP="00B44F1F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131C4F" w:rsidRPr="00372ADA" w14:paraId="2BB58A82" w14:textId="77777777" w:rsidTr="006262BC">
        <w:tc>
          <w:tcPr>
            <w:tcW w:w="9350" w:type="dxa"/>
            <w:gridSpan w:val="3"/>
          </w:tcPr>
          <w:p w14:paraId="77CDC2C2" w14:textId="77777777" w:rsidR="00131C4F" w:rsidRPr="00372ADA" w:rsidRDefault="00131C4F" w:rsidP="00B44F1F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131C4F" w:rsidRPr="00372ADA" w14:paraId="5E4C2532" w14:textId="77777777" w:rsidTr="009C03F0">
        <w:tc>
          <w:tcPr>
            <w:tcW w:w="3116" w:type="dxa"/>
          </w:tcPr>
          <w:p w14:paraId="6E8F64C8" w14:textId="11E5BCA5" w:rsidR="00131C4F" w:rsidRPr="00372ADA" w:rsidRDefault="00131C4F" w:rsidP="00B44F1F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372AD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lastRenderedPageBreak/>
              <w:t>LINKED FROM</w:t>
            </w:r>
          </w:p>
        </w:tc>
        <w:tc>
          <w:tcPr>
            <w:tcW w:w="6234" w:type="dxa"/>
            <w:gridSpan w:val="2"/>
          </w:tcPr>
          <w:p w14:paraId="1EF2A90D" w14:textId="77777777" w:rsidR="00131C4F" w:rsidRPr="00372ADA" w:rsidRDefault="00131C4F" w:rsidP="00B44F1F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131C4F" w:rsidRPr="00372ADA" w14:paraId="7E4529A9" w14:textId="77777777" w:rsidTr="00131C4F">
        <w:tc>
          <w:tcPr>
            <w:tcW w:w="3116" w:type="dxa"/>
          </w:tcPr>
          <w:p w14:paraId="1BC7D5DB" w14:textId="430E75C7" w:rsidR="00131C4F" w:rsidRPr="00372ADA" w:rsidRDefault="00131C4F" w:rsidP="00B44F1F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Table</w:t>
            </w:r>
          </w:p>
        </w:tc>
        <w:tc>
          <w:tcPr>
            <w:tcW w:w="3117" w:type="dxa"/>
          </w:tcPr>
          <w:p w14:paraId="5C63F1DF" w14:textId="33B94CBE" w:rsidR="00131C4F" w:rsidRPr="00372ADA" w:rsidRDefault="00131C4F" w:rsidP="00B44F1F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Join</w:t>
            </w:r>
          </w:p>
        </w:tc>
        <w:tc>
          <w:tcPr>
            <w:tcW w:w="3117" w:type="dxa"/>
          </w:tcPr>
          <w:p w14:paraId="0142E483" w14:textId="77777777" w:rsidR="00131C4F" w:rsidRPr="00372ADA" w:rsidRDefault="00131C4F" w:rsidP="00B44F1F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131C4F" w:rsidRPr="00372ADA" w14:paraId="58531AD7" w14:textId="77777777" w:rsidTr="00131C4F">
        <w:tc>
          <w:tcPr>
            <w:tcW w:w="3116" w:type="dxa"/>
          </w:tcPr>
          <w:p w14:paraId="3E5C41D1" w14:textId="00653F03" w:rsidR="00131C4F" w:rsidRPr="00372ADA" w:rsidRDefault="00131C4F" w:rsidP="00B44F1F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3117" w:type="dxa"/>
          </w:tcPr>
          <w:p w14:paraId="7455B2E2" w14:textId="0B2F1210" w:rsidR="00131C4F" w:rsidRPr="00372ADA" w:rsidRDefault="00131C4F" w:rsidP="00B44F1F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proofErr w:type="gramStart"/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address.city</w:t>
            </w:r>
            <w:proofErr w:type="gramEnd"/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_id</w:t>
            </w:r>
            <w:proofErr w:type="spellEnd"/>
            <w:r w:rsidRPr="00372ADA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city.city_id</w:t>
            </w:r>
            <w:proofErr w:type="spellEnd"/>
          </w:p>
        </w:tc>
        <w:tc>
          <w:tcPr>
            <w:tcW w:w="3117" w:type="dxa"/>
          </w:tcPr>
          <w:p w14:paraId="16BC7EA4" w14:textId="77777777" w:rsidR="00131C4F" w:rsidRPr="00372ADA" w:rsidRDefault="00131C4F" w:rsidP="00B44F1F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</w:tbl>
    <w:p w14:paraId="45124D9D" w14:textId="549CEF51" w:rsidR="00131C4F" w:rsidRPr="00372ADA" w:rsidRDefault="00131C4F" w:rsidP="00B44F1F">
      <w:pPr>
        <w:shd w:val="clear" w:color="auto" w:fill="FFFFFF"/>
        <w:spacing w:after="0"/>
        <w:rPr>
          <w:rFonts w:ascii="Times New Roman" w:eastAsia="Times New Roman" w:hAnsi="Times New Roman" w:cs="Times New Roman"/>
          <w:i/>
          <w:i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31C4F" w:rsidRPr="00372ADA" w14:paraId="05672195" w14:textId="77777777" w:rsidTr="00715B84">
        <w:tc>
          <w:tcPr>
            <w:tcW w:w="3116" w:type="dxa"/>
          </w:tcPr>
          <w:p w14:paraId="1BADB090" w14:textId="77777777" w:rsidR="00131C4F" w:rsidRPr="00372ADA" w:rsidRDefault="00131C4F" w:rsidP="00131C4F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372AD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3.13 TABLE NAME:</w:t>
            </w:r>
          </w:p>
          <w:p w14:paraId="58A6F93A" w14:textId="715B493E" w:rsidR="00131C4F" w:rsidRPr="00372ADA" w:rsidRDefault="00131C4F" w:rsidP="00131C4F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372AD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country</w:t>
            </w:r>
          </w:p>
        </w:tc>
        <w:tc>
          <w:tcPr>
            <w:tcW w:w="6234" w:type="dxa"/>
            <w:gridSpan w:val="2"/>
          </w:tcPr>
          <w:p w14:paraId="4BA14880" w14:textId="77777777" w:rsidR="00131C4F" w:rsidRPr="00372ADA" w:rsidRDefault="00131C4F" w:rsidP="00B44F1F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131C4F" w:rsidRPr="00372ADA" w14:paraId="52A00B08" w14:textId="77777777" w:rsidTr="00131C4F">
        <w:tc>
          <w:tcPr>
            <w:tcW w:w="3116" w:type="dxa"/>
          </w:tcPr>
          <w:p w14:paraId="608004C1" w14:textId="48285D40" w:rsidR="00131C4F" w:rsidRPr="00372ADA" w:rsidRDefault="00131C4F" w:rsidP="00B44F1F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COLUMN NAME</w:t>
            </w:r>
          </w:p>
        </w:tc>
        <w:tc>
          <w:tcPr>
            <w:tcW w:w="3117" w:type="dxa"/>
          </w:tcPr>
          <w:p w14:paraId="2A433FB9" w14:textId="69CACB64" w:rsidR="00131C4F" w:rsidRPr="00372ADA" w:rsidRDefault="00131C4F" w:rsidP="00B44F1F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3117" w:type="dxa"/>
          </w:tcPr>
          <w:p w14:paraId="70F06D5A" w14:textId="5997B1F5" w:rsidR="00131C4F" w:rsidRPr="00372ADA" w:rsidRDefault="00131C4F" w:rsidP="00B44F1F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COLUMN DESCRIPTION / ATRIBUTES</w:t>
            </w:r>
          </w:p>
        </w:tc>
      </w:tr>
      <w:tr w:rsidR="00131C4F" w:rsidRPr="00372ADA" w14:paraId="03145D60" w14:textId="77777777" w:rsidTr="00131C4F">
        <w:tc>
          <w:tcPr>
            <w:tcW w:w="3116" w:type="dxa"/>
          </w:tcPr>
          <w:p w14:paraId="60D41D21" w14:textId="33B5D553" w:rsidR="00131C4F" w:rsidRPr="00372ADA" w:rsidRDefault="00131C4F" w:rsidP="00B44F1F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country_id</w:t>
            </w:r>
            <w:proofErr w:type="spellEnd"/>
          </w:p>
        </w:tc>
        <w:tc>
          <w:tcPr>
            <w:tcW w:w="3117" w:type="dxa"/>
          </w:tcPr>
          <w:p w14:paraId="446E520E" w14:textId="502B4DE0" w:rsidR="00131C4F" w:rsidRPr="00372ADA" w:rsidRDefault="00131C4F" w:rsidP="00B44F1F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SERIAL</w:t>
            </w:r>
          </w:p>
        </w:tc>
        <w:tc>
          <w:tcPr>
            <w:tcW w:w="3117" w:type="dxa"/>
          </w:tcPr>
          <w:p w14:paraId="574EBF79" w14:textId="61F00083" w:rsidR="00131C4F" w:rsidRPr="00372ADA" w:rsidRDefault="00131C4F" w:rsidP="00B44F1F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Primary key, unique id number for each county</w:t>
            </w:r>
          </w:p>
        </w:tc>
      </w:tr>
      <w:tr w:rsidR="00131C4F" w:rsidRPr="00372ADA" w14:paraId="3B1C4388" w14:textId="77777777" w:rsidTr="00131C4F">
        <w:tc>
          <w:tcPr>
            <w:tcW w:w="3116" w:type="dxa"/>
          </w:tcPr>
          <w:p w14:paraId="3F4EEC3D" w14:textId="786437AE" w:rsidR="00131C4F" w:rsidRPr="00372ADA" w:rsidRDefault="00131C4F" w:rsidP="00B44F1F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country</w:t>
            </w:r>
          </w:p>
        </w:tc>
        <w:tc>
          <w:tcPr>
            <w:tcW w:w="3117" w:type="dxa"/>
          </w:tcPr>
          <w:p w14:paraId="51C9BB20" w14:textId="55FAA723" w:rsidR="00131C4F" w:rsidRPr="00372ADA" w:rsidRDefault="00131C4F" w:rsidP="00B44F1F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372ADA">
              <w:rPr>
                <w:rFonts w:ascii="Times New Roman" w:hAnsi="Times New Roman" w:cs="Times New Roman"/>
                <w:sz w:val="24"/>
                <w:szCs w:val="24"/>
              </w:rPr>
              <w:t xml:space="preserve">CHARACTER </w:t>
            </w:r>
            <w:proofErr w:type="gramStart"/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VARYING(</w:t>
            </w:r>
            <w:proofErr w:type="gramEnd"/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50)</w:t>
            </w:r>
          </w:p>
        </w:tc>
        <w:tc>
          <w:tcPr>
            <w:tcW w:w="3117" w:type="dxa"/>
          </w:tcPr>
          <w:p w14:paraId="431C98BC" w14:textId="3900A22B" w:rsidR="00131C4F" w:rsidRPr="00372ADA" w:rsidRDefault="00131C4F" w:rsidP="00B44F1F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Name of county</w:t>
            </w:r>
          </w:p>
        </w:tc>
      </w:tr>
      <w:tr w:rsidR="00131C4F" w:rsidRPr="00372ADA" w14:paraId="3A7FB0D7" w14:textId="77777777" w:rsidTr="00131C4F">
        <w:tc>
          <w:tcPr>
            <w:tcW w:w="3116" w:type="dxa"/>
          </w:tcPr>
          <w:p w14:paraId="46578D13" w14:textId="43D0CDD2" w:rsidR="00131C4F" w:rsidRPr="00372ADA" w:rsidRDefault="00131C4F" w:rsidP="00B44F1F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last_update</w:t>
            </w:r>
            <w:proofErr w:type="spellEnd"/>
          </w:p>
        </w:tc>
        <w:tc>
          <w:tcPr>
            <w:tcW w:w="3117" w:type="dxa"/>
          </w:tcPr>
          <w:p w14:paraId="27CBF57C" w14:textId="04CA6DF8" w:rsidR="00131C4F" w:rsidRPr="00372ADA" w:rsidRDefault="00131C4F" w:rsidP="00B44F1F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proofErr w:type="gramStart"/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TIMESTAMP(</w:t>
            </w:r>
            <w:proofErr w:type="gramEnd"/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6) WITHOUT TIME ZONE</w:t>
            </w:r>
          </w:p>
        </w:tc>
        <w:tc>
          <w:tcPr>
            <w:tcW w:w="3117" w:type="dxa"/>
          </w:tcPr>
          <w:p w14:paraId="569558E2" w14:textId="2DB77352" w:rsidR="00131C4F" w:rsidRPr="00372ADA" w:rsidRDefault="00131C4F" w:rsidP="00B44F1F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Most recent update for the record.</w:t>
            </w:r>
          </w:p>
        </w:tc>
      </w:tr>
      <w:tr w:rsidR="00131C4F" w:rsidRPr="00372ADA" w14:paraId="208701E2" w14:textId="77777777" w:rsidTr="00006319">
        <w:tc>
          <w:tcPr>
            <w:tcW w:w="9350" w:type="dxa"/>
            <w:gridSpan w:val="3"/>
          </w:tcPr>
          <w:p w14:paraId="3356B5BE" w14:textId="77777777" w:rsidR="00131C4F" w:rsidRPr="00372ADA" w:rsidRDefault="00131C4F" w:rsidP="00B44F1F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131C4F" w:rsidRPr="00372ADA" w14:paraId="72F2686F" w14:textId="77777777" w:rsidTr="00DF0AF5">
        <w:tc>
          <w:tcPr>
            <w:tcW w:w="3116" w:type="dxa"/>
          </w:tcPr>
          <w:p w14:paraId="765FF5FE" w14:textId="407EEA6C" w:rsidR="00131C4F" w:rsidRPr="00372ADA" w:rsidRDefault="00131C4F" w:rsidP="00B44F1F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372AD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LINKED FROM</w:t>
            </w:r>
          </w:p>
        </w:tc>
        <w:tc>
          <w:tcPr>
            <w:tcW w:w="6234" w:type="dxa"/>
            <w:gridSpan w:val="2"/>
          </w:tcPr>
          <w:p w14:paraId="23F11654" w14:textId="77777777" w:rsidR="00131C4F" w:rsidRPr="00372ADA" w:rsidRDefault="00131C4F" w:rsidP="00B44F1F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131C4F" w:rsidRPr="00372ADA" w14:paraId="662AF7BB" w14:textId="77777777" w:rsidTr="00131C4F">
        <w:tc>
          <w:tcPr>
            <w:tcW w:w="3116" w:type="dxa"/>
          </w:tcPr>
          <w:p w14:paraId="589D54F2" w14:textId="18104814" w:rsidR="00131C4F" w:rsidRPr="00372ADA" w:rsidRDefault="00131C4F" w:rsidP="00B44F1F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Table</w:t>
            </w:r>
          </w:p>
        </w:tc>
        <w:tc>
          <w:tcPr>
            <w:tcW w:w="3117" w:type="dxa"/>
          </w:tcPr>
          <w:p w14:paraId="26D0B40A" w14:textId="113B842D" w:rsidR="00131C4F" w:rsidRPr="00372ADA" w:rsidRDefault="00131C4F" w:rsidP="00B44F1F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Join</w:t>
            </w:r>
          </w:p>
        </w:tc>
        <w:tc>
          <w:tcPr>
            <w:tcW w:w="3117" w:type="dxa"/>
          </w:tcPr>
          <w:p w14:paraId="2F979B3B" w14:textId="77777777" w:rsidR="00131C4F" w:rsidRPr="00372ADA" w:rsidRDefault="00131C4F" w:rsidP="00B44F1F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131C4F" w:rsidRPr="00372ADA" w14:paraId="490134CA" w14:textId="77777777" w:rsidTr="00131C4F">
        <w:tc>
          <w:tcPr>
            <w:tcW w:w="3116" w:type="dxa"/>
          </w:tcPr>
          <w:p w14:paraId="1CA179C2" w14:textId="2D6ED9AB" w:rsidR="00131C4F" w:rsidRPr="00372ADA" w:rsidRDefault="00131C4F" w:rsidP="00B44F1F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city</w:t>
            </w:r>
          </w:p>
        </w:tc>
        <w:tc>
          <w:tcPr>
            <w:tcW w:w="3117" w:type="dxa"/>
          </w:tcPr>
          <w:p w14:paraId="79C8B973" w14:textId="1F031487" w:rsidR="00131C4F" w:rsidRPr="00372ADA" w:rsidRDefault="00131C4F" w:rsidP="00B44F1F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proofErr w:type="gramStart"/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country.country</w:t>
            </w:r>
            <w:proofErr w:type="gramEnd"/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_id</w:t>
            </w:r>
            <w:proofErr w:type="spellEnd"/>
            <w:r w:rsidRPr="00372ADA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372ADA">
              <w:rPr>
                <w:rFonts w:ascii="Times New Roman" w:hAnsi="Times New Roman" w:cs="Times New Roman"/>
                <w:sz w:val="24"/>
                <w:szCs w:val="24"/>
              </w:rPr>
              <w:t>city.country_id</w:t>
            </w:r>
            <w:proofErr w:type="spellEnd"/>
          </w:p>
        </w:tc>
        <w:tc>
          <w:tcPr>
            <w:tcW w:w="3117" w:type="dxa"/>
          </w:tcPr>
          <w:p w14:paraId="247F76E7" w14:textId="77777777" w:rsidR="00131C4F" w:rsidRPr="00372ADA" w:rsidRDefault="00131C4F" w:rsidP="00B44F1F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</w:tbl>
    <w:p w14:paraId="2395E7DF" w14:textId="2BEE3289" w:rsidR="00131C4F" w:rsidRPr="00372ADA" w:rsidRDefault="00131C4F" w:rsidP="00B44F1F">
      <w:pPr>
        <w:shd w:val="clear" w:color="auto" w:fill="FFFFFF"/>
        <w:spacing w:after="0"/>
        <w:rPr>
          <w:rFonts w:ascii="Times New Roman" w:eastAsia="Times New Roman" w:hAnsi="Times New Roman" w:cs="Times New Roman"/>
          <w:i/>
          <w:iCs/>
          <w:sz w:val="24"/>
          <w:szCs w:val="24"/>
        </w:rPr>
      </w:pPr>
    </w:p>
    <w:sectPr w:rsidR="00131C4F" w:rsidRPr="00372ADA" w:rsidSect="001D4DEC">
      <w:footerReference w:type="default" r:id="rId10"/>
      <w:footerReference w:type="first" r:id="rId11"/>
      <w:pgSz w:w="12240" w:h="15840" w:code="1"/>
      <w:pgMar w:top="1440" w:right="1440" w:bottom="1440" w:left="1440" w:header="864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0D370D" w14:textId="77777777" w:rsidR="006568E9" w:rsidRDefault="006568E9" w:rsidP="00E02929">
      <w:pPr>
        <w:spacing w:after="0"/>
      </w:pPr>
      <w:r>
        <w:separator/>
      </w:r>
    </w:p>
    <w:p w14:paraId="6005D379" w14:textId="77777777" w:rsidR="006568E9" w:rsidRDefault="006568E9"/>
  </w:endnote>
  <w:endnote w:type="continuationSeparator" w:id="0">
    <w:p w14:paraId="30DF518E" w14:textId="77777777" w:rsidR="006568E9" w:rsidRDefault="006568E9" w:rsidP="00E02929">
      <w:pPr>
        <w:spacing w:after="0"/>
      </w:pPr>
      <w:r>
        <w:continuationSeparator/>
      </w:r>
    </w:p>
    <w:p w14:paraId="024871A8" w14:textId="77777777" w:rsidR="006568E9" w:rsidRDefault="006568E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652EE2" w14:textId="77777777" w:rsidR="002D2AD1" w:rsidRDefault="002D2AD1">
    <w:pPr>
      <w:pStyle w:val="Footer"/>
      <w:jc w:val="right"/>
    </w:pPr>
    <w:r>
      <w:rPr>
        <w:color w:val="7E97AD" w:themeColor="accent1"/>
      </w:rPr>
      <w:t xml:space="preserve">pg. </w:t>
    </w:r>
    <w:r>
      <w:rPr>
        <w:color w:val="7E97AD" w:themeColor="accent1"/>
      </w:rPr>
      <w:fldChar w:fldCharType="begin"/>
    </w:r>
    <w:r>
      <w:rPr>
        <w:color w:val="7E97AD" w:themeColor="accent1"/>
      </w:rPr>
      <w:instrText xml:space="preserve"> PAGE  \* Arabic </w:instrText>
    </w:r>
    <w:r>
      <w:rPr>
        <w:color w:val="7E97AD" w:themeColor="accent1"/>
      </w:rPr>
      <w:fldChar w:fldCharType="separate"/>
    </w:r>
    <w:r>
      <w:rPr>
        <w:noProof/>
        <w:color w:val="7E97AD" w:themeColor="accent1"/>
      </w:rPr>
      <w:t>1</w:t>
    </w:r>
    <w:r>
      <w:rPr>
        <w:color w:val="7E97AD" w:themeColor="accent1"/>
      </w:rPr>
      <w:fldChar w:fldCharType="end"/>
    </w:r>
  </w:p>
  <w:p w14:paraId="5708ACA7" w14:textId="4CC22DB4" w:rsidR="00BE1998" w:rsidRDefault="00BE1998" w:rsidP="003228F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D93DC4" w14:textId="77777777" w:rsidR="00DB5B3E" w:rsidRDefault="00DB5B3E">
    <w:pPr>
      <w:pStyle w:val="Footer"/>
      <w:jc w:val="right"/>
    </w:pPr>
    <w:r>
      <w:rPr>
        <w:color w:val="7E97AD" w:themeColor="accent1"/>
      </w:rPr>
      <w:t xml:space="preserve">pg. </w:t>
    </w:r>
    <w:r>
      <w:rPr>
        <w:color w:val="7E97AD" w:themeColor="accent1"/>
      </w:rPr>
      <w:fldChar w:fldCharType="begin"/>
    </w:r>
    <w:r>
      <w:rPr>
        <w:color w:val="7E97AD" w:themeColor="accent1"/>
      </w:rPr>
      <w:instrText xml:space="preserve"> PAGE  \* Arabic </w:instrText>
    </w:r>
    <w:r>
      <w:rPr>
        <w:color w:val="7E97AD" w:themeColor="accent1"/>
      </w:rPr>
      <w:fldChar w:fldCharType="separate"/>
    </w:r>
    <w:r>
      <w:rPr>
        <w:noProof/>
        <w:color w:val="7E97AD" w:themeColor="accent1"/>
      </w:rPr>
      <w:t>1</w:t>
    </w:r>
    <w:r>
      <w:rPr>
        <w:color w:val="7E97AD" w:themeColor="accent1"/>
      </w:rPr>
      <w:fldChar w:fldCharType="end"/>
    </w:r>
  </w:p>
  <w:p w14:paraId="525BE7AA" w14:textId="082601F4" w:rsidR="00BE1998" w:rsidRDefault="00BE19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A4A90E" w14:textId="77777777" w:rsidR="006568E9" w:rsidRDefault="006568E9" w:rsidP="00E02929">
      <w:pPr>
        <w:spacing w:after="0"/>
      </w:pPr>
      <w:r>
        <w:separator/>
      </w:r>
    </w:p>
    <w:p w14:paraId="6BF66CC1" w14:textId="77777777" w:rsidR="006568E9" w:rsidRDefault="006568E9"/>
  </w:footnote>
  <w:footnote w:type="continuationSeparator" w:id="0">
    <w:p w14:paraId="74766C81" w14:textId="77777777" w:rsidR="006568E9" w:rsidRDefault="006568E9" w:rsidP="00E02929">
      <w:pPr>
        <w:spacing w:after="0"/>
      </w:pPr>
      <w:r>
        <w:continuationSeparator/>
      </w:r>
    </w:p>
    <w:p w14:paraId="7E2D7D5B" w14:textId="77777777" w:rsidR="006568E9" w:rsidRDefault="006568E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867" type="#_x0000_t75" style="width:14.4pt;height:14.4pt" o:bullet="t">
        <v:imagedata r:id="rId1" o:title="msoE8EA"/>
      </v:shape>
    </w:pict>
  </w:numPicBullet>
  <w:abstractNum w:abstractNumId="0" w15:restartNumberingAfterBreak="0">
    <w:nsid w:val="04736BA7"/>
    <w:multiLevelType w:val="hybridMultilevel"/>
    <w:tmpl w:val="85BE60B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1A4465"/>
    <w:multiLevelType w:val="hybridMultilevel"/>
    <w:tmpl w:val="18BE84E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F925AE"/>
    <w:multiLevelType w:val="hybridMultilevel"/>
    <w:tmpl w:val="61ECF5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D5709F"/>
    <w:multiLevelType w:val="hybridMultilevel"/>
    <w:tmpl w:val="36EC7B1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FF391F"/>
    <w:multiLevelType w:val="hybridMultilevel"/>
    <w:tmpl w:val="4816018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797675"/>
    <w:multiLevelType w:val="hybridMultilevel"/>
    <w:tmpl w:val="5D2A837A"/>
    <w:lvl w:ilvl="0" w:tplc="0409000F">
      <w:start w:val="3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BE627F"/>
    <w:multiLevelType w:val="hybridMultilevel"/>
    <w:tmpl w:val="1D76AA7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C7A1149"/>
    <w:multiLevelType w:val="multilevel"/>
    <w:tmpl w:val="A194545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06E292E"/>
    <w:multiLevelType w:val="hybridMultilevel"/>
    <w:tmpl w:val="05166F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712B04"/>
    <w:multiLevelType w:val="hybridMultilevel"/>
    <w:tmpl w:val="594AF8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EA0C41"/>
    <w:multiLevelType w:val="hybridMultilevel"/>
    <w:tmpl w:val="75FA7E7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DB09C0"/>
    <w:multiLevelType w:val="multilevel"/>
    <w:tmpl w:val="894EF21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4407C25"/>
    <w:multiLevelType w:val="hybridMultilevel"/>
    <w:tmpl w:val="CA7ED50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2A5190"/>
    <w:multiLevelType w:val="hybridMultilevel"/>
    <w:tmpl w:val="B1D606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CB030B"/>
    <w:multiLevelType w:val="hybridMultilevel"/>
    <w:tmpl w:val="BE08D2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72663D"/>
    <w:multiLevelType w:val="multilevel"/>
    <w:tmpl w:val="1278CF9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ACC4720"/>
    <w:multiLevelType w:val="multilevel"/>
    <w:tmpl w:val="9EF4916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D864F47"/>
    <w:multiLevelType w:val="hybridMultilevel"/>
    <w:tmpl w:val="4286A3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E05296"/>
    <w:multiLevelType w:val="hybridMultilevel"/>
    <w:tmpl w:val="09CAEACE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F011978"/>
    <w:multiLevelType w:val="hybridMultilevel"/>
    <w:tmpl w:val="AAFE76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407E09"/>
    <w:multiLevelType w:val="hybridMultilevel"/>
    <w:tmpl w:val="64244CE0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0BF6D2D"/>
    <w:multiLevelType w:val="multilevel"/>
    <w:tmpl w:val="5F2A65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2" w15:restartNumberingAfterBreak="0">
    <w:nsid w:val="54726F98"/>
    <w:multiLevelType w:val="hybridMultilevel"/>
    <w:tmpl w:val="C51A1A98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C992B84"/>
    <w:multiLevelType w:val="hybridMultilevel"/>
    <w:tmpl w:val="37B2018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2A2BE0"/>
    <w:multiLevelType w:val="hybridMultilevel"/>
    <w:tmpl w:val="E510468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60C53E94"/>
    <w:multiLevelType w:val="multilevel"/>
    <w:tmpl w:val="E9866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278504F"/>
    <w:multiLevelType w:val="hybridMultilevel"/>
    <w:tmpl w:val="782A4E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32008A3"/>
    <w:multiLevelType w:val="multilevel"/>
    <w:tmpl w:val="FF88C42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3CD688A"/>
    <w:multiLevelType w:val="multilevel"/>
    <w:tmpl w:val="875C6DB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6146611"/>
    <w:multiLevelType w:val="hybridMultilevel"/>
    <w:tmpl w:val="15FE33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72719BB"/>
    <w:multiLevelType w:val="hybridMultilevel"/>
    <w:tmpl w:val="B5B8D0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7AF6642"/>
    <w:multiLevelType w:val="hybridMultilevel"/>
    <w:tmpl w:val="6E38B5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8612592"/>
    <w:multiLevelType w:val="hybridMultilevel"/>
    <w:tmpl w:val="0712A24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9760DE"/>
    <w:multiLevelType w:val="hybridMultilevel"/>
    <w:tmpl w:val="C5C0F6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A5734A0"/>
    <w:multiLevelType w:val="hybridMultilevel"/>
    <w:tmpl w:val="7EFC10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B9A041A"/>
    <w:multiLevelType w:val="hybridMultilevel"/>
    <w:tmpl w:val="D78C9144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BBC1EC8"/>
    <w:multiLevelType w:val="hybridMultilevel"/>
    <w:tmpl w:val="4BBE25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30402808">
    <w:abstractNumId w:val="29"/>
  </w:num>
  <w:num w:numId="2" w16cid:durableId="1344475923">
    <w:abstractNumId w:val="35"/>
  </w:num>
  <w:num w:numId="3" w16cid:durableId="2017536548">
    <w:abstractNumId w:val="20"/>
  </w:num>
  <w:num w:numId="4" w16cid:durableId="714891775">
    <w:abstractNumId w:val="18"/>
  </w:num>
  <w:num w:numId="5" w16cid:durableId="941189025">
    <w:abstractNumId w:val="22"/>
  </w:num>
  <w:num w:numId="6" w16cid:durableId="1523085812">
    <w:abstractNumId w:val="32"/>
  </w:num>
  <w:num w:numId="7" w16cid:durableId="728187511">
    <w:abstractNumId w:val="2"/>
  </w:num>
  <w:num w:numId="8" w16cid:durableId="594628594">
    <w:abstractNumId w:val="14"/>
  </w:num>
  <w:num w:numId="9" w16cid:durableId="20980531">
    <w:abstractNumId w:val="6"/>
  </w:num>
  <w:num w:numId="10" w16cid:durableId="1902463">
    <w:abstractNumId w:val="13"/>
  </w:num>
  <w:num w:numId="11" w16cid:durableId="1718048908">
    <w:abstractNumId w:val="9"/>
  </w:num>
  <w:num w:numId="12" w16cid:durableId="1366368034">
    <w:abstractNumId w:val="0"/>
  </w:num>
  <w:num w:numId="13" w16cid:durableId="117995596">
    <w:abstractNumId w:val="23"/>
  </w:num>
  <w:num w:numId="14" w16cid:durableId="278995559">
    <w:abstractNumId w:val="1"/>
  </w:num>
  <w:num w:numId="15" w16cid:durableId="1906840014">
    <w:abstractNumId w:val="12"/>
  </w:num>
  <w:num w:numId="16" w16cid:durableId="2029333440">
    <w:abstractNumId w:val="3"/>
  </w:num>
  <w:num w:numId="17" w16cid:durableId="55514470">
    <w:abstractNumId w:val="8"/>
  </w:num>
  <w:num w:numId="18" w16cid:durableId="2127386822">
    <w:abstractNumId w:val="26"/>
  </w:num>
  <w:num w:numId="19" w16cid:durableId="922687161">
    <w:abstractNumId w:val="30"/>
  </w:num>
  <w:num w:numId="20" w16cid:durableId="999187780">
    <w:abstractNumId w:val="5"/>
  </w:num>
  <w:num w:numId="21" w16cid:durableId="994144478">
    <w:abstractNumId w:val="19"/>
  </w:num>
  <w:num w:numId="22" w16cid:durableId="1417942547">
    <w:abstractNumId w:val="36"/>
  </w:num>
  <w:num w:numId="23" w16cid:durableId="566720141">
    <w:abstractNumId w:val="24"/>
  </w:num>
  <w:num w:numId="24" w16cid:durableId="1894003329">
    <w:abstractNumId w:val="31"/>
  </w:num>
  <w:num w:numId="25" w16cid:durableId="1378814371">
    <w:abstractNumId w:val="25"/>
  </w:num>
  <w:num w:numId="26" w16cid:durableId="1598557368">
    <w:abstractNumId w:val="15"/>
  </w:num>
  <w:num w:numId="27" w16cid:durableId="442573927">
    <w:abstractNumId w:val="27"/>
  </w:num>
  <w:num w:numId="28" w16cid:durableId="1011570952">
    <w:abstractNumId w:val="16"/>
  </w:num>
  <w:num w:numId="29" w16cid:durableId="1562055608">
    <w:abstractNumId w:val="28"/>
  </w:num>
  <w:num w:numId="30" w16cid:durableId="886724315">
    <w:abstractNumId w:val="11"/>
  </w:num>
  <w:num w:numId="31" w16cid:durableId="1350720665">
    <w:abstractNumId w:val="7"/>
  </w:num>
  <w:num w:numId="32" w16cid:durableId="1051540258">
    <w:abstractNumId w:val="10"/>
  </w:num>
  <w:num w:numId="33" w16cid:durableId="610089307">
    <w:abstractNumId w:val="4"/>
  </w:num>
  <w:num w:numId="34" w16cid:durableId="1174566697">
    <w:abstractNumId w:val="34"/>
  </w:num>
  <w:num w:numId="35" w16cid:durableId="561528420">
    <w:abstractNumId w:val="17"/>
  </w:num>
  <w:num w:numId="36" w16cid:durableId="261185165">
    <w:abstractNumId w:val="21"/>
  </w:num>
  <w:num w:numId="37" w16cid:durableId="1448230704">
    <w:abstractNumId w:val="3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228"/>
    <w:rsid w:val="00002E34"/>
    <w:rsid w:val="00021228"/>
    <w:rsid w:val="000260A9"/>
    <w:rsid w:val="00066740"/>
    <w:rsid w:val="00070C93"/>
    <w:rsid w:val="00070EF7"/>
    <w:rsid w:val="00077B34"/>
    <w:rsid w:val="000914E7"/>
    <w:rsid w:val="00093AC4"/>
    <w:rsid w:val="000948DB"/>
    <w:rsid w:val="000962AA"/>
    <w:rsid w:val="000B7024"/>
    <w:rsid w:val="000C215D"/>
    <w:rsid w:val="000C321B"/>
    <w:rsid w:val="000C51FD"/>
    <w:rsid w:val="000E329C"/>
    <w:rsid w:val="000E5153"/>
    <w:rsid w:val="000E6DED"/>
    <w:rsid w:val="000F2005"/>
    <w:rsid w:val="001001BD"/>
    <w:rsid w:val="00107246"/>
    <w:rsid w:val="001132BD"/>
    <w:rsid w:val="001264D2"/>
    <w:rsid w:val="00131C4F"/>
    <w:rsid w:val="0013652A"/>
    <w:rsid w:val="0014163F"/>
    <w:rsid w:val="00145D68"/>
    <w:rsid w:val="0015275B"/>
    <w:rsid w:val="00155322"/>
    <w:rsid w:val="00163763"/>
    <w:rsid w:val="00165D84"/>
    <w:rsid w:val="00166CFC"/>
    <w:rsid w:val="0017768A"/>
    <w:rsid w:val="00180950"/>
    <w:rsid w:val="00181118"/>
    <w:rsid w:val="00185B64"/>
    <w:rsid w:val="00187509"/>
    <w:rsid w:val="0018778A"/>
    <w:rsid w:val="00191518"/>
    <w:rsid w:val="00193804"/>
    <w:rsid w:val="001960E4"/>
    <w:rsid w:val="00197D65"/>
    <w:rsid w:val="001A3263"/>
    <w:rsid w:val="001A58E9"/>
    <w:rsid w:val="001A597C"/>
    <w:rsid w:val="001B0C6F"/>
    <w:rsid w:val="001B178D"/>
    <w:rsid w:val="001B5B48"/>
    <w:rsid w:val="001C2AD8"/>
    <w:rsid w:val="001D1A1D"/>
    <w:rsid w:val="001D2D76"/>
    <w:rsid w:val="001D4DEC"/>
    <w:rsid w:val="001E7891"/>
    <w:rsid w:val="001F31F6"/>
    <w:rsid w:val="001F4391"/>
    <w:rsid w:val="001F6E6D"/>
    <w:rsid w:val="00202390"/>
    <w:rsid w:val="0020264C"/>
    <w:rsid w:val="0020390E"/>
    <w:rsid w:val="002039FA"/>
    <w:rsid w:val="00211D5A"/>
    <w:rsid w:val="002126F2"/>
    <w:rsid w:val="00232649"/>
    <w:rsid w:val="00240B38"/>
    <w:rsid w:val="002507A2"/>
    <w:rsid w:val="00251688"/>
    <w:rsid w:val="002517EA"/>
    <w:rsid w:val="0025238C"/>
    <w:rsid w:val="0026520A"/>
    <w:rsid w:val="00274D9E"/>
    <w:rsid w:val="002772CB"/>
    <w:rsid w:val="00281721"/>
    <w:rsid w:val="00290F0F"/>
    <w:rsid w:val="00292EF3"/>
    <w:rsid w:val="0029418F"/>
    <w:rsid w:val="002A14DB"/>
    <w:rsid w:val="002C111D"/>
    <w:rsid w:val="002C628F"/>
    <w:rsid w:val="002C6590"/>
    <w:rsid w:val="002D2AD1"/>
    <w:rsid w:val="002E33A6"/>
    <w:rsid w:val="00300A78"/>
    <w:rsid w:val="003120E0"/>
    <w:rsid w:val="00317EF7"/>
    <w:rsid w:val="00321270"/>
    <w:rsid w:val="00321F35"/>
    <w:rsid w:val="003228F5"/>
    <w:rsid w:val="003277FE"/>
    <w:rsid w:val="00332DD0"/>
    <w:rsid w:val="0033460E"/>
    <w:rsid w:val="00334BAC"/>
    <w:rsid w:val="00356BB9"/>
    <w:rsid w:val="0035782B"/>
    <w:rsid w:val="0036631C"/>
    <w:rsid w:val="00372ADA"/>
    <w:rsid w:val="00375297"/>
    <w:rsid w:val="0038652D"/>
    <w:rsid w:val="00386800"/>
    <w:rsid w:val="003920C6"/>
    <w:rsid w:val="00392AD3"/>
    <w:rsid w:val="00392E08"/>
    <w:rsid w:val="00393D6F"/>
    <w:rsid w:val="0039490E"/>
    <w:rsid w:val="003958D5"/>
    <w:rsid w:val="003B0BAD"/>
    <w:rsid w:val="003C1FC0"/>
    <w:rsid w:val="003C3319"/>
    <w:rsid w:val="003C46A7"/>
    <w:rsid w:val="003C5E89"/>
    <w:rsid w:val="003C78CB"/>
    <w:rsid w:val="003D0634"/>
    <w:rsid w:val="003D6565"/>
    <w:rsid w:val="003E66D0"/>
    <w:rsid w:val="003F5540"/>
    <w:rsid w:val="003F72F5"/>
    <w:rsid w:val="0040365B"/>
    <w:rsid w:val="0041036A"/>
    <w:rsid w:val="00423E48"/>
    <w:rsid w:val="004257E0"/>
    <w:rsid w:val="004322F9"/>
    <w:rsid w:val="00434836"/>
    <w:rsid w:val="00437EC8"/>
    <w:rsid w:val="0044378E"/>
    <w:rsid w:val="004502DA"/>
    <w:rsid w:val="004536DD"/>
    <w:rsid w:val="004537C5"/>
    <w:rsid w:val="0045630C"/>
    <w:rsid w:val="00465B79"/>
    <w:rsid w:val="00465FF8"/>
    <w:rsid w:val="004717DE"/>
    <w:rsid w:val="004909D7"/>
    <w:rsid w:val="00495301"/>
    <w:rsid w:val="004A234F"/>
    <w:rsid w:val="004B17A5"/>
    <w:rsid w:val="004C39D6"/>
    <w:rsid w:val="004E3998"/>
    <w:rsid w:val="004F33F4"/>
    <w:rsid w:val="00504074"/>
    <w:rsid w:val="00506101"/>
    <w:rsid w:val="005235FF"/>
    <w:rsid w:val="00527C72"/>
    <w:rsid w:val="00540571"/>
    <w:rsid w:val="0054093D"/>
    <w:rsid w:val="00541727"/>
    <w:rsid w:val="005457A1"/>
    <w:rsid w:val="00554FFA"/>
    <w:rsid w:val="0056370C"/>
    <w:rsid w:val="00571289"/>
    <w:rsid w:val="00571A68"/>
    <w:rsid w:val="0057513A"/>
    <w:rsid w:val="005820FF"/>
    <w:rsid w:val="005848AD"/>
    <w:rsid w:val="00587DBA"/>
    <w:rsid w:val="005A2C96"/>
    <w:rsid w:val="005A49E4"/>
    <w:rsid w:val="005A6A3C"/>
    <w:rsid w:val="005B6BC1"/>
    <w:rsid w:val="005C4039"/>
    <w:rsid w:val="005D379B"/>
    <w:rsid w:val="005F4C34"/>
    <w:rsid w:val="005F61B2"/>
    <w:rsid w:val="0060565A"/>
    <w:rsid w:val="00607D89"/>
    <w:rsid w:val="00610040"/>
    <w:rsid w:val="00611241"/>
    <w:rsid w:val="0061442E"/>
    <w:rsid w:val="00630284"/>
    <w:rsid w:val="00631F6B"/>
    <w:rsid w:val="00646475"/>
    <w:rsid w:val="006568E9"/>
    <w:rsid w:val="006674CC"/>
    <w:rsid w:val="00667735"/>
    <w:rsid w:val="0067296B"/>
    <w:rsid w:val="00691B65"/>
    <w:rsid w:val="0069605A"/>
    <w:rsid w:val="006B2AFA"/>
    <w:rsid w:val="006B47BC"/>
    <w:rsid w:val="006B4EB4"/>
    <w:rsid w:val="006B7FF7"/>
    <w:rsid w:val="006C353F"/>
    <w:rsid w:val="006C74AE"/>
    <w:rsid w:val="006D68A0"/>
    <w:rsid w:val="006D6CBF"/>
    <w:rsid w:val="006D7E96"/>
    <w:rsid w:val="006E0427"/>
    <w:rsid w:val="006E0DEE"/>
    <w:rsid w:val="006E1492"/>
    <w:rsid w:val="006E3BE5"/>
    <w:rsid w:val="00717354"/>
    <w:rsid w:val="00723158"/>
    <w:rsid w:val="007453A3"/>
    <w:rsid w:val="007455C5"/>
    <w:rsid w:val="0076277D"/>
    <w:rsid w:val="00771922"/>
    <w:rsid w:val="00771F71"/>
    <w:rsid w:val="00773A31"/>
    <w:rsid w:val="007805D0"/>
    <w:rsid w:val="00781081"/>
    <w:rsid w:val="00784A75"/>
    <w:rsid w:val="00784FA8"/>
    <w:rsid w:val="00785B50"/>
    <w:rsid w:val="00791ED5"/>
    <w:rsid w:val="007925AC"/>
    <w:rsid w:val="00794F82"/>
    <w:rsid w:val="00795B9D"/>
    <w:rsid w:val="007A565D"/>
    <w:rsid w:val="007B57C2"/>
    <w:rsid w:val="007B63A9"/>
    <w:rsid w:val="007C4BC1"/>
    <w:rsid w:val="007D2BD6"/>
    <w:rsid w:val="007D6976"/>
    <w:rsid w:val="007E2D71"/>
    <w:rsid w:val="007F2C4B"/>
    <w:rsid w:val="007F6863"/>
    <w:rsid w:val="008105F2"/>
    <w:rsid w:val="00812C08"/>
    <w:rsid w:val="00813E52"/>
    <w:rsid w:val="0081578A"/>
    <w:rsid w:val="00825C42"/>
    <w:rsid w:val="008375DA"/>
    <w:rsid w:val="008411EF"/>
    <w:rsid w:val="00843453"/>
    <w:rsid w:val="0085558C"/>
    <w:rsid w:val="0087258F"/>
    <w:rsid w:val="00872777"/>
    <w:rsid w:val="00880A7C"/>
    <w:rsid w:val="00883A1A"/>
    <w:rsid w:val="008A17AA"/>
    <w:rsid w:val="008A2200"/>
    <w:rsid w:val="008D1F29"/>
    <w:rsid w:val="008D683F"/>
    <w:rsid w:val="008E3A9C"/>
    <w:rsid w:val="008E448C"/>
    <w:rsid w:val="00913758"/>
    <w:rsid w:val="00913880"/>
    <w:rsid w:val="00923E5C"/>
    <w:rsid w:val="00926B8F"/>
    <w:rsid w:val="00933149"/>
    <w:rsid w:val="0093672F"/>
    <w:rsid w:val="00942D9C"/>
    <w:rsid w:val="00945122"/>
    <w:rsid w:val="00956AC3"/>
    <w:rsid w:val="00974E1C"/>
    <w:rsid w:val="00983FF5"/>
    <w:rsid w:val="009A19E1"/>
    <w:rsid w:val="009A4D45"/>
    <w:rsid w:val="009B47DC"/>
    <w:rsid w:val="009B6D39"/>
    <w:rsid w:val="009C175C"/>
    <w:rsid w:val="009C3F23"/>
    <w:rsid w:val="009E33B5"/>
    <w:rsid w:val="009E3BCA"/>
    <w:rsid w:val="009F0417"/>
    <w:rsid w:val="009F08BA"/>
    <w:rsid w:val="009F5677"/>
    <w:rsid w:val="009F7F37"/>
    <w:rsid w:val="00A01BF8"/>
    <w:rsid w:val="00A01C74"/>
    <w:rsid w:val="00A06FC3"/>
    <w:rsid w:val="00A14DE6"/>
    <w:rsid w:val="00A1749D"/>
    <w:rsid w:val="00A22F77"/>
    <w:rsid w:val="00A269E5"/>
    <w:rsid w:val="00A30974"/>
    <w:rsid w:val="00A36711"/>
    <w:rsid w:val="00A403A2"/>
    <w:rsid w:val="00A45804"/>
    <w:rsid w:val="00A53AD0"/>
    <w:rsid w:val="00A5598C"/>
    <w:rsid w:val="00A60984"/>
    <w:rsid w:val="00A653DA"/>
    <w:rsid w:val="00A74760"/>
    <w:rsid w:val="00A749F3"/>
    <w:rsid w:val="00A87814"/>
    <w:rsid w:val="00A933C3"/>
    <w:rsid w:val="00A9555F"/>
    <w:rsid w:val="00AA224B"/>
    <w:rsid w:val="00AA4A73"/>
    <w:rsid w:val="00AA5DA5"/>
    <w:rsid w:val="00AB2FD7"/>
    <w:rsid w:val="00AB739B"/>
    <w:rsid w:val="00AC1FE8"/>
    <w:rsid w:val="00AF11CC"/>
    <w:rsid w:val="00AF1675"/>
    <w:rsid w:val="00AF74B9"/>
    <w:rsid w:val="00B17BC9"/>
    <w:rsid w:val="00B37172"/>
    <w:rsid w:val="00B419E3"/>
    <w:rsid w:val="00B41BE0"/>
    <w:rsid w:val="00B42B3B"/>
    <w:rsid w:val="00B44F1F"/>
    <w:rsid w:val="00B45802"/>
    <w:rsid w:val="00B57399"/>
    <w:rsid w:val="00B6235B"/>
    <w:rsid w:val="00B6284B"/>
    <w:rsid w:val="00B83AB0"/>
    <w:rsid w:val="00B90FED"/>
    <w:rsid w:val="00B9675D"/>
    <w:rsid w:val="00BA0F5B"/>
    <w:rsid w:val="00BA6BD8"/>
    <w:rsid w:val="00BB0049"/>
    <w:rsid w:val="00BB4CB0"/>
    <w:rsid w:val="00BC3685"/>
    <w:rsid w:val="00BC5BFE"/>
    <w:rsid w:val="00BE05B1"/>
    <w:rsid w:val="00BE1998"/>
    <w:rsid w:val="00BE36A4"/>
    <w:rsid w:val="00BF4BF3"/>
    <w:rsid w:val="00C003FD"/>
    <w:rsid w:val="00C12475"/>
    <w:rsid w:val="00C12C42"/>
    <w:rsid w:val="00C31EB7"/>
    <w:rsid w:val="00C434FE"/>
    <w:rsid w:val="00C551F8"/>
    <w:rsid w:val="00C5569E"/>
    <w:rsid w:val="00C664E6"/>
    <w:rsid w:val="00C73764"/>
    <w:rsid w:val="00C95B9B"/>
    <w:rsid w:val="00C96606"/>
    <w:rsid w:val="00CA1128"/>
    <w:rsid w:val="00CA1BA2"/>
    <w:rsid w:val="00CA2C2B"/>
    <w:rsid w:val="00CA3293"/>
    <w:rsid w:val="00CA4D00"/>
    <w:rsid w:val="00CA5660"/>
    <w:rsid w:val="00CB4B76"/>
    <w:rsid w:val="00CC0778"/>
    <w:rsid w:val="00CC6549"/>
    <w:rsid w:val="00CC7363"/>
    <w:rsid w:val="00CD4076"/>
    <w:rsid w:val="00CE427E"/>
    <w:rsid w:val="00CF1CAA"/>
    <w:rsid w:val="00D0089C"/>
    <w:rsid w:val="00D05B5F"/>
    <w:rsid w:val="00D05E23"/>
    <w:rsid w:val="00D06A91"/>
    <w:rsid w:val="00D11BC5"/>
    <w:rsid w:val="00D40C4A"/>
    <w:rsid w:val="00D56CA6"/>
    <w:rsid w:val="00D61FA2"/>
    <w:rsid w:val="00D67B91"/>
    <w:rsid w:val="00D67CED"/>
    <w:rsid w:val="00D7204F"/>
    <w:rsid w:val="00D93A98"/>
    <w:rsid w:val="00D95875"/>
    <w:rsid w:val="00D9659E"/>
    <w:rsid w:val="00DA1029"/>
    <w:rsid w:val="00DA3872"/>
    <w:rsid w:val="00DA437F"/>
    <w:rsid w:val="00DA7139"/>
    <w:rsid w:val="00DB5B3E"/>
    <w:rsid w:val="00DB6653"/>
    <w:rsid w:val="00DC0B39"/>
    <w:rsid w:val="00DC41F0"/>
    <w:rsid w:val="00DC5486"/>
    <w:rsid w:val="00DD62AB"/>
    <w:rsid w:val="00DE1834"/>
    <w:rsid w:val="00DE1A77"/>
    <w:rsid w:val="00DE771E"/>
    <w:rsid w:val="00DF3922"/>
    <w:rsid w:val="00DF625C"/>
    <w:rsid w:val="00E00DDB"/>
    <w:rsid w:val="00E02929"/>
    <w:rsid w:val="00E06FC8"/>
    <w:rsid w:val="00E16F2B"/>
    <w:rsid w:val="00E20DE2"/>
    <w:rsid w:val="00E219DC"/>
    <w:rsid w:val="00E2716B"/>
    <w:rsid w:val="00E30731"/>
    <w:rsid w:val="00E30E11"/>
    <w:rsid w:val="00E33C86"/>
    <w:rsid w:val="00E435F5"/>
    <w:rsid w:val="00E443B7"/>
    <w:rsid w:val="00E62C63"/>
    <w:rsid w:val="00E64456"/>
    <w:rsid w:val="00E7072B"/>
    <w:rsid w:val="00E74788"/>
    <w:rsid w:val="00E829C8"/>
    <w:rsid w:val="00E95C36"/>
    <w:rsid w:val="00EA1947"/>
    <w:rsid w:val="00EA5403"/>
    <w:rsid w:val="00EA54CB"/>
    <w:rsid w:val="00EA7D5B"/>
    <w:rsid w:val="00EB7422"/>
    <w:rsid w:val="00EC0137"/>
    <w:rsid w:val="00EC0CF1"/>
    <w:rsid w:val="00EC1F4E"/>
    <w:rsid w:val="00ED1EDC"/>
    <w:rsid w:val="00ED333F"/>
    <w:rsid w:val="00EE03E5"/>
    <w:rsid w:val="00EE5963"/>
    <w:rsid w:val="00EF12EB"/>
    <w:rsid w:val="00EF24BD"/>
    <w:rsid w:val="00EF6061"/>
    <w:rsid w:val="00F06320"/>
    <w:rsid w:val="00F0767F"/>
    <w:rsid w:val="00F22E81"/>
    <w:rsid w:val="00F27B92"/>
    <w:rsid w:val="00F30471"/>
    <w:rsid w:val="00F321F8"/>
    <w:rsid w:val="00F36E25"/>
    <w:rsid w:val="00F406A9"/>
    <w:rsid w:val="00F5532F"/>
    <w:rsid w:val="00F72335"/>
    <w:rsid w:val="00F86EB7"/>
    <w:rsid w:val="00FB3D85"/>
    <w:rsid w:val="00FC08E3"/>
    <w:rsid w:val="00FC1667"/>
    <w:rsid w:val="00FC229F"/>
    <w:rsid w:val="00FD1303"/>
    <w:rsid w:val="00FD3E75"/>
    <w:rsid w:val="00FE08F3"/>
    <w:rsid w:val="00FE57C5"/>
    <w:rsid w:val="00FF0D00"/>
    <w:rsid w:val="00FF143B"/>
    <w:rsid w:val="00FF3862"/>
    <w:rsid w:val="00FF7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1B0A68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en-US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7D2BD6"/>
    <w:rPr>
      <w:color w:val="auto"/>
      <w:kern w:val="20"/>
    </w:rPr>
  </w:style>
  <w:style w:type="paragraph" w:styleId="Heading1">
    <w:name w:val="heading 1"/>
    <w:basedOn w:val="Normal"/>
    <w:link w:val="Heading1Char"/>
    <w:uiPriority w:val="2"/>
    <w:qFormat/>
    <w:rsid w:val="001960E4"/>
    <w:pPr>
      <w:spacing w:before="0" w:after="60"/>
      <w:contextualSpacing/>
      <w:outlineLvl w:val="0"/>
    </w:pPr>
    <w:rPr>
      <w:rFonts w:asciiTheme="majorHAnsi" w:eastAsiaTheme="majorEastAsia" w:hAnsiTheme="majorHAnsi" w:cstheme="majorBidi"/>
      <w:b/>
      <w:caps/>
      <w:color w:val="006666" w:themeColor="accent3"/>
      <w:sz w:val="24"/>
      <w:szCs w:val="32"/>
    </w:rPr>
  </w:style>
  <w:style w:type="paragraph" w:styleId="Heading2">
    <w:name w:val="heading 2"/>
    <w:basedOn w:val="Normal"/>
    <w:link w:val="Heading2Char"/>
    <w:uiPriority w:val="3"/>
    <w:unhideWhenUsed/>
    <w:qFormat/>
    <w:rsid w:val="001A58E9"/>
    <w:pPr>
      <w:keepNext/>
      <w:keepLines/>
      <w:spacing w:after="0"/>
      <w:outlineLvl w:val="1"/>
    </w:pPr>
    <w:rPr>
      <w:rFonts w:eastAsiaTheme="majorEastAsia" w:cstheme="majorBidi"/>
      <w:caps/>
      <w:color w:val="FFFFFF" w:themeColor="background1"/>
      <w:szCs w:val="26"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rsid w:val="00C12475"/>
    <w:pPr>
      <w:keepNext/>
      <w:keepLines/>
      <w:spacing w:after="0"/>
      <w:outlineLvl w:val="2"/>
    </w:pPr>
    <w:rPr>
      <w:rFonts w:asciiTheme="majorHAnsi" w:eastAsiaTheme="majorEastAsia" w:hAnsiTheme="majorHAnsi" w:cstheme="majorBidi"/>
      <w:b/>
      <w:i/>
      <w:color w:val="654C16" w:themeColor="accent5" w:themeShade="80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C12475"/>
    <w:pPr>
      <w:keepNext/>
      <w:keepLines/>
      <w:spacing w:after="0"/>
      <w:outlineLvl w:val="3"/>
    </w:pPr>
    <w:rPr>
      <w:rFonts w:asciiTheme="majorHAnsi" w:eastAsiaTheme="majorEastAsia" w:hAnsiTheme="majorHAnsi" w:cstheme="majorBidi"/>
      <w:b/>
      <w:i/>
      <w:iCs/>
      <w:color w:val="4F4A36" w:themeColor="accent6" w:themeShade="80"/>
      <w:sz w:val="22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C12475"/>
    <w:pPr>
      <w:keepNext/>
      <w:keepLines/>
      <w:spacing w:after="0"/>
      <w:outlineLvl w:val="4"/>
    </w:pPr>
    <w:rPr>
      <w:rFonts w:asciiTheme="majorHAnsi" w:eastAsiaTheme="majorEastAsia" w:hAnsiTheme="majorHAnsi" w:cstheme="majorBidi"/>
      <w:b/>
      <w:color w:val="726FCE" w:themeColor="text2" w:themeTint="80"/>
      <w:sz w:val="22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C12475"/>
    <w:pPr>
      <w:keepNext/>
      <w:keepLines/>
      <w:spacing w:after="0"/>
      <w:outlineLvl w:val="5"/>
    </w:pPr>
    <w:rPr>
      <w:rFonts w:asciiTheme="majorHAnsi" w:eastAsiaTheme="majorEastAsia" w:hAnsiTheme="majorHAnsi" w:cstheme="majorBidi"/>
      <w:color w:val="577188" w:themeColor="accent1" w:themeShade="BF"/>
      <w:sz w:val="22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C12475"/>
    <w:pPr>
      <w:keepNext/>
      <w:keepLines/>
      <w:spacing w:after="0"/>
      <w:outlineLvl w:val="6"/>
    </w:pPr>
    <w:rPr>
      <w:rFonts w:asciiTheme="majorHAnsi" w:eastAsiaTheme="majorEastAsia" w:hAnsiTheme="majorHAnsi" w:cstheme="majorBidi"/>
      <w:iCs/>
      <w:color w:val="404040" w:themeColor="text1" w:themeTint="BF"/>
      <w:sz w:val="22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C12475"/>
    <w:pPr>
      <w:keepNext/>
      <w:keepLines/>
      <w:spacing w:after="0"/>
      <w:outlineLvl w:val="7"/>
    </w:pPr>
    <w:rPr>
      <w:rFonts w:asciiTheme="majorHAnsi" w:eastAsiaTheme="majorEastAsia" w:hAnsiTheme="majorHAnsi" w:cstheme="majorBidi"/>
      <w:b/>
      <w:i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C12475"/>
    <w:pPr>
      <w:keepNext/>
      <w:keepLines/>
      <w:spacing w:after="0"/>
      <w:outlineLvl w:val="8"/>
    </w:pPr>
    <w:rPr>
      <w:rFonts w:asciiTheme="majorHAnsi" w:eastAsiaTheme="majorEastAsia" w:hAnsiTheme="majorHAnsi" w:cstheme="majorBidi"/>
      <w:i/>
      <w:iCs/>
      <w:color w:val="0D0D0D" w:themeColor="text1" w:themeTint="F2"/>
      <w:sz w:val="22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B90FED"/>
    <w:pPr>
      <w:spacing w:before="400" w:after="160"/>
      <w:contextualSpacing/>
      <w:jc w:val="center"/>
    </w:pPr>
    <w:rPr>
      <w:rFonts w:asciiTheme="majorHAnsi" w:eastAsiaTheme="majorEastAsia" w:hAnsiTheme="majorHAnsi" w:cstheme="majorBidi"/>
      <w:caps/>
      <w:color w:val="006666" w:themeColor="accent3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B90FED"/>
    <w:rPr>
      <w:rFonts w:asciiTheme="majorHAnsi" w:eastAsiaTheme="majorEastAsia" w:hAnsiTheme="majorHAnsi" w:cstheme="majorBidi"/>
      <w:caps/>
      <w:color w:val="006666" w:themeColor="accent3"/>
      <w:kern w:val="28"/>
      <w:sz w:val="72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8E3A9C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8E3A9C"/>
    <w:rPr>
      <w:rFonts w:eastAsiaTheme="minorEastAsia"/>
      <w:color w:val="5A5A5A" w:themeColor="text1" w:themeTint="A5"/>
      <w:kern w:val="20"/>
    </w:rPr>
  </w:style>
  <w:style w:type="paragraph" w:styleId="Header">
    <w:name w:val="header"/>
    <w:basedOn w:val="Normal"/>
    <w:link w:val="HeaderChar"/>
    <w:uiPriority w:val="99"/>
    <w:rsid w:val="00145D68"/>
  </w:style>
  <w:style w:type="character" w:customStyle="1" w:styleId="HeaderChar">
    <w:name w:val="Header Char"/>
    <w:basedOn w:val="DefaultParagraphFont"/>
    <w:link w:val="Header"/>
    <w:uiPriority w:val="99"/>
    <w:rsid w:val="00145D68"/>
    <w:rPr>
      <w:kern w:val="20"/>
    </w:rPr>
  </w:style>
  <w:style w:type="paragraph" w:styleId="Footer">
    <w:name w:val="footer"/>
    <w:basedOn w:val="Normal"/>
    <w:link w:val="FooterChar"/>
    <w:uiPriority w:val="99"/>
    <w:unhideWhenUsed/>
    <w:qFormat/>
    <w:rsid w:val="008E3A9C"/>
    <w:pPr>
      <w:pBdr>
        <w:top w:val="single" w:sz="4" w:space="6" w:color="B1C0CD" w:themeColor="accent1" w:themeTint="99"/>
      </w:pBd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E3A9C"/>
    <w:rPr>
      <w:kern w:val="20"/>
    </w:rPr>
  </w:style>
  <w:style w:type="table" w:styleId="TableGrid">
    <w:name w:val="Table Grid"/>
    <w:basedOn w:val="TableNormal"/>
    <w:uiPriority w:val="39"/>
    <w:rsid w:val="00E0292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2"/>
    <w:rsid w:val="001960E4"/>
    <w:rPr>
      <w:rFonts w:asciiTheme="majorHAnsi" w:eastAsiaTheme="majorEastAsia" w:hAnsiTheme="majorHAnsi" w:cstheme="majorBidi"/>
      <w:b/>
      <w:caps/>
      <w:color w:val="006666" w:themeColor="accent3"/>
      <w:kern w:val="20"/>
      <w:sz w:val="24"/>
      <w:szCs w:val="32"/>
    </w:rPr>
  </w:style>
  <w:style w:type="table" w:customStyle="1" w:styleId="StatusReportTable">
    <w:name w:val="Status Report Table"/>
    <w:basedOn w:val="TableNormal"/>
    <w:uiPriority w:val="99"/>
    <w:rsid w:val="004257E0"/>
    <w:rPr>
      <w:color w:val="FFFFFF" w:themeColor="background1"/>
    </w:rPr>
    <w:tblPr>
      <w:tblBorders>
        <w:insideH w:val="single" w:sz="12" w:space="0" w:color="FFFFFF" w:themeColor="background1"/>
        <w:insideV w:val="single" w:sz="12" w:space="0" w:color="FFFFFF" w:themeColor="background1"/>
      </w:tblBorders>
    </w:tblPr>
    <w:tcPr>
      <w:shd w:val="clear" w:color="auto" w:fill="E5EAEE" w:themeFill="accent1" w:themeFillTint="33"/>
    </w:tcPr>
    <w:tblStylePr w:type="firstRow">
      <w:pPr>
        <w:jc w:val="left"/>
      </w:pPr>
      <w:rPr>
        <w:rFonts w:asciiTheme="majorHAnsi" w:hAnsiTheme="majorHAnsi"/>
        <w:b w:val="0"/>
        <w:i w:val="0"/>
        <w:caps w:val="0"/>
        <w:smallCaps w:val="0"/>
        <w:color w:val="FFFFFF" w:themeColor="background1"/>
        <w:sz w:val="20"/>
      </w:rPr>
      <w:tblPr/>
      <w:tcPr>
        <w:tcBorders>
          <w:top w:val="nil"/>
          <w:left w:val="nil"/>
          <w:bottom w:val="nil"/>
          <w:right w:val="nil"/>
          <w:insideH w:val="single" w:sz="12" w:space="0" w:color="FFFFFF" w:themeColor="background1"/>
          <w:insideV w:val="single" w:sz="12" w:space="0" w:color="FFFFFF" w:themeColor="background1"/>
          <w:tl2br w:val="nil"/>
          <w:tr2bl w:val="nil"/>
        </w:tcBorders>
        <w:shd w:val="clear" w:color="auto" w:fill="006666" w:themeFill="accent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CA3293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3293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4"/>
    <w:qFormat/>
    <w:rsid w:val="00B90FED"/>
    <w:rPr>
      <w:rFonts w:asciiTheme="majorHAnsi" w:hAnsiTheme="majorHAnsi"/>
      <w:b/>
      <w:bCs/>
      <w:color w:val="FEDE00" w:themeColor="accent2"/>
      <w:sz w:val="24"/>
    </w:rPr>
  </w:style>
  <w:style w:type="character" w:customStyle="1" w:styleId="Heading2Char">
    <w:name w:val="Heading 2 Char"/>
    <w:basedOn w:val="DefaultParagraphFont"/>
    <w:link w:val="Heading2"/>
    <w:uiPriority w:val="3"/>
    <w:rsid w:val="001A58E9"/>
    <w:rPr>
      <w:rFonts w:eastAsiaTheme="majorEastAsia" w:cstheme="majorBidi"/>
      <w:caps/>
      <w:color w:val="FFFFFF" w:themeColor="background1"/>
      <w:kern w:val="20"/>
      <w:szCs w:val="26"/>
    </w:rPr>
  </w:style>
  <w:style w:type="paragraph" w:customStyle="1" w:styleId="Graphic">
    <w:name w:val="Graphic"/>
    <w:basedOn w:val="Normal"/>
    <w:uiPriority w:val="5"/>
    <w:qFormat/>
    <w:rsid w:val="00BB4CB0"/>
    <w:pPr>
      <w:spacing w:after="0"/>
      <w:ind w:right="14"/>
      <w:jc w:val="right"/>
    </w:pPr>
    <w:rPr>
      <w:noProof/>
    </w:rPr>
  </w:style>
  <w:style w:type="character" w:styleId="PlaceholderText">
    <w:name w:val="Placeholder Text"/>
    <w:basedOn w:val="DefaultParagraphFont"/>
    <w:uiPriority w:val="99"/>
    <w:semiHidden/>
    <w:rsid w:val="003C1FC0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C73764"/>
    <w:pPr>
      <w:pBdr>
        <w:top w:val="single" w:sz="4" w:space="1" w:color="7E97AD" w:themeColor="accent1"/>
        <w:left w:val="single" w:sz="4" w:space="4" w:color="7E97AD" w:themeColor="accent1"/>
        <w:bottom w:val="single" w:sz="4" w:space="1" w:color="7E97AD" w:themeColor="accent1"/>
        <w:right w:val="single" w:sz="4" w:space="4" w:color="7E97AD" w:themeColor="accent1"/>
      </w:pBdr>
    </w:pPr>
  </w:style>
  <w:style w:type="character" w:customStyle="1" w:styleId="Heading3Char">
    <w:name w:val="Heading 3 Char"/>
    <w:basedOn w:val="DefaultParagraphFont"/>
    <w:link w:val="Heading3"/>
    <w:uiPriority w:val="3"/>
    <w:rsid w:val="00C12475"/>
    <w:rPr>
      <w:rFonts w:asciiTheme="majorHAnsi" w:eastAsiaTheme="majorEastAsia" w:hAnsiTheme="majorHAnsi" w:cstheme="majorBidi"/>
      <w:b/>
      <w:i/>
      <w:color w:val="654C16" w:themeColor="accent5" w:themeShade="80"/>
      <w:kern w:val="20"/>
      <w:sz w:val="22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C12475"/>
    <w:rPr>
      <w:rFonts w:asciiTheme="majorHAnsi" w:eastAsiaTheme="majorEastAsia" w:hAnsiTheme="majorHAnsi" w:cstheme="majorBidi"/>
      <w:b/>
      <w:i/>
      <w:iCs/>
      <w:color w:val="4F4A36" w:themeColor="accent6" w:themeShade="80"/>
      <w:kern w:val="20"/>
      <w:sz w:val="22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C12475"/>
    <w:rPr>
      <w:rFonts w:asciiTheme="majorHAnsi" w:eastAsiaTheme="majorEastAsia" w:hAnsiTheme="majorHAnsi" w:cstheme="majorBidi"/>
      <w:b/>
      <w:color w:val="726FCE" w:themeColor="text2" w:themeTint="80"/>
      <w:kern w:val="20"/>
      <w:sz w:val="22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C12475"/>
    <w:rPr>
      <w:rFonts w:asciiTheme="majorHAnsi" w:eastAsiaTheme="majorEastAsia" w:hAnsiTheme="majorHAnsi" w:cstheme="majorBidi"/>
      <w:color w:val="577188" w:themeColor="accent1" w:themeShade="BF"/>
      <w:kern w:val="20"/>
      <w:sz w:val="22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C12475"/>
    <w:rPr>
      <w:rFonts w:asciiTheme="majorHAnsi" w:eastAsiaTheme="majorEastAsia" w:hAnsiTheme="majorHAnsi" w:cstheme="majorBidi"/>
      <w:iCs/>
      <w:color w:val="404040" w:themeColor="text1" w:themeTint="BF"/>
      <w:kern w:val="20"/>
      <w:sz w:val="22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C12475"/>
    <w:rPr>
      <w:rFonts w:asciiTheme="majorHAnsi" w:eastAsiaTheme="majorEastAsia" w:hAnsiTheme="majorHAnsi" w:cstheme="majorBidi"/>
      <w:b/>
      <w:i/>
      <w:color w:val="272727" w:themeColor="text1" w:themeTint="D8"/>
      <w:kern w:val="20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C12475"/>
    <w:rPr>
      <w:rFonts w:asciiTheme="majorHAnsi" w:eastAsiaTheme="majorEastAsia" w:hAnsiTheme="majorHAnsi" w:cstheme="majorBidi"/>
      <w:i/>
      <w:iCs/>
      <w:color w:val="0D0D0D" w:themeColor="text1" w:themeTint="F2"/>
      <w:kern w:val="20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8E3A9C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8E3A9C"/>
    <w:rPr>
      <w:i/>
      <w:iCs/>
      <w:color w:val="404040" w:themeColor="text1" w:themeTint="BF"/>
      <w:kern w:val="2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E3A9C"/>
    <w:pPr>
      <w:pBdr>
        <w:top w:val="single" w:sz="4" w:space="10" w:color="7E97AD" w:themeColor="accent1"/>
        <w:bottom w:val="single" w:sz="4" w:space="10" w:color="7E97AD" w:themeColor="accent1"/>
      </w:pBdr>
      <w:spacing w:before="360" w:after="360"/>
      <w:jc w:val="center"/>
    </w:pPr>
    <w:rPr>
      <w:i/>
      <w:iCs/>
      <w:color w:val="7E97A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E3A9C"/>
    <w:rPr>
      <w:i/>
      <w:iCs/>
      <w:color w:val="7E97AD" w:themeColor="accent1"/>
      <w:kern w:val="20"/>
    </w:rPr>
  </w:style>
  <w:style w:type="character" w:styleId="BookTitle">
    <w:name w:val="Book Title"/>
    <w:basedOn w:val="DefaultParagraphFont"/>
    <w:uiPriority w:val="33"/>
    <w:semiHidden/>
    <w:unhideWhenUsed/>
    <w:qFormat/>
    <w:rsid w:val="008E3A9C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E3A9C"/>
    <w:rPr>
      <w:b/>
      <w:bCs/>
      <w:caps w:val="0"/>
      <w:smallCaps/>
      <w:color w:val="7E97AD" w:themeColor="accent1"/>
      <w:spacing w:val="0"/>
    </w:rPr>
  </w:style>
  <w:style w:type="table" w:styleId="PlainTable3">
    <w:name w:val="Plain Table 3"/>
    <w:basedOn w:val="TableNormal"/>
    <w:uiPriority w:val="43"/>
    <w:rsid w:val="00A1749D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-Accent3">
    <w:name w:val="Grid Table 1 Light Accent 3"/>
    <w:basedOn w:val="TableNormal"/>
    <w:uiPriority w:val="46"/>
    <w:rsid w:val="006B7FF7"/>
    <w:pPr>
      <w:spacing w:after="0"/>
    </w:pPr>
    <w:tblPr>
      <w:tblStyleRowBandSize w:val="1"/>
      <w:tblStyleColBandSize w:val="1"/>
      <w:tblBorders>
        <w:top w:val="single" w:sz="4" w:space="0" w:color="5BFFFF" w:themeColor="accent3" w:themeTint="66"/>
        <w:left w:val="single" w:sz="4" w:space="0" w:color="5BFFFF" w:themeColor="accent3" w:themeTint="66"/>
        <w:bottom w:val="single" w:sz="4" w:space="0" w:color="5BFFFF" w:themeColor="accent3" w:themeTint="66"/>
        <w:right w:val="single" w:sz="4" w:space="0" w:color="5BFFFF" w:themeColor="accent3" w:themeTint="66"/>
        <w:insideH w:val="single" w:sz="4" w:space="0" w:color="5BFFFF" w:themeColor="accent3" w:themeTint="66"/>
        <w:insideV w:val="single" w:sz="4" w:space="0" w:color="5BFFF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0AFF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AFF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ContactInfo">
    <w:name w:val="Contact Info"/>
    <w:basedOn w:val="Normal"/>
    <w:uiPriority w:val="1"/>
    <w:qFormat/>
    <w:rsid w:val="00356BB9"/>
    <w:pPr>
      <w:spacing w:after="0"/>
    </w:pPr>
    <w:rPr>
      <w:b/>
      <w:color w:val="FEDE00" w:themeColor="accent2"/>
      <w:sz w:val="24"/>
    </w:rPr>
  </w:style>
  <w:style w:type="paragraph" w:styleId="ListParagraph">
    <w:name w:val="List Paragraph"/>
    <w:basedOn w:val="Normal"/>
    <w:uiPriority w:val="34"/>
    <w:qFormat/>
    <w:rsid w:val="00021228"/>
    <w:pPr>
      <w:spacing w:before="0" w:after="160" w:line="256" w:lineRule="auto"/>
      <w:ind w:left="720"/>
      <w:contextualSpacing/>
    </w:pPr>
    <w:rPr>
      <w:kern w:val="0"/>
      <w:sz w:val="22"/>
      <w:szCs w:val="22"/>
    </w:rPr>
  </w:style>
  <w:style w:type="character" w:styleId="Emphasis">
    <w:name w:val="Emphasis"/>
    <w:basedOn w:val="DefaultParagraphFont"/>
    <w:uiPriority w:val="20"/>
    <w:qFormat/>
    <w:rsid w:val="007453A3"/>
    <w:rPr>
      <w:i/>
      <w:iCs/>
    </w:rPr>
  </w:style>
  <w:style w:type="character" w:styleId="Hyperlink">
    <w:name w:val="Hyperlink"/>
    <w:basedOn w:val="DefaultParagraphFont"/>
    <w:uiPriority w:val="99"/>
    <w:unhideWhenUsed/>
    <w:rsid w:val="007453A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53A3"/>
    <w:rPr>
      <w:color w:val="605E5C"/>
      <w:shd w:val="clear" w:color="auto" w:fill="E1DFDD"/>
    </w:rPr>
  </w:style>
  <w:style w:type="table" w:styleId="GridTable2-Accent1">
    <w:name w:val="Grid Table 2 Accent 1"/>
    <w:basedOn w:val="TableNormal"/>
    <w:uiPriority w:val="47"/>
    <w:rsid w:val="00165D84"/>
    <w:pPr>
      <w:spacing w:after="0"/>
    </w:pPr>
    <w:tblPr>
      <w:tblStyleRowBandSize w:val="1"/>
      <w:tblStyleColBandSize w:val="1"/>
      <w:tblBorders>
        <w:top w:val="single" w:sz="2" w:space="0" w:color="B1C0CD" w:themeColor="accent1" w:themeTint="99"/>
        <w:bottom w:val="single" w:sz="2" w:space="0" w:color="B1C0CD" w:themeColor="accent1" w:themeTint="99"/>
        <w:insideH w:val="single" w:sz="2" w:space="0" w:color="B1C0CD" w:themeColor="accent1" w:themeTint="99"/>
        <w:insideV w:val="single" w:sz="2" w:space="0" w:color="B1C0CD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1C0CD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1C0CD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AEE" w:themeFill="accent1" w:themeFillTint="33"/>
      </w:tcPr>
    </w:tblStylePr>
    <w:tblStylePr w:type="band1Horz">
      <w:tblPr/>
      <w:tcPr>
        <w:shd w:val="clear" w:color="auto" w:fill="E5EAEE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0C51FD"/>
    <w:pPr>
      <w:spacing w:after="0"/>
    </w:pPr>
    <w:tblPr>
      <w:tblStyleRowBandSize w:val="1"/>
      <w:tblStyleColBandSize w:val="1"/>
      <w:tblBorders>
        <w:top w:val="single" w:sz="4" w:space="0" w:color="B1C0CD" w:themeColor="accent1" w:themeTint="99"/>
        <w:left w:val="single" w:sz="4" w:space="0" w:color="B1C0CD" w:themeColor="accent1" w:themeTint="99"/>
        <w:bottom w:val="single" w:sz="4" w:space="0" w:color="B1C0CD" w:themeColor="accent1" w:themeTint="99"/>
        <w:right w:val="single" w:sz="4" w:space="0" w:color="B1C0CD" w:themeColor="accent1" w:themeTint="99"/>
        <w:insideH w:val="single" w:sz="4" w:space="0" w:color="B1C0CD" w:themeColor="accent1" w:themeTint="99"/>
        <w:insideV w:val="single" w:sz="4" w:space="0" w:color="B1C0C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97AD" w:themeColor="accent1"/>
          <w:left w:val="single" w:sz="4" w:space="0" w:color="7E97AD" w:themeColor="accent1"/>
          <w:bottom w:val="single" w:sz="4" w:space="0" w:color="7E97AD" w:themeColor="accent1"/>
          <w:right w:val="single" w:sz="4" w:space="0" w:color="7E97AD" w:themeColor="accent1"/>
          <w:insideH w:val="nil"/>
          <w:insideV w:val="nil"/>
        </w:tcBorders>
        <w:shd w:val="clear" w:color="auto" w:fill="7E97AD" w:themeFill="accent1"/>
      </w:tcPr>
    </w:tblStylePr>
    <w:tblStylePr w:type="lastRow">
      <w:rPr>
        <w:b/>
        <w:bCs/>
      </w:rPr>
      <w:tblPr/>
      <w:tcPr>
        <w:tcBorders>
          <w:top w:val="double" w:sz="4" w:space="0" w:color="7E97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AEE" w:themeFill="accent1" w:themeFillTint="33"/>
      </w:tcPr>
    </w:tblStylePr>
    <w:tblStylePr w:type="band1Horz">
      <w:tblPr/>
      <w:tcPr>
        <w:shd w:val="clear" w:color="auto" w:fill="E5EAEE" w:themeFill="accent1" w:themeFillTint="33"/>
      </w:tcPr>
    </w:tblStylePr>
  </w:style>
  <w:style w:type="table" w:styleId="GridTable5Dark-Accent1">
    <w:name w:val="Grid Table 5 Dark Accent 1"/>
    <w:basedOn w:val="TableNormal"/>
    <w:uiPriority w:val="50"/>
    <w:rsid w:val="00155322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AEE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97A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97A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97A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97AD" w:themeFill="accent1"/>
      </w:tcPr>
    </w:tblStylePr>
    <w:tblStylePr w:type="band1Vert">
      <w:tblPr/>
      <w:tcPr>
        <w:shd w:val="clear" w:color="auto" w:fill="CBD5DE" w:themeFill="accent1" w:themeFillTint="66"/>
      </w:tcPr>
    </w:tblStylePr>
    <w:tblStylePr w:type="band1Horz">
      <w:tblPr/>
      <w:tcPr>
        <w:shd w:val="clear" w:color="auto" w:fill="CBD5DE" w:themeFill="accent1" w:themeFillTint="66"/>
      </w:tcPr>
    </w:tblStylePr>
  </w:style>
  <w:style w:type="table" w:styleId="PlainTable2">
    <w:name w:val="Plain Table 2"/>
    <w:basedOn w:val="TableNormal"/>
    <w:uiPriority w:val="42"/>
    <w:rsid w:val="00155322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4717DE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3-Accent1">
    <w:name w:val="Grid Table 3 Accent 1"/>
    <w:basedOn w:val="TableNormal"/>
    <w:uiPriority w:val="48"/>
    <w:rsid w:val="004717DE"/>
    <w:pPr>
      <w:spacing w:after="0"/>
    </w:pPr>
    <w:tblPr>
      <w:tblStyleRowBandSize w:val="1"/>
      <w:tblStyleColBandSize w:val="1"/>
      <w:tblBorders>
        <w:top w:val="single" w:sz="4" w:space="0" w:color="B1C0CD" w:themeColor="accent1" w:themeTint="99"/>
        <w:left w:val="single" w:sz="4" w:space="0" w:color="B1C0CD" w:themeColor="accent1" w:themeTint="99"/>
        <w:bottom w:val="single" w:sz="4" w:space="0" w:color="B1C0CD" w:themeColor="accent1" w:themeTint="99"/>
        <w:right w:val="single" w:sz="4" w:space="0" w:color="B1C0CD" w:themeColor="accent1" w:themeTint="99"/>
        <w:insideH w:val="single" w:sz="4" w:space="0" w:color="B1C0CD" w:themeColor="accent1" w:themeTint="99"/>
        <w:insideV w:val="single" w:sz="4" w:space="0" w:color="B1C0C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AEE" w:themeFill="accent1" w:themeFillTint="33"/>
      </w:tcPr>
    </w:tblStylePr>
    <w:tblStylePr w:type="band1Horz">
      <w:tblPr/>
      <w:tcPr>
        <w:shd w:val="clear" w:color="auto" w:fill="E5EAEE" w:themeFill="accent1" w:themeFillTint="33"/>
      </w:tcPr>
    </w:tblStylePr>
    <w:tblStylePr w:type="neCell">
      <w:tblPr/>
      <w:tcPr>
        <w:tcBorders>
          <w:bottom w:val="single" w:sz="4" w:space="0" w:color="B1C0CD" w:themeColor="accent1" w:themeTint="99"/>
        </w:tcBorders>
      </w:tcPr>
    </w:tblStylePr>
    <w:tblStylePr w:type="nwCell">
      <w:tblPr/>
      <w:tcPr>
        <w:tcBorders>
          <w:bottom w:val="single" w:sz="4" w:space="0" w:color="B1C0CD" w:themeColor="accent1" w:themeTint="99"/>
        </w:tcBorders>
      </w:tcPr>
    </w:tblStylePr>
    <w:tblStylePr w:type="seCell">
      <w:tblPr/>
      <w:tcPr>
        <w:tcBorders>
          <w:top w:val="single" w:sz="4" w:space="0" w:color="B1C0CD" w:themeColor="accent1" w:themeTint="99"/>
        </w:tcBorders>
      </w:tcPr>
    </w:tblStylePr>
    <w:tblStylePr w:type="swCell">
      <w:tblPr/>
      <w:tcPr>
        <w:tcBorders>
          <w:top w:val="single" w:sz="4" w:space="0" w:color="B1C0CD" w:themeColor="accen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3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3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0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7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1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3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4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4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5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8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file:///C:/Users/Low_Ky_Savage_/Downloads/Blank%20diagram%20(1).pdf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ow_Ky_Savage_\AppData\Roaming\Microsoft\Templates\Project%20status%20report%20(Timeless%20design).dotx" TargetMode="External"/></Relationships>
</file>

<file path=word/theme/theme1.xml><?xml version="1.0" encoding="utf-8"?>
<a:theme xmlns:a="http://schemas.openxmlformats.org/drawingml/2006/main" name="Office Theme">
  <a:themeElements>
    <a:clrScheme name="Custom 231">
      <a:dk1>
        <a:srgbClr val="000000"/>
      </a:dk1>
      <a:lt1>
        <a:srgbClr val="FFFFFF"/>
      </a:lt1>
      <a:dk2>
        <a:srgbClr val="22205F"/>
      </a:dk2>
      <a:lt2>
        <a:srgbClr val="DC9E1F"/>
      </a:lt2>
      <a:accent1>
        <a:srgbClr val="7E97AD"/>
      </a:accent1>
      <a:accent2>
        <a:srgbClr val="FEDE00"/>
      </a:accent2>
      <a:accent3>
        <a:srgbClr val="006666"/>
      </a:accent3>
      <a:accent4>
        <a:srgbClr val="00679A"/>
      </a:accent4>
      <a:accent5>
        <a:srgbClr val="CA992C"/>
      </a:accent5>
      <a:accent6>
        <a:srgbClr val="9D936F"/>
      </a:accent6>
      <a:hlink>
        <a:srgbClr val="646464"/>
      </a:hlink>
      <a:folHlink>
        <a:srgbClr val="969696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F1219E-1F5B-4066-8B9D-5942D2F0FC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status report (Timeless design)</Template>
  <TotalTime>0</TotalTime>
  <Pages>13</Pages>
  <Words>1508</Words>
  <Characters>8596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2023-02-19T07:17:00Z</dcterms:created>
  <dcterms:modified xsi:type="dcterms:W3CDTF">2023-02-19T09:10:00Z</dcterms:modified>
</cp:coreProperties>
</file>